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5B0306" w14:textId="3203B37C" w:rsidR="005E3462" w:rsidRPr="005E3462" w:rsidRDefault="00F4431E" w:rsidP="005E3462">
      <w:pPr>
        <w:pStyle w:val="Gpstesto"/>
        <w:numPr>
          <w:ilvl w:val="0"/>
          <w:numId w:val="31"/>
        </w:numPr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 xml:space="preserve"> </w:t>
      </w:r>
      <w:r w:rsidR="003111F2">
        <w:rPr>
          <w:rFonts w:ascii="Century Gothic" w:hAnsi="Century Gothic"/>
          <w:sz w:val="36"/>
          <w:szCs w:val="36"/>
        </w:rPr>
        <w:t>Descrizione dei task</w:t>
      </w:r>
    </w:p>
    <w:p w14:paraId="738A50FE" w14:textId="7C02DBEA" w:rsidR="000F3658" w:rsidRDefault="003111F2" w:rsidP="003358FA">
      <w:pPr>
        <w:spacing w:line="360" w:lineRule="auto"/>
        <w:rPr>
          <w:rFonts w:ascii="Garamond" w:hAnsi="Garamond"/>
          <w:color w:val="auto"/>
          <w:kern w:val="0"/>
          <w:sz w:val="24"/>
          <w:szCs w:val="24"/>
        </w:rPr>
      </w:pPr>
      <w:r>
        <w:rPr>
          <w:rFonts w:ascii="Garamond" w:hAnsi="Garamond"/>
          <w:color w:val="auto"/>
          <w:kern w:val="0"/>
          <w:sz w:val="24"/>
          <w:szCs w:val="24"/>
        </w:rPr>
        <w:t>Sono stati individuati i seguenti tipi di task, indicando la frequenza, l’uso, l’importanza</w:t>
      </w:r>
      <w:r w:rsidR="00AA415B">
        <w:rPr>
          <w:rFonts w:ascii="Garamond" w:hAnsi="Garamond"/>
          <w:color w:val="auto"/>
          <w:kern w:val="0"/>
          <w:sz w:val="24"/>
          <w:szCs w:val="24"/>
        </w:rPr>
        <w:t xml:space="preserve"> e la complessità in base al tipo di persona che lo compie.</w:t>
      </w:r>
      <w:r w:rsidR="00AA415B">
        <w:rPr>
          <w:rFonts w:ascii="Garamond" w:hAnsi="Garamond"/>
          <w:color w:val="auto"/>
          <w:kern w:val="0"/>
          <w:sz w:val="24"/>
          <w:szCs w:val="24"/>
        </w:rPr>
        <w:br/>
        <w:t>Verrà utilizzata una valutazione da 1 (● bassa) a 5 (●●●●● alta).</w:t>
      </w:r>
      <w:r w:rsidR="00AA415B">
        <w:rPr>
          <w:rFonts w:ascii="Garamond" w:hAnsi="Garamond"/>
          <w:color w:val="auto"/>
          <w:kern w:val="0"/>
          <w:sz w:val="24"/>
          <w:szCs w:val="24"/>
        </w:rPr>
        <w:br/>
      </w:r>
    </w:p>
    <w:p w14:paraId="14BBA90E" w14:textId="77777777" w:rsidR="005E3462" w:rsidRDefault="005E3462" w:rsidP="003358FA">
      <w:pPr>
        <w:spacing w:line="360" w:lineRule="auto"/>
        <w:rPr>
          <w:rFonts w:ascii="Garamond" w:hAnsi="Garamond"/>
          <w:color w:val="auto"/>
          <w:kern w:val="0"/>
          <w:sz w:val="24"/>
          <w:szCs w:val="24"/>
        </w:rPr>
      </w:pPr>
    </w:p>
    <w:p w14:paraId="6552E81D" w14:textId="414938BE" w:rsidR="00AA415B" w:rsidRDefault="00AA415B" w:rsidP="00AA415B">
      <w:pPr>
        <w:pStyle w:val="Gpstesto"/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T1 – Monitorare zona e parametri</w:t>
      </w:r>
    </w:p>
    <w:p w14:paraId="3112A698" w14:textId="29CC1DF7" w:rsidR="00F10B2D" w:rsidRPr="00F10B2D" w:rsidRDefault="00F10B2D" w:rsidP="00F10B2D">
      <w:pPr>
        <w:pStyle w:val="Gpstesto"/>
        <w:rPr>
          <w:szCs w:val="24"/>
        </w:rPr>
      </w:pPr>
      <w:r>
        <w:rPr>
          <w:szCs w:val="24"/>
        </w:rPr>
        <w:t>Chi compie il task ha intenzione di visionare la propria serra da un qualsiasi dispositivo con un browser web e una connessione internet, monitorandone i parametri vitali dell’impianto.</w:t>
      </w:r>
    </w:p>
    <w:tbl>
      <w:tblPr>
        <w:tblStyle w:val="Tabellagriglia4-colore1"/>
        <w:tblpPr w:leftFromText="141" w:rightFromText="141" w:vertAnchor="text" w:horzAnchor="page" w:tblpX="1241" w:tblpY="345"/>
        <w:tblW w:w="5000" w:type="pct"/>
        <w:tblLayout w:type="fixed"/>
        <w:tblLook w:val="04A0" w:firstRow="1" w:lastRow="0" w:firstColumn="1" w:lastColumn="0" w:noHBand="0" w:noVBand="1"/>
      </w:tblPr>
      <w:tblGrid>
        <w:gridCol w:w="1981"/>
        <w:gridCol w:w="2159"/>
        <w:gridCol w:w="1978"/>
        <w:gridCol w:w="1976"/>
        <w:gridCol w:w="1976"/>
      </w:tblGrid>
      <w:tr w:rsidR="002218F3" w:rsidRPr="005E6FD8" w14:paraId="5A7EB6D5" w14:textId="7E82D565" w:rsidTr="002218F3">
        <w:trPr>
          <w:gridBefore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Before w:w="984" w:type="pct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2" w:type="pct"/>
            <w:tcBorders>
              <w:top w:val="single" w:sz="4" w:space="0" w:color="B1C0CD" w:themeColor="accent1" w:themeTint="99"/>
              <w:left w:val="single" w:sz="4" w:space="0" w:color="B1C0CD" w:themeColor="accent1" w:themeTint="99"/>
              <w:bottom w:val="single" w:sz="4" w:space="0" w:color="B1C0CD" w:themeColor="accent1" w:themeTint="99"/>
              <w:right w:val="single" w:sz="4" w:space="0" w:color="B1C0CD" w:themeColor="accent1" w:themeTint="99"/>
            </w:tcBorders>
            <w:shd w:val="clear" w:color="auto" w:fill="00B050"/>
            <w:vAlign w:val="center"/>
          </w:tcPr>
          <w:p w14:paraId="01093D3B" w14:textId="4A85FB5C" w:rsidR="002218F3" w:rsidRPr="00DB28BC" w:rsidRDefault="002218F3" w:rsidP="002218F3">
            <w:pPr>
              <w:spacing w:line="384" w:lineRule="auto"/>
              <w:jc w:val="center"/>
              <w:rPr>
                <w:rFonts w:ascii="Calibri body" w:hAnsi="Calibri body"/>
                <w:color w:val="auto"/>
              </w:rPr>
            </w:pPr>
            <w:r>
              <w:rPr>
                <w:rFonts w:ascii="Calibri body" w:hAnsi="Calibri body"/>
                <w:color w:val="auto"/>
              </w:rPr>
              <w:t>Imprenditore agricolo</w:t>
            </w:r>
          </w:p>
        </w:tc>
        <w:tc>
          <w:tcPr>
            <w:tcW w:w="982" w:type="pct"/>
            <w:tcBorders>
              <w:top w:val="single" w:sz="4" w:space="0" w:color="B1C0CD" w:themeColor="accent1" w:themeTint="99"/>
              <w:left w:val="single" w:sz="4" w:space="0" w:color="B1C0CD" w:themeColor="accent1" w:themeTint="99"/>
              <w:bottom w:val="single" w:sz="4" w:space="0" w:color="B1C0CD" w:themeColor="accent1" w:themeTint="99"/>
              <w:right w:val="single" w:sz="4" w:space="0" w:color="B1C0CD" w:themeColor="accent1" w:themeTint="99"/>
            </w:tcBorders>
            <w:shd w:val="clear" w:color="auto" w:fill="00B050"/>
          </w:tcPr>
          <w:p w14:paraId="78EC8477" w14:textId="6E4960EC" w:rsidR="002218F3" w:rsidRPr="00DB28BC" w:rsidRDefault="002218F3" w:rsidP="002218F3">
            <w:pPr>
              <w:spacing w:line="384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body" w:hAnsi="Calibri body"/>
                <w:color w:val="auto"/>
              </w:rPr>
            </w:pPr>
            <w:r>
              <w:rPr>
                <w:rFonts w:ascii="Calibri body" w:hAnsi="Calibri body"/>
                <w:color w:val="auto"/>
              </w:rPr>
              <w:t>Hobbista</w:t>
            </w:r>
          </w:p>
        </w:tc>
        <w:tc>
          <w:tcPr>
            <w:tcW w:w="981" w:type="pct"/>
            <w:tcBorders>
              <w:top w:val="single" w:sz="4" w:space="0" w:color="B1C0CD" w:themeColor="accent1" w:themeTint="99"/>
              <w:left w:val="single" w:sz="4" w:space="0" w:color="B1C0CD" w:themeColor="accent1" w:themeTint="99"/>
              <w:bottom w:val="single" w:sz="4" w:space="0" w:color="B1C0CD" w:themeColor="accent1" w:themeTint="99"/>
            </w:tcBorders>
            <w:shd w:val="clear" w:color="auto" w:fill="00B050"/>
          </w:tcPr>
          <w:p w14:paraId="629B14A5" w14:textId="1FC798D2" w:rsidR="002218F3" w:rsidRPr="00DB28BC" w:rsidRDefault="002218F3" w:rsidP="002218F3">
            <w:pPr>
              <w:spacing w:line="384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body" w:hAnsi="Calibri body"/>
                <w:color w:val="auto"/>
              </w:rPr>
            </w:pPr>
            <w:r>
              <w:rPr>
                <w:rFonts w:ascii="Calibri body" w:hAnsi="Calibri body"/>
                <w:color w:val="auto"/>
              </w:rPr>
              <w:t>Istituto di ricerca</w:t>
            </w:r>
          </w:p>
        </w:tc>
        <w:tc>
          <w:tcPr>
            <w:tcW w:w="981" w:type="pct"/>
            <w:tcBorders>
              <w:top w:val="single" w:sz="4" w:space="0" w:color="B1C0CD" w:themeColor="accent1" w:themeTint="99"/>
              <w:left w:val="single" w:sz="4" w:space="0" w:color="B1C0CD" w:themeColor="accent1" w:themeTint="99"/>
              <w:bottom w:val="single" w:sz="4" w:space="0" w:color="B1C0CD" w:themeColor="accent1" w:themeTint="99"/>
            </w:tcBorders>
            <w:shd w:val="clear" w:color="auto" w:fill="00B050"/>
          </w:tcPr>
          <w:p w14:paraId="7C4170DC" w14:textId="030076B4" w:rsidR="002218F3" w:rsidRPr="00DB28BC" w:rsidRDefault="002218F3" w:rsidP="002218F3">
            <w:pPr>
              <w:spacing w:line="384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body" w:hAnsi="Calibri body"/>
                <w:color w:val="auto"/>
              </w:rPr>
            </w:pPr>
            <w:r>
              <w:rPr>
                <w:rFonts w:ascii="Calibri body" w:hAnsi="Calibri body"/>
                <w:color w:val="auto"/>
              </w:rPr>
              <w:t>Inabile</w:t>
            </w:r>
          </w:p>
        </w:tc>
      </w:tr>
      <w:tr w:rsidR="002218F3" w:rsidRPr="005E6FD8" w14:paraId="4E97CB45" w14:textId="75939AC9" w:rsidTr="005E34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4" w:type="pct"/>
            <w:tcBorders>
              <w:top w:val="single" w:sz="4" w:space="0" w:color="B1C0CD" w:themeColor="accent1" w:themeTint="99"/>
              <w:bottom w:val="single" w:sz="4" w:space="0" w:color="B1C0CD" w:themeColor="accent1" w:themeTint="99"/>
              <w:right w:val="single" w:sz="4" w:space="0" w:color="B1C0CD" w:themeColor="accent1" w:themeTint="99"/>
            </w:tcBorders>
            <w:shd w:val="clear" w:color="auto" w:fill="BEE395"/>
            <w:vAlign w:val="center"/>
          </w:tcPr>
          <w:p w14:paraId="4A38DE46" w14:textId="4C896455" w:rsidR="002218F3" w:rsidRDefault="002218F3" w:rsidP="00F10B2D">
            <w:pPr>
              <w:rPr>
                <w:rFonts w:ascii="Calibri body" w:hAnsi="Calibri body"/>
                <w:color w:val="auto"/>
              </w:rPr>
            </w:pPr>
            <w:r>
              <w:rPr>
                <w:rFonts w:ascii="Calibri body" w:hAnsi="Calibri body"/>
                <w:color w:val="auto"/>
              </w:rPr>
              <w:t>Frequenza d’uso</w:t>
            </w:r>
          </w:p>
        </w:tc>
        <w:tc>
          <w:tcPr>
            <w:tcW w:w="1072" w:type="pct"/>
            <w:tcBorders>
              <w:top w:val="single" w:sz="4" w:space="0" w:color="B1C0CD" w:themeColor="accent1" w:themeTint="99"/>
              <w:left w:val="single" w:sz="4" w:space="0" w:color="B1C0CD" w:themeColor="accent1" w:themeTint="99"/>
              <w:bottom w:val="single" w:sz="4" w:space="0" w:color="B1C0CD" w:themeColor="accent1" w:themeTint="99"/>
            </w:tcBorders>
            <w:shd w:val="clear" w:color="auto" w:fill="BEE395"/>
          </w:tcPr>
          <w:p w14:paraId="02B40105" w14:textId="6847811E" w:rsidR="002218F3" w:rsidRPr="00DB28BC" w:rsidRDefault="002218F3" w:rsidP="002218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body" w:eastAsia="Century Gothic" w:hAnsi="Calibri body" w:cs="Century Gothic"/>
                <w:color w:val="auto"/>
                <w:kern w:val="0"/>
                <w:lang w:eastAsia="it-IT"/>
              </w:rPr>
            </w:pPr>
            <w:r>
              <w:rPr>
                <w:rFonts w:ascii="Garamond" w:hAnsi="Garamond"/>
                <w:color w:val="auto"/>
                <w:kern w:val="0"/>
                <w:sz w:val="24"/>
                <w:szCs w:val="24"/>
              </w:rPr>
              <w:t>●●●●●</w:t>
            </w:r>
          </w:p>
        </w:tc>
        <w:tc>
          <w:tcPr>
            <w:tcW w:w="982" w:type="pct"/>
            <w:tcBorders>
              <w:top w:val="single" w:sz="4" w:space="0" w:color="B1C0CD" w:themeColor="accent1" w:themeTint="99"/>
              <w:left w:val="single" w:sz="4" w:space="0" w:color="B1C0CD" w:themeColor="accent1" w:themeTint="99"/>
              <w:bottom w:val="single" w:sz="4" w:space="0" w:color="B1C0CD" w:themeColor="accent1" w:themeTint="99"/>
            </w:tcBorders>
            <w:shd w:val="clear" w:color="auto" w:fill="BEE395"/>
          </w:tcPr>
          <w:p w14:paraId="137E2001" w14:textId="708ABB6E" w:rsidR="002218F3" w:rsidRPr="00DB28BC" w:rsidRDefault="002218F3" w:rsidP="002218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body" w:eastAsia="Century Gothic" w:hAnsi="Calibri body" w:cs="Century Gothic"/>
                <w:color w:val="auto"/>
                <w:kern w:val="0"/>
                <w:lang w:eastAsia="it-IT"/>
              </w:rPr>
            </w:pPr>
            <w:r>
              <w:rPr>
                <w:rFonts w:ascii="Garamond" w:hAnsi="Garamond"/>
                <w:color w:val="auto"/>
                <w:kern w:val="0"/>
                <w:sz w:val="24"/>
                <w:szCs w:val="24"/>
              </w:rPr>
              <w:t>●●●●</w:t>
            </w:r>
          </w:p>
        </w:tc>
        <w:tc>
          <w:tcPr>
            <w:tcW w:w="981" w:type="pct"/>
            <w:tcBorders>
              <w:top w:val="single" w:sz="4" w:space="0" w:color="B1C0CD" w:themeColor="accent1" w:themeTint="99"/>
              <w:left w:val="single" w:sz="4" w:space="0" w:color="B1C0CD" w:themeColor="accent1" w:themeTint="99"/>
              <w:bottom w:val="single" w:sz="4" w:space="0" w:color="B1C0CD" w:themeColor="accent1" w:themeTint="99"/>
            </w:tcBorders>
            <w:shd w:val="clear" w:color="auto" w:fill="BEE395"/>
          </w:tcPr>
          <w:p w14:paraId="65DB6F45" w14:textId="538A988E" w:rsidR="002218F3" w:rsidRPr="00DB28BC" w:rsidRDefault="002218F3" w:rsidP="002218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body" w:eastAsia="Century Gothic" w:hAnsi="Calibri body" w:cs="Century Gothic"/>
                <w:color w:val="auto"/>
                <w:kern w:val="0"/>
                <w:lang w:eastAsia="it-IT"/>
              </w:rPr>
            </w:pPr>
            <w:r>
              <w:rPr>
                <w:rFonts w:ascii="Garamond" w:hAnsi="Garamond"/>
                <w:color w:val="auto"/>
                <w:kern w:val="0"/>
                <w:sz w:val="24"/>
                <w:szCs w:val="24"/>
              </w:rPr>
              <w:t>●●●●●</w:t>
            </w:r>
          </w:p>
        </w:tc>
        <w:tc>
          <w:tcPr>
            <w:tcW w:w="981" w:type="pct"/>
            <w:tcBorders>
              <w:top w:val="single" w:sz="4" w:space="0" w:color="B1C0CD" w:themeColor="accent1" w:themeTint="99"/>
              <w:left w:val="single" w:sz="4" w:space="0" w:color="B1C0CD" w:themeColor="accent1" w:themeTint="99"/>
              <w:bottom w:val="single" w:sz="4" w:space="0" w:color="B1C0CD" w:themeColor="accent1" w:themeTint="99"/>
            </w:tcBorders>
            <w:shd w:val="clear" w:color="auto" w:fill="BEE395"/>
          </w:tcPr>
          <w:p w14:paraId="3AA5FC64" w14:textId="5986A6D4" w:rsidR="002218F3" w:rsidRPr="00DB28BC" w:rsidRDefault="002218F3" w:rsidP="002218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body" w:eastAsia="Century Gothic" w:hAnsi="Calibri body" w:cs="Century Gothic"/>
                <w:color w:val="auto"/>
                <w:kern w:val="0"/>
                <w:lang w:eastAsia="it-IT"/>
              </w:rPr>
            </w:pPr>
            <w:r>
              <w:rPr>
                <w:rFonts w:ascii="Garamond" w:hAnsi="Garamond"/>
                <w:color w:val="auto"/>
                <w:kern w:val="0"/>
                <w:sz w:val="24"/>
                <w:szCs w:val="24"/>
              </w:rPr>
              <w:t>●●●●</w:t>
            </w:r>
          </w:p>
        </w:tc>
      </w:tr>
      <w:tr w:rsidR="002218F3" w:rsidRPr="005E6FD8" w14:paraId="52295FC7" w14:textId="0CD06D69" w:rsidTr="005E3462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4" w:type="pct"/>
            <w:tcBorders>
              <w:bottom w:val="single" w:sz="4" w:space="0" w:color="B1C0CD" w:themeColor="accent1" w:themeTint="99"/>
              <w:right w:val="single" w:sz="4" w:space="0" w:color="B1C0CD" w:themeColor="accent1" w:themeTint="99"/>
            </w:tcBorders>
            <w:shd w:val="clear" w:color="auto" w:fill="auto"/>
            <w:vAlign w:val="center"/>
          </w:tcPr>
          <w:p w14:paraId="305E0796" w14:textId="342462DB" w:rsidR="002218F3" w:rsidRPr="005E6FD8" w:rsidRDefault="002218F3" w:rsidP="00F10B2D">
            <w:pPr>
              <w:rPr>
                <w:rFonts w:ascii="Calibri body" w:hAnsi="Calibri body"/>
                <w:color w:val="auto"/>
              </w:rPr>
            </w:pPr>
            <w:r>
              <w:rPr>
                <w:rFonts w:ascii="Calibri body" w:hAnsi="Calibri body"/>
                <w:color w:val="auto"/>
              </w:rPr>
              <w:t>Importanza</w:t>
            </w:r>
          </w:p>
        </w:tc>
        <w:tc>
          <w:tcPr>
            <w:tcW w:w="1072" w:type="pct"/>
            <w:tcBorders>
              <w:left w:val="single" w:sz="4" w:space="0" w:color="B1C0CD" w:themeColor="accent1" w:themeTint="99"/>
              <w:bottom w:val="single" w:sz="4" w:space="0" w:color="B1C0CD" w:themeColor="accent1" w:themeTint="99"/>
            </w:tcBorders>
            <w:shd w:val="clear" w:color="auto" w:fill="auto"/>
          </w:tcPr>
          <w:p w14:paraId="2255D717" w14:textId="1E8C56B8" w:rsidR="002218F3" w:rsidRPr="00FB78D2" w:rsidRDefault="002218F3" w:rsidP="002218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body" w:hAnsi="Calibri body"/>
                <w:color w:val="auto"/>
              </w:rPr>
            </w:pPr>
            <w:r>
              <w:rPr>
                <w:rFonts w:ascii="Garamond" w:hAnsi="Garamond"/>
                <w:color w:val="auto"/>
                <w:kern w:val="0"/>
                <w:sz w:val="24"/>
                <w:szCs w:val="24"/>
              </w:rPr>
              <w:t>●●●●●</w:t>
            </w:r>
          </w:p>
        </w:tc>
        <w:tc>
          <w:tcPr>
            <w:tcW w:w="982" w:type="pct"/>
            <w:tcBorders>
              <w:left w:val="single" w:sz="4" w:space="0" w:color="B1C0CD" w:themeColor="accent1" w:themeTint="99"/>
              <w:bottom w:val="single" w:sz="4" w:space="0" w:color="B1C0CD" w:themeColor="accent1" w:themeTint="99"/>
            </w:tcBorders>
          </w:tcPr>
          <w:p w14:paraId="22F71BCE" w14:textId="36CBB871" w:rsidR="002218F3" w:rsidRPr="00FB78D2" w:rsidRDefault="002218F3" w:rsidP="002218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body" w:eastAsia="Century Gothic" w:hAnsi="Calibri body" w:cs="Century Gothic"/>
                <w:color w:val="auto"/>
                <w:kern w:val="0"/>
                <w:lang w:eastAsia="it-IT"/>
              </w:rPr>
            </w:pPr>
            <w:r>
              <w:rPr>
                <w:rFonts w:ascii="Garamond" w:hAnsi="Garamond"/>
                <w:color w:val="auto"/>
                <w:kern w:val="0"/>
                <w:sz w:val="24"/>
                <w:szCs w:val="24"/>
              </w:rPr>
              <w:t>●●●●</w:t>
            </w:r>
          </w:p>
        </w:tc>
        <w:tc>
          <w:tcPr>
            <w:tcW w:w="981" w:type="pct"/>
            <w:tcBorders>
              <w:left w:val="single" w:sz="4" w:space="0" w:color="B1C0CD" w:themeColor="accent1" w:themeTint="99"/>
              <w:bottom w:val="single" w:sz="4" w:space="0" w:color="B1C0CD" w:themeColor="accent1" w:themeTint="99"/>
            </w:tcBorders>
          </w:tcPr>
          <w:p w14:paraId="2F77A744" w14:textId="39B43244" w:rsidR="002218F3" w:rsidRPr="00FB78D2" w:rsidRDefault="002218F3" w:rsidP="002218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body" w:eastAsia="Century Gothic" w:hAnsi="Calibri body" w:cs="Century Gothic"/>
                <w:color w:val="auto"/>
                <w:kern w:val="0"/>
                <w:lang w:eastAsia="it-IT"/>
              </w:rPr>
            </w:pPr>
            <w:r>
              <w:rPr>
                <w:rFonts w:ascii="Garamond" w:hAnsi="Garamond"/>
                <w:color w:val="auto"/>
                <w:kern w:val="0"/>
                <w:sz w:val="24"/>
                <w:szCs w:val="24"/>
              </w:rPr>
              <w:t>●●●●●</w:t>
            </w:r>
          </w:p>
        </w:tc>
        <w:tc>
          <w:tcPr>
            <w:tcW w:w="981" w:type="pct"/>
            <w:tcBorders>
              <w:left w:val="single" w:sz="4" w:space="0" w:color="B1C0CD" w:themeColor="accent1" w:themeTint="99"/>
              <w:bottom w:val="single" w:sz="4" w:space="0" w:color="B1C0CD" w:themeColor="accent1" w:themeTint="99"/>
            </w:tcBorders>
          </w:tcPr>
          <w:p w14:paraId="330209E5" w14:textId="02A99273" w:rsidR="002218F3" w:rsidRPr="00FB78D2" w:rsidRDefault="002218F3" w:rsidP="002218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body" w:eastAsia="Century Gothic" w:hAnsi="Calibri body" w:cs="Century Gothic"/>
                <w:color w:val="auto"/>
                <w:kern w:val="0"/>
                <w:lang w:eastAsia="it-IT"/>
              </w:rPr>
            </w:pPr>
            <w:r>
              <w:rPr>
                <w:rFonts w:ascii="Garamond" w:hAnsi="Garamond"/>
                <w:color w:val="auto"/>
                <w:kern w:val="0"/>
                <w:sz w:val="24"/>
                <w:szCs w:val="24"/>
              </w:rPr>
              <w:t>●●●●</w:t>
            </w:r>
          </w:p>
        </w:tc>
      </w:tr>
      <w:tr w:rsidR="002218F3" w:rsidRPr="005E6FD8" w14:paraId="694E4B80" w14:textId="70426B3B" w:rsidTr="005E34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4" w:type="pct"/>
            <w:shd w:val="clear" w:color="auto" w:fill="BEE395"/>
            <w:vAlign w:val="center"/>
          </w:tcPr>
          <w:p w14:paraId="184C27A4" w14:textId="27EC787A" w:rsidR="002218F3" w:rsidRPr="005E6FD8" w:rsidRDefault="002218F3" w:rsidP="00F10B2D">
            <w:pPr>
              <w:rPr>
                <w:rFonts w:ascii="Calibri body" w:hAnsi="Calibri body"/>
                <w:color w:val="auto"/>
              </w:rPr>
            </w:pPr>
            <w:r>
              <w:rPr>
                <w:rFonts w:ascii="Calibri body" w:hAnsi="Calibri body"/>
                <w:color w:val="auto"/>
              </w:rPr>
              <w:t>Complessità</w:t>
            </w:r>
          </w:p>
        </w:tc>
        <w:tc>
          <w:tcPr>
            <w:tcW w:w="1072" w:type="pct"/>
            <w:shd w:val="clear" w:color="auto" w:fill="BEE395"/>
          </w:tcPr>
          <w:p w14:paraId="3C9989F5" w14:textId="1BD4B546" w:rsidR="002218F3" w:rsidRPr="00FB78D2" w:rsidRDefault="002218F3" w:rsidP="002218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body" w:hAnsi="Calibri body"/>
                <w:color w:val="auto"/>
              </w:rPr>
            </w:pPr>
            <w:r>
              <w:rPr>
                <w:rFonts w:ascii="Garamond" w:hAnsi="Garamond"/>
                <w:color w:val="auto"/>
                <w:kern w:val="0"/>
                <w:sz w:val="24"/>
                <w:szCs w:val="24"/>
              </w:rPr>
              <w:t>●●</w:t>
            </w:r>
            <w:r w:rsidR="00146E15">
              <w:rPr>
                <w:rFonts w:ascii="Garamond" w:hAnsi="Garamond"/>
                <w:color w:val="auto"/>
                <w:kern w:val="0"/>
                <w:sz w:val="24"/>
                <w:szCs w:val="24"/>
              </w:rPr>
              <w:t>●●●</w:t>
            </w:r>
          </w:p>
        </w:tc>
        <w:tc>
          <w:tcPr>
            <w:tcW w:w="982" w:type="pct"/>
            <w:shd w:val="clear" w:color="auto" w:fill="BEE395"/>
          </w:tcPr>
          <w:p w14:paraId="7C85C976" w14:textId="18520C5F" w:rsidR="002218F3" w:rsidRPr="00FB78D2" w:rsidRDefault="002218F3" w:rsidP="002218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body" w:eastAsia="Century Gothic" w:hAnsi="Calibri body" w:cs="Century Gothic"/>
                <w:color w:val="auto"/>
                <w:kern w:val="0"/>
                <w:lang w:eastAsia="it-IT"/>
              </w:rPr>
            </w:pPr>
            <w:r>
              <w:rPr>
                <w:rFonts w:ascii="Garamond" w:hAnsi="Garamond"/>
                <w:color w:val="auto"/>
                <w:kern w:val="0"/>
                <w:sz w:val="24"/>
                <w:szCs w:val="24"/>
              </w:rPr>
              <w:t>●●</w:t>
            </w:r>
          </w:p>
        </w:tc>
        <w:tc>
          <w:tcPr>
            <w:tcW w:w="981" w:type="pct"/>
            <w:shd w:val="clear" w:color="auto" w:fill="BEE395"/>
          </w:tcPr>
          <w:p w14:paraId="0DFAD80E" w14:textId="26520C0F" w:rsidR="002218F3" w:rsidRPr="00FB78D2" w:rsidRDefault="002218F3" w:rsidP="002218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body" w:eastAsia="Century Gothic" w:hAnsi="Calibri body" w:cs="Century Gothic"/>
                <w:color w:val="auto"/>
                <w:kern w:val="0"/>
                <w:lang w:eastAsia="it-IT"/>
              </w:rPr>
            </w:pPr>
            <w:r>
              <w:rPr>
                <w:rFonts w:ascii="Garamond" w:hAnsi="Garamond"/>
                <w:color w:val="auto"/>
                <w:kern w:val="0"/>
                <w:sz w:val="24"/>
                <w:szCs w:val="24"/>
              </w:rPr>
              <w:t>●●</w:t>
            </w:r>
            <w:r w:rsidR="00146E15">
              <w:rPr>
                <w:rFonts w:ascii="Garamond" w:hAnsi="Garamond"/>
                <w:color w:val="auto"/>
                <w:kern w:val="0"/>
                <w:sz w:val="24"/>
                <w:szCs w:val="24"/>
              </w:rPr>
              <w:t>●●</w:t>
            </w:r>
          </w:p>
        </w:tc>
        <w:tc>
          <w:tcPr>
            <w:tcW w:w="981" w:type="pct"/>
            <w:shd w:val="clear" w:color="auto" w:fill="BEE395"/>
          </w:tcPr>
          <w:p w14:paraId="3F18BCDB" w14:textId="488C00D5" w:rsidR="002218F3" w:rsidRPr="00FB78D2" w:rsidRDefault="002218F3" w:rsidP="002218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body" w:eastAsia="Century Gothic" w:hAnsi="Calibri body" w:cs="Century Gothic"/>
                <w:color w:val="auto"/>
                <w:kern w:val="0"/>
                <w:lang w:eastAsia="it-IT"/>
              </w:rPr>
            </w:pPr>
            <w:r>
              <w:rPr>
                <w:rFonts w:ascii="Garamond" w:hAnsi="Garamond"/>
                <w:color w:val="auto"/>
                <w:kern w:val="0"/>
                <w:sz w:val="24"/>
                <w:szCs w:val="24"/>
              </w:rPr>
              <w:t>●●●</w:t>
            </w:r>
            <w:r w:rsidR="00146E15">
              <w:rPr>
                <w:rFonts w:ascii="Garamond" w:hAnsi="Garamond"/>
                <w:color w:val="auto"/>
                <w:kern w:val="0"/>
                <w:sz w:val="24"/>
                <w:szCs w:val="24"/>
              </w:rPr>
              <w:t>●●</w:t>
            </w:r>
          </w:p>
        </w:tc>
      </w:tr>
      <w:tr w:rsidR="002218F3" w:rsidRPr="002218F3" w14:paraId="31AA6CEA" w14:textId="3311F24E" w:rsidTr="002218F3">
        <w:trPr>
          <w:gridBefore w:val="1"/>
          <w:wBefore w:w="984" w:type="pct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2" w:type="pct"/>
            <w:shd w:val="clear" w:color="auto" w:fill="auto"/>
          </w:tcPr>
          <w:p w14:paraId="2BE9568F" w14:textId="7CC1B4AC" w:rsidR="002218F3" w:rsidRPr="002218F3" w:rsidRDefault="002218F3" w:rsidP="002218F3">
            <w:pPr>
              <w:jc w:val="center"/>
              <w:rPr>
                <w:rFonts w:ascii="Calibri body" w:eastAsia="Century Gothic" w:hAnsi="Calibri body" w:cs="Century Gothic"/>
                <w:color w:val="auto"/>
                <w:kern w:val="0"/>
                <w:lang w:eastAsia="it-IT"/>
              </w:rPr>
            </w:pPr>
            <w:r w:rsidRPr="002218F3">
              <w:rPr>
                <w:rFonts w:ascii="Calibri body" w:eastAsia="Century Gothic" w:hAnsi="Calibri body" w:cs="Century Gothic"/>
                <w:color w:val="auto"/>
                <w:kern w:val="0"/>
                <w:lang w:eastAsia="it-IT"/>
              </w:rPr>
              <w:t>Necessario</w:t>
            </w:r>
          </w:p>
        </w:tc>
        <w:tc>
          <w:tcPr>
            <w:tcW w:w="982" w:type="pct"/>
          </w:tcPr>
          <w:p w14:paraId="01E187D8" w14:textId="47DA514A" w:rsidR="002218F3" w:rsidRPr="002218F3" w:rsidRDefault="002218F3" w:rsidP="002218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body" w:eastAsia="Century Gothic" w:hAnsi="Calibri body" w:cs="Century Gothic"/>
                <w:b/>
                <w:bCs/>
                <w:color w:val="auto"/>
                <w:kern w:val="0"/>
                <w:lang w:eastAsia="it-IT"/>
              </w:rPr>
            </w:pPr>
            <w:r w:rsidRPr="002218F3">
              <w:rPr>
                <w:rFonts w:ascii="Calibri body" w:eastAsia="Century Gothic" w:hAnsi="Calibri body" w:cs="Century Gothic"/>
                <w:b/>
                <w:bCs/>
                <w:color w:val="auto"/>
                <w:kern w:val="0"/>
                <w:lang w:eastAsia="it-IT"/>
              </w:rPr>
              <w:t>Necessario</w:t>
            </w:r>
          </w:p>
        </w:tc>
        <w:tc>
          <w:tcPr>
            <w:tcW w:w="981" w:type="pct"/>
          </w:tcPr>
          <w:p w14:paraId="789FF2AB" w14:textId="2A80F478" w:rsidR="002218F3" w:rsidRPr="002218F3" w:rsidRDefault="002218F3" w:rsidP="002218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body" w:eastAsia="Century Gothic" w:hAnsi="Calibri body" w:cs="Century Gothic"/>
                <w:b/>
                <w:bCs/>
                <w:color w:val="auto"/>
                <w:kern w:val="0"/>
                <w:lang w:eastAsia="it-IT"/>
              </w:rPr>
            </w:pPr>
            <w:r w:rsidRPr="002218F3">
              <w:rPr>
                <w:rFonts w:ascii="Calibri body" w:eastAsia="Century Gothic" w:hAnsi="Calibri body" w:cs="Century Gothic"/>
                <w:b/>
                <w:bCs/>
                <w:color w:val="auto"/>
                <w:kern w:val="0"/>
                <w:lang w:eastAsia="it-IT"/>
              </w:rPr>
              <w:t>Necessario</w:t>
            </w:r>
          </w:p>
        </w:tc>
        <w:tc>
          <w:tcPr>
            <w:tcW w:w="981" w:type="pct"/>
          </w:tcPr>
          <w:p w14:paraId="52895E85" w14:textId="21DFF48B" w:rsidR="002218F3" w:rsidRPr="002218F3" w:rsidRDefault="002218F3" w:rsidP="002218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body" w:eastAsia="Century Gothic" w:hAnsi="Calibri body" w:cs="Century Gothic"/>
                <w:b/>
                <w:bCs/>
                <w:color w:val="auto"/>
                <w:kern w:val="0"/>
                <w:lang w:eastAsia="it-IT"/>
              </w:rPr>
            </w:pPr>
            <w:r w:rsidRPr="002218F3">
              <w:rPr>
                <w:rFonts w:ascii="Calibri body" w:eastAsia="Century Gothic" w:hAnsi="Calibri body" w:cs="Century Gothic"/>
                <w:b/>
                <w:bCs/>
                <w:color w:val="auto"/>
                <w:kern w:val="0"/>
                <w:lang w:eastAsia="it-IT"/>
              </w:rPr>
              <w:t>Necessario</w:t>
            </w:r>
          </w:p>
        </w:tc>
      </w:tr>
    </w:tbl>
    <w:p w14:paraId="428032E5" w14:textId="77777777" w:rsidR="005E3462" w:rsidRPr="009C2B97" w:rsidRDefault="005E3462" w:rsidP="005E3462">
      <w:pPr>
        <w:pStyle w:val="Gpstesto"/>
        <w:rPr>
          <w:rFonts w:ascii="Century Gothic" w:hAnsi="Century Gothic"/>
          <w:sz w:val="36"/>
          <w:szCs w:val="36"/>
        </w:rPr>
      </w:pPr>
    </w:p>
    <w:p w14:paraId="4B2D45BF" w14:textId="1D655141" w:rsidR="005E3462" w:rsidRDefault="005E3462" w:rsidP="005E3462">
      <w:pPr>
        <w:pStyle w:val="Gpstesto"/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T2 – Irrigazione</w:t>
      </w:r>
    </w:p>
    <w:p w14:paraId="22D97FF6" w14:textId="77777777" w:rsidR="005E3462" w:rsidRPr="00F10B2D" w:rsidRDefault="005E3462" w:rsidP="005E3462">
      <w:pPr>
        <w:pStyle w:val="Gpstesto"/>
        <w:rPr>
          <w:szCs w:val="24"/>
        </w:rPr>
      </w:pPr>
      <w:r>
        <w:rPr>
          <w:szCs w:val="24"/>
        </w:rPr>
        <w:t>Chi compie il task ha intenzione ha intenzione di attivare l’impianto di diserbazione della serra.</w:t>
      </w:r>
      <w:r w:rsidRPr="002218F3">
        <w:rPr>
          <w:szCs w:val="24"/>
        </w:rPr>
        <w:t xml:space="preserve"> </w:t>
      </w:r>
    </w:p>
    <w:tbl>
      <w:tblPr>
        <w:tblStyle w:val="Tabellagriglia4-colore1"/>
        <w:tblpPr w:leftFromText="141" w:rightFromText="141" w:vertAnchor="text" w:horzAnchor="page" w:tblpX="1241" w:tblpY="345"/>
        <w:tblW w:w="5000" w:type="pct"/>
        <w:tblLayout w:type="fixed"/>
        <w:tblLook w:val="04A0" w:firstRow="1" w:lastRow="0" w:firstColumn="1" w:lastColumn="0" w:noHBand="0" w:noVBand="1"/>
      </w:tblPr>
      <w:tblGrid>
        <w:gridCol w:w="1981"/>
        <w:gridCol w:w="2159"/>
        <w:gridCol w:w="1978"/>
        <w:gridCol w:w="1976"/>
        <w:gridCol w:w="1976"/>
      </w:tblGrid>
      <w:tr w:rsidR="005E3462" w:rsidRPr="005E6FD8" w14:paraId="50F5B684" w14:textId="77777777" w:rsidTr="00416129">
        <w:trPr>
          <w:gridBefore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Before w:w="983" w:type="pct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2" w:type="pct"/>
            <w:tcBorders>
              <w:top w:val="single" w:sz="4" w:space="0" w:color="B1C0CD" w:themeColor="accent1" w:themeTint="99"/>
              <w:left w:val="single" w:sz="4" w:space="0" w:color="B1C0CD" w:themeColor="accent1" w:themeTint="99"/>
              <w:bottom w:val="single" w:sz="4" w:space="0" w:color="B1C0CD" w:themeColor="accent1" w:themeTint="99"/>
              <w:right w:val="single" w:sz="4" w:space="0" w:color="B1C0CD" w:themeColor="accent1" w:themeTint="99"/>
            </w:tcBorders>
            <w:shd w:val="clear" w:color="auto" w:fill="00B050"/>
            <w:vAlign w:val="center"/>
          </w:tcPr>
          <w:p w14:paraId="0D0ED677" w14:textId="77777777" w:rsidR="005E3462" w:rsidRPr="00DB28BC" w:rsidRDefault="005E3462" w:rsidP="00416129">
            <w:pPr>
              <w:spacing w:line="384" w:lineRule="auto"/>
              <w:jc w:val="center"/>
              <w:rPr>
                <w:rFonts w:ascii="Calibri body" w:hAnsi="Calibri body"/>
                <w:color w:val="auto"/>
              </w:rPr>
            </w:pPr>
            <w:r>
              <w:rPr>
                <w:rFonts w:ascii="Calibri body" w:hAnsi="Calibri body"/>
                <w:color w:val="auto"/>
              </w:rPr>
              <w:t>Imprenditore agricolo</w:t>
            </w:r>
          </w:p>
        </w:tc>
        <w:tc>
          <w:tcPr>
            <w:tcW w:w="982" w:type="pct"/>
            <w:tcBorders>
              <w:top w:val="single" w:sz="4" w:space="0" w:color="B1C0CD" w:themeColor="accent1" w:themeTint="99"/>
              <w:left w:val="single" w:sz="4" w:space="0" w:color="B1C0CD" w:themeColor="accent1" w:themeTint="99"/>
              <w:bottom w:val="single" w:sz="4" w:space="0" w:color="B1C0CD" w:themeColor="accent1" w:themeTint="99"/>
              <w:right w:val="single" w:sz="4" w:space="0" w:color="B1C0CD" w:themeColor="accent1" w:themeTint="99"/>
            </w:tcBorders>
            <w:shd w:val="clear" w:color="auto" w:fill="00B050"/>
          </w:tcPr>
          <w:p w14:paraId="0D463B65" w14:textId="77777777" w:rsidR="005E3462" w:rsidRPr="00DB28BC" w:rsidRDefault="005E3462" w:rsidP="00416129">
            <w:pPr>
              <w:spacing w:line="384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body" w:hAnsi="Calibri body"/>
                <w:color w:val="auto"/>
              </w:rPr>
            </w:pPr>
            <w:r>
              <w:rPr>
                <w:rFonts w:ascii="Calibri body" w:hAnsi="Calibri body"/>
                <w:color w:val="auto"/>
              </w:rPr>
              <w:t>Hobbista</w:t>
            </w:r>
          </w:p>
        </w:tc>
        <w:tc>
          <w:tcPr>
            <w:tcW w:w="981" w:type="pct"/>
            <w:tcBorders>
              <w:top w:val="single" w:sz="4" w:space="0" w:color="B1C0CD" w:themeColor="accent1" w:themeTint="99"/>
              <w:left w:val="single" w:sz="4" w:space="0" w:color="B1C0CD" w:themeColor="accent1" w:themeTint="99"/>
              <w:bottom w:val="single" w:sz="4" w:space="0" w:color="B1C0CD" w:themeColor="accent1" w:themeTint="99"/>
            </w:tcBorders>
            <w:shd w:val="clear" w:color="auto" w:fill="00B050"/>
          </w:tcPr>
          <w:p w14:paraId="5A6152F4" w14:textId="77777777" w:rsidR="005E3462" w:rsidRPr="00DB28BC" w:rsidRDefault="005E3462" w:rsidP="00416129">
            <w:pPr>
              <w:spacing w:line="384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body" w:hAnsi="Calibri body"/>
                <w:color w:val="auto"/>
              </w:rPr>
            </w:pPr>
            <w:r>
              <w:rPr>
                <w:rFonts w:ascii="Calibri body" w:hAnsi="Calibri body"/>
                <w:color w:val="auto"/>
              </w:rPr>
              <w:t>Istituto di ricerca</w:t>
            </w:r>
          </w:p>
        </w:tc>
        <w:tc>
          <w:tcPr>
            <w:tcW w:w="981" w:type="pct"/>
            <w:tcBorders>
              <w:top w:val="single" w:sz="4" w:space="0" w:color="B1C0CD" w:themeColor="accent1" w:themeTint="99"/>
              <w:left w:val="single" w:sz="4" w:space="0" w:color="B1C0CD" w:themeColor="accent1" w:themeTint="99"/>
              <w:bottom w:val="single" w:sz="4" w:space="0" w:color="B1C0CD" w:themeColor="accent1" w:themeTint="99"/>
            </w:tcBorders>
            <w:shd w:val="clear" w:color="auto" w:fill="00B050"/>
          </w:tcPr>
          <w:p w14:paraId="62B83C7F" w14:textId="77777777" w:rsidR="005E3462" w:rsidRPr="00DB28BC" w:rsidRDefault="005E3462" w:rsidP="00416129">
            <w:pPr>
              <w:spacing w:line="384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body" w:hAnsi="Calibri body"/>
                <w:color w:val="auto"/>
              </w:rPr>
            </w:pPr>
            <w:r>
              <w:rPr>
                <w:rFonts w:ascii="Calibri body" w:hAnsi="Calibri body"/>
                <w:color w:val="auto"/>
              </w:rPr>
              <w:t>Inabile</w:t>
            </w:r>
          </w:p>
        </w:tc>
      </w:tr>
      <w:tr w:rsidR="005E3462" w:rsidRPr="005E6FD8" w14:paraId="1E9DC737" w14:textId="77777777" w:rsidTr="004161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pct"/>
            <w:tcBorders>
              <w:top w:val="single" w:sz="4" w:space="0" w:color="B1C0CD" w:themeColor="accent1" w:themeTint="99"/>
              <w:bottom w:val="single" w:sz="4" w:space="0" w:color="B1C0CD" w:themeColor="accent1" w:themeTint="99"/>
              <w:right w:val="single" w:sz="4" w:space="0" w:color="B1C0CD" w:themeColor="accent1" w:themeTint="99"/>
            </w:tcBorders>
            <w:shd w:val="clear" w:color="auto" w:fill="BEE395"/>
            <w:vAlign w:val="center"/>
          </w:tcPr>
          <w:p w14:paraId="7D67D2BF" w14:textId="77777777" w:rsidR="005E3462" w:rsidRDefault="005E3462" w:rsidP="00416129">
            <w:pPr>
              <w:rPr>
                <w:rFonts w:ascii="Calibri body" w:hAnsi="Calibri body"/>
                <w:color w:val="auto"/>
              </w:rPr>
            </w:pPr>
            <w:r>
              <w:rPr>
                <w:rFonts w:ascii="Calibri body" w:hAnsi="Calibri body"/>
                <w:color w:val="auto"/>
              </w:rPr>
              <w:t>Frequenza d’uso</w:t>
            </w:r>
          </w:p>
        </w:tc>
        <w:tc>
          <w:tcPr>
            <w:tcW w:w="1072" w:type="pct"/>
            <w:tcBorders>
              <w:top w:val="single" w:sz="4" w:space="0" w:color="B1C0CD" w:themeColor="accent1" w:themeTint="99"/>
              <w:left w:val="single" w:sz="4" w:space="0" w:color="B1C0CD" w:themeColor="accent1" w:themeTint="99"/>
              <w:bottom w:val="single" w:sz="4" w:space="0" w:color="B1C0CD" w:themeColor="accent1" w:themeTint="99"/>
            </w:tcBorders>
            <w:shd w:val="clear" w:color="auto" w:fill="BEE395"/>
          </w:tcPr>
          <w:p w14:paraId="130CDFB4" w14:textId="2E029727" w:rsidR="005E3462" w:rsidRPr="00DB28BC" w:rsidRDefault="005E3462" w:rsidP="004161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body" w:eastAsia="Century Gothic" w:hAnsi="Calibri body" w:cs="Century Gothic"/>
                <w:color w:val="auto"/>
                <w:kern w:val="0"/>
                <w:lang w:eastAsia="it-IT"/>
              </w:rPr>
            </w:pPr>
            <w:r>
              <w:rPr>
                <w:rFonts w:ascii="Garamond" w:hAnsi="Garamond"/>
                <w:color w:val="auto"/>
                <w:kern w:val="0"/>
                <w:sz w:val="24"/>
                <w:szCs w:val="24"/>
              </w:rPr>
              <w:t>●●●●●</w:t>
            </w:r>
          </w:p>
        </w:tc>
        <w:tc>
          <w:tcPr>
            <w:tcW w:w="982" w:type="pct"/>
            <w:tcBorders>
              <w:top w:val="single" w:sz="4" w:space="0" w:color="B1C0CD" w:themeColor="accent1" w:themeTint="99"/>
              <w:left w:val="single" w:sz="4" w:space="0" w:color="B1C0CD" w:themeColor="accent1" w:themeTint="99"/>
              <w:bottom w:val="single" w:sz="4" w:space="0" w:color="B1C0CD" w:themeColor="accent1" w:themeTint="99"/>
            </w:tcBorders>
            <w:shd w:val="clear" w:color="auto" w:fill="BEE395"/>
          </w:tcPr>
          <w:p w14:paraId="6FEEA8AC" w14:textId="327A27A4" w:rsidR="005E3462" w:rsidRPr="00DB28BC" w:rsidRDefault="005E3462" w:rsidP="004161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body" w:eastAsia="Century Gothic" w:hAnsi="Calibri body" w:cs="Century Gothic"/>
                <w:color w:val="auto"/>
                <w:kern w:val="0"/>
                <w:lang w:eastAsia="it-IT"/>
              </w:rPr>
            </w:pPr>
            <w:r>
              <w:rPr>
                <w:rFonts w:ascii="Garamond" w:hAnsi="Garamond"/>
                <w:color w:val="auto"/>
                <w:kern w:val="0"/>
                <w:sz w:val="24"/>
                <w:szCs w:val="24"/>
              </w:rPr>
              <w:t>●●●●</w:t>
            </w:r>
          </w:p>
        </w:tc>
        <w:tc>
          <w:tcPr>
            <w:tcW w:w="981" w:type="pct"/>
            <w:tcBorders>
              <w:top w:val="single" w:sz="4" w:space="0" w:color="B1C0CD" w:themeColor="accent1" w:themeTint="99"/>
              <w:left w:val="single" w:sz="4" w:space="0" w:color="B1C0CD" w:themeColor="accent1" w:themeTint="99"/>
              <w:bottom w:val="single" w:sz="4" w:space="0" w:color="B1C0CD" w:themeColor="accent1" w:themeTint="99"/>
            </w:tcBorders>
            <w:shd w:val="clear" w:color="auto" w:fill="BEE395"/>
          </w:tcPr>
          <w:p w14:paraId="31C9B5BD" w14:textId="69D01C3B" w:rsidR="005E3462" w:rsidRPr="00DB28BC" w:rsidRDefault="005E3462" w:rsidP="004161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body" w:eastAsia="Century Gothic" w:hAnsi="Calibri body" w:cs="Century Gothic"/>
                <w:color w:val="auto"/>
                <w:kern w:val="0"/>
                <w:lang w:eastAsia="it-IT"/>
              </w:rPr>
            </w:pPr>
            <w:r>
              <w:rPr>
                <w:rFonts w:ascii="Garamond" w:hAnsi="Garamond"/>
                <w:color w:val="auto"/>
                <w:kern w:val="0"/>
                <w:sz w:val="24"/>
                <w:szCs w:val="24"/>
              </w:rPr>
              <w:t>●●●●●</w:t>
            </w:r>
          </w:p>
        </w:tc>
        <w:tc>
          <w:tcPr>
            <w:tcW w:w="981" w:type="pct"/>
            <w:tcBorders>
              <w:top w:val="single" w:sz="4" w:space="0" w:color="B1C0CD" w:themeColor="accent1" w:themeTint="99"/>
              <w:left w:val="single" w:sz="4" w:space="0" w:color="B1C0CD" w:themeColor="accent1" w:themeTint="99"/>
              <w:bottom w:val="single" w:sz="4" w:space="0" w:color="B1C0CD" w:themeColor="accent1" w:themeTint="99"/>
            </w:tcBorders>
            <w:shd w:val="clear" w:color="auto" w:fill="BEE395"/>
          </w:tcPr>
          <w:p w14:paraId="224DD2D4" w14:textId="5D347639" w:rsidR="005E3462" w:rsidRPr="00DB28BC" w:rsidRDefault="005E3462" w:rsidP="004161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body" w:eastAsia="Century Gothic" w:hAnsi="Calibri body" w:cs="Century Gothic"/>
                <w:color w:val="auto"/>
                <w:kern w:val="0"/>
                <w:lang w:eastAsia="it-IT"/>
              </w:rPr>
            </w:pPr>
            <w:r>
              <w:rPr>
                <w:rFonts w:ascii="Garamond" w:hAnsi="Garamond"/>
                <w:color w:val="auto"/>
                <w:kern w:val="0"/>
                <w:sz w:val="24"/>
                <w:szCs w:val="24"/>
              </w:rPr>
              <w:t>●●●●</w:t>
            </w:r>
          </w:p>
        </w:tc>
      </w:tr>
      <w:tr w:rsidR="005E3462" w:rsidRPr="005E6FD8" w14:paraId="14D2B049" w14:textId="77777777" w:rsidTr="00416129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pct"/>
            <w:tcBorders>
              <w:bottom w:val="single" w:sz="4" w:space="0" w:color="B1C0CD" w:themeColor="accent1" w:themeTint="99"/>
              <w:right w:val="single" w:sz="4" w:space="0" w:color="B1C0CD" w:themeColor="accent1" w:themeTint="99"/>
            </w:tcBorders>
            <w:shd w:val="clear" w:color="auto" w:fill="auto"/>
            <w:vAlign w:val="center"/>
          </w:tcPr>
          <w:p w14:paraId="25F0454D" w14:textId="77777777" w:rsidR="005E3462" w:rsidRPr="005E6FD8" w:rsidRDefault="005E3462" w:rsidP="00416129">
            <w:pPr>
              <w:rPr>
                <w:rFonts w:ascii="Calibri body" w:hAnsi="Calibri body"/>
                <w:color w:val="auto"/>
              </w:rPr>
            </w:pPr>
            <w:r>
              <w:rPr>
                <w:rFonts w:ascii="Calibri body" w:hAnsi="Calibri body"/>
                <w:color w:val="auto"/>
              </w:rPr>
              <w:t>Importanza</w:t>
            </w:r>
          </w:p>
        </w:tc>
        <w:tc>
          <w:tcPr>
            <w:tcW w:w="1072" w:type="pct"/>
            <w:tcBorders>
              <w:left w:val="single" w:sz="4" w:space="0" w:color="B1C0CD" w:themeColor="accent1" w:themeTint="99"/>
              <w:bottom w:val="single" w:sz="4" w:space="0" w:color="B1C0CD" w:themeColor="accent1" w:themeTint="99"/>
            </w:tcBorders>
            <w:shd w:val="clear" w:color="auto" w:fill="auto"/>
          </w:tcPr>
          <w:p w14:paraId="0D9F56EB" w14:textId="346D7495" w:rsidR="005E3462" w:rsidRPr="00FB78D2" w:rsidRDefault="005E3462" w:rsidP="004161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body" w:hAnsi="Calibri body"/>
                <w:color w:val="auto"/>
              </w:rPr>
            </w:pPr>
            <w:r>
              <w:rPr>
                <w:rFonts w:ascii="Garamond" w:hAnsi="Garamond"/>
                <w:color w:val="auto"/>
                <w:kern w:val="0"/>
                <w:sz w:val="24"/>
                <w:szCs w:val="24"/>
              </w:rPr>
              <w:t>●●●●●</w:t>
            </w:r>
          </w:p>
        </w:tc>
        <w:tc>
          <w:tcPr>
            <w:tcW w:w="982" w:type="pct"/>
            <w:tcBorders>
              <w:left w:val="single" w:sz="4" w:space="0" w:color="B1C0CD" w:themeColor="accent1" w:themeTint="99"/>
              <w:bottom w:val="single" w:sz="4" w:space="0" w:color="B1C0CD" w:themeColor="accent1" w:themeTint="99"/>
            </w:tcBorders>
          </w:tcPr>
          <w:p w14:paraId="34D634D6" w14:textId="61EDF909" w:rsidR="005E3462" w:rsidRPr="00FB78D2" w:rsidRDefault="005E3462" w:rsidP="004161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body" w:eastAsia="Century Gothic" w:hAnsi="Calibri body" w:cs="Century Gothic"/>
                <w:color w:val="auto"/>
                <w:kern w:val="0"/>
                <w:lang w:eastAsia="it-IT"/>
              </w:rPr>
            </w:pPr>
            <w:r>
              <w:rPr>
                <w:rFonts w:ascii="Garamond" w:hAnsi="Garamond"/>
                <w:color w:val="auto"/>
                <w:kern w:val="0"/>
                <w:sz w:val="24"/>
                <w:szCs w:val="24"/>
              </w:rPr>
              <w:t>●●●●●</w:t>
            </w:r>
          </w:p>
        </w:tc>
        <w:tc>
          <w:tcPr>
            <w:tcW w:w="981" w:type="pct"/>
            <w:tcBorders>
              <w:left w:val="single" w:sz="4" w:space="0" w:color="B1C0CD" w:themeColor="accent1" w:themeTint="99"/>
              <w:bottom w:val="single" w:sz="4" w:space="0" w:color="B1C0CD" w:themeColor="accent1" w:themeTint="99"/>
            </w:tcBorders>
          </w:tcPr>
          <w:p w14:paraId="18B5C9D1" w14:textId="5972DD17" w:rsidR="005E3462" w:rsidRPr="00FB78D2" w:rsidRDefault="005E3462" w:rsidP="004161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body" w:eastAsia="Century Gothic" w:hAnsi="Calibri body" w:cs="Century Gothic"/>
                <w:color w:val="auto"/>
                <w:kern w:val="0"/>
                <w:lang w:eastAsia="it-IT"/>
              </w:rPr>
            </w:pPr>
            <w:r>
              <w:rPr>
                <w:rFonts w:ascii="Garamond" w:hAnsi="Garamond"/>
                <w:color w:val="auto"/>
                <w:kern w:val="0"/>
                <w:sz w:val="24"/>
                <w:szCs w:val="24"/>
              </w:rPr>
              <w:t>●●●●●</w:t>
            </w:r>
          </w:p>
        </w:tc>
        <w:tc>
          <w:tcPr>
            <w:tcW w:w="981" w:type="pct"/>
            <w:tcBorders>
              <w:left w:val="single" w:sz="4" w:space="0" w:color="B1C0CD" w:themeColor="accent1" w:themeTint="99"/>
              <w:bottom w:val="single" w:sz="4" w:space="0" w:color="B1C0CD" w:themeColor="accent1" w:themeTint="99"/>
            </w:tcBorders>
          </w:tcPr>
          <w:p w14:paraId="110C02C3" w14:textId="16BF507A" w:rsidR="005E3462" w:rsidRPr="00FB78D2" w:rsidRDefault="005E3462" w:rsidP="004161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body" w:eastAsia="Century Gothic" w:hAnsi="Calibri body" w:cs="Century Gothic"/>
                <w:color w:val="auto"/>
                <w:kern w:val="0"/>
                <w:lang w:eastAsia="it-IT"/>
              </w:rPr>
            </w:pPr>
            <w:r>
              <w:rPr>
                <w:rFonts w:ascii="Garamond" w:hAnsi="Garamond"/>
                <w:color w:val="auto"/>
                <w:kern w:val="0"/>
                <w:sz w:val="24"/>
                <w:szCs w:val="24"/>
              </w:rPr>
              <w:t>●●●●●</w:t>
            </w:r>
          </w:p>
        </w:tc>
      </w:tr>
      <w:tr w:rsidR="005E3462" w:rsidRPr="005E6FD8" w14:paraId="47FC8B1B" w14:textId="77777777" w:rsidTr="004161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pct"/>
            <w:shd w:val="clear" w:color="auto" w:fill="BEE395"/>
            <w:vAlign w:val="center"/>
          </w:tcPr>
          <w:p w14:paraId="71C191E5" w14:textId="77777777" w:rsidR="005E3462" w:rsidRPr="005E6FD8" w:rsidRDefault="005E3462" w:rsidP="00416129">
            <w:pPr>
              <w:rPr>
                <w:rFonts w:ascii="Calibri body" w:hAnsi="Calibri body"/>
                <w:color w:val="auto"/>
              </w:rPr>
            </w:pPr>
            <w:r>
              <w:rPr>
                <w:rFonts w:ascii="Calibri body" w:hAnsi="Calibri body"/>
                <w:color w:val="auto"/>
              </w:rPr>
              <w:t>Complessità</w:t>
            </w:r>
          </w:p>
        </w:tc>
        <w:tc>
          <w:tcPr>
            <w:tcW w:w="1072" w:type="pct"/>
            <w:shd w:val="clear" w:color="auto" w:fill="BEE395"/>
          </w:tcPr>
          <w:p w14:paraId="2A06F2EE" w14:textId="42C267B1" w:rsidR="005E3462" w:rsidRPr="00FB78D2" w:rsidRDefault="005E3462" w:rsidP="004161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body" w:hAnsi="Calibri body"/>
                <w:color w:val="auto"/>
              </w:rPr>
            </w:pPr>
            <w:r>
              <w:rPr>
                <w:rFonts w:ascii="Garamond" w:hAnsi="Garamond"/>
                <w:color w:val="auto"/>
                <w:kern w:val="0"/>
                <w:sz w:val="24"/>
                <w:szCs w:val="24"/>
              </w:rPr>
              <w:t>●●</w:t>
            </w:r>
            <w:r w:rsidR="00146E15">
              <w:rPr>
                <w:rFonts w:ascii="Garamond" w:hAnsi="Garamond"/>
                <w:color w:val="auto"/>
                <w:kern w:val="0"/>
                <w:sz w:val="24"/>
                <w:szCs w:val="24"/>
              </w:rPr>
              <w:t>●●●</w:t>
            </w:r>
          </w:p>
        </w:tc>
        <w:tc>
          <w:tcPr>
            <w:tcW w:w="982" w:type="pct"/>
            <w:shd w:val="clear" w:color="auto" w:fill="BEE395"/>
          </w:tcPr>
          <w:p w14:paraId="67A26E4C" w14:textId="3710D76E" w:rsidR="005E3462" w:rsidRPr="00FB78D2" w:rsidRDefault="005E3462" w:rsidP="004161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body" w:eastAsia="Century Gothic" w:hAnsi="Calibri body" w:cs="Century Gothic"/>
                <w:color w:val="auto"/>
                <w:kern w:val="0"/>
                <w:lang w:eastAsia="it-IT"/>
              </w:rPr>
            </w:pPr>
            <w:r>
              <w:rPr>
                <w:rFonts w:ascii="Garamond" w:hAnsi="Garamond"/>
                <w:color w:val="auto"/>
                <w:kern w:val="0"/>
                <w:sz w:val="24"/>
                <w:szCs w:val="24"/>
              </w:rPr>
              <w:t>●●</w:t>
            </w:r>
            <w:r w:rsidR="00146E15">
              <w:rPr>
                <w:rFonts w:ascii="Garamond" w:hAnsi="Garamond"/>
                <w:color w:val="auto"/>
                <w:kern w:val="0"/>
                <w:sz w:val="24"/>
                <w:szCs w:val="24"/>
              </w:rPr>
              <w:t>●</w:t>
            </w:r>
          </w:p>
        </w:tc>
        <w:tc>
          <w:tcPr>
            <w:tcW w:w="981" w:type="pct"/>
            <w:shd w:val="clear" w:color="auto" w:fill="BEE395"/>
          </w:tcPr>
          <w:p w14:paraId="5D6E51A5" w14:textId="60F57635" w:rsidR="005E3462" w:rsidRPr="00FB78D2" w:rsidRDefault="005E3462" w:rsidP="004161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body" w:eastAsia="Century Gothic" w:hAnsi="Calibri body" w:cs="Century Gothic"/>
                <w:color w:val="auto"/>
                <w:kern w:val="0"/>
                <w:lang w:eastAsia="it-IT"/>
              </w:rPr>
            </w:pPr>
            <w:r>
              <w:rPr>
                <w:rFonts w:ascii="Garamond" w:hAnsi="Garamond"/>
                <w:color w:val="auto"/>
                <w:kern w:val="0"/>
                <w:sz w:val="24"/>
                <w:szCs w:val="24"/>
              </w:rPr>
              <w:t>●●</w:t>
            </w:r>
            <w:r w:rsidR="00146E15">
              <w:rPr>
                <w:rFonts w:ascii="Garamond" w:hAnsi="Garamond"/>
                <w:color w:val="auto"/>
                <w:kern w:val="0"/>
                <w:sz w:val="24"/>
                <w:szCs w:val="24"/>
              </w:rPr>
              <w:t>●●</w:t>
            </w:r>
          </w:p>
        </w:tc>
        <w:tc>
          <w:tcPr>
            <w:tcW w:w="981" w:type="pct"/>
            <w:shd w:val="clear" w:color="auto" w:fill="BEE395"/>
          </w:tcPr>
          <w:p w14:paraId="6C3F0054" w14:textId="6C4F9B9A" w:rsidR="005E3462" w:rsidRPr="00FB78D2" w:rsidRDefault="005E3462" w:rsidP="004161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body" w:eastAsia="Century Gothic" w:hAnsi="Calibri body" w:cs="Century Gothic"/>
                <w:color w:val="auto"/>
                <w:kern w:val="0"/>
                <w:lang w:eastAsia="it-IT"/>
              </w:rPr>
            </w:pPr>
            <w:r>
              <w:rPr>
                <w:rFonts w:ascii="Garamond" w:hAnsi="Garamond"/>
                <w:color w:val="auto"/>
                <w:kern w:val="0"/>
                <w:sz w:val="24"/>
                <w:szCs w:val="24"/>
              </w:rPr>
              <w:t>●●●</w:t>
            </w:r>
            <w:r w:rsidR="00146E15">
              <w:rPr>
                <w:rFonts w:ascii="Garamond" w:hAnsi="Garamond"/>
                <w:color w:val="auto"/>
                <w:kern w:val="0"/>
                <w:sz w:val="24"/>
                <w:szCs w:val="24"/>
              </w:rPr>
              <w:t>●●</w:t>
            </w:r>
          </w:p>
        </w:tc>
      </w:tr>
      <w:tr w:rsidR="005E3462" w:rsidRPr="002218F3" w14:paraId="54081AD9" w14:textId="77777777" w:rsidTr="00416129">
        <w:trPr>
          <w:gridBefore w:val="1"/>
          <w:wBefore w:w="983" w:type="pct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2" w:type="pct"/>
            <w:shd w:val="clear" w:color="auto" w:fill="auto"/>
          </w:tcPr>
          <w:p w14:paraId="3E715690" w14:textId="77777777" w:rsidR="005E3462" w:rsidRPr="002218F3" w:rsidRDefault="005E3462" w:rsidP="00416129">
            <w:pPr>
              <w:jc w:val="center"/>
              <w:rPr>
                <w:rFonts w:ascii="Calibri body" w:eastAsia="Century Gothic" w:hAnsi="Calibri body" w:cs="Century Gothic"/>
                <w:color w:val="auto"/>
                <w:kern w:val="0"/>
                <w:lang w:eastAsia="it-IT"/>
              </w:rPr>
            </w:pPr>
            <w:r w:rsidRPr="002218F3">
              <w:rPr>
                <w:rFonts w:ascii="Calibri body" w:eastAsia="Century Gothic" w:hAnsi="Calibri body" w:cs="Century Gothic"/>
                <w:color w:val="auto"/>
                <w:kern w:val="0"/>
                <w:lang w:eastAsia="it-IT"/>
              </w:rPr>
              <w:t>Necessario</w:t>
            </w:r>
          </w:p>
        </w:tc>
        <w:tc>
          <w:tcPr>
            <w:tcW w:w="982" w:type="pct"/>
          </w:tcPr>
          <w:p w14:paraId="1D129E4B" w14:textId="77777777" w:rsidR="005E3462" w:rsidRPr="002218F3" w:rsidRDefault="005E3462" w:rsidP="004161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body" w:eastAsia="Century Gothic" w:hAnsi="Calibri body" w:cs="Century Gothic"/>
                <w:b/>
                <w:bCs/>
                <w:color w:val="auto"/>
                <w:kern w:val="0"/>
                <w:lang w:eastAsia="it-IT"/>
              </w:rPr>
            </w:pPr>
            <w:r w:rsidRPr="002218F3">
              <w:rPr>
                <w:rFonts w:ascii="Calibri body" w:eastAsia="Century Gothic" w:hAnsi="Calibri body" w:cs="Century Gothic"/>
                <w:b/>
                <w:bCs/>
                <w:color w:val="auto"/>
                <w:kern w:val="0"/>
                <w:lang w:eastAsia="it-IT"/>
              </w:rPr>
              <w:t>Necessario</w:t>
            </w:r>
          </w:p>
        </w:tc>
        <w:tc>
          <w:tcPr>
            <w:tcW w:w="981" w:type="pct"/>
          </w:tcPr>
          <w:p w14:paraId="6E4F5DC3" w14:textId="77777777" w:rsidR="005E3462" w:rsidRPr="002218F3" w:rsidRDefault="005E3462" w:rsidP="004161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body" w:eastAsia="Century Gothic" w:hAnsi="Calibri body" w:cs="Century Gothic"/>
                <w:b/>
                <w:bCs/>
                <w:color w:val="auto"/>
                <w:kern w:val="0"/>
                <w:lang w:eastAsia="it-IT"/>
              </w:rPr>
            </w:pPr>
            <w:r w:rsidRPr="002218F3">
              <w:rPr>
                <w:rFonts w:ascii="Calibri body" w:eastAsia="Century Gothic" w:hAnsi="Calibri body" w:cs="Century Gothic"/>
                <w:b/>
                <w:bCs/>
                <w:color w:val="auto"/>
                <w:kern w:val="0"/>
                <w:lang w:eastAsia="it-IT"/>
              </w:rPr>
              <w:t>Necessario</w:t>
            </w:r>
          </w:p>
        </w:tc>
        <w:tc>
          <w:tcPr>
            <w:tcW w:w="981" w:type="pct"/>
          </w:tcPr>
          <w:p w14:paraId="75CCFCB8" w14:textId="77777777" w:rsidR="005E3462" w:rsidRPr="002218F3" w:rsidRDefault="005E3462" w:rsidP="004161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body" w:eastAsia="Century Gothic" w:hAnsi="Calibri body" w:cs="Century Gothic"/>
                <w:b/>
                <w:bCs/>
                <w:color w:val="auto"/>
                <w:kern w:val="0"/>
                <w:lang w:eastAsia="it-IT"/>
              </w:rPr>
            </w:pPr>
            <w:r w:rsidRPr="002218F3">
              <w:rPr>
                <w:rFonts w:ascii="Calibri body" w:eastAsia="Century Gothic" w:hAnsi="Calibri body" w:cs="Century Gothic"/>
                <w:b/>
                <w:bCs/>
                <w:color w:val="auto"/>
                <w:kern w:val="0"/>
                <w:lang w:eastAsia="it-IT"/>
              </w:rPr>
              <w:t>Necessario</w:t>
            </w:r>
          </w:p>
        </w:tc>
      </w:tr>
    </w:tbl>
    <w:p w14:paraId="55FAE859" w14:textId="77777777" w:rsidR="005E3462" w:rsidRDefault="005E3462" w:rsidP="005E3462">
      <w:pPr>
        <w:pStyle w:val="Gpstesto"/>
        <w:rPr>
          <w:rFonts w:ascii="Century Gothic" w:hAnsi="Century Gothic"/>
          <w:sz w:val="36"/>
          <w:szCs w:val="36"/>
        </w:rPr>
      </w:pPr>
    </w:p>
    <w:p w14:paraId="36AFA29A" w14:textId="77777777" w:rsidR="000F3658" w:rsidRPr="009C2B97" w:rsidRDefault="000F3658" w:rsidP="009C2B97">
      <w:pPr>
        <w:pStyle w:val="Gpstesto"/>
        <w:rPr>
          <w:rFonts w:ascii="Century Gothic" w:hAnsi="Century Gothic"/>
          <w:sz w:val="36"/>
          <w:szCs w:val="36"/>
        </w:rPr>
      </w:pPr>
    </w:p>
    <w:p w14:paraId="0CE53234" w14:textId="62E0D813" w:rsidR="00F10B2D" w:rsidRDefault="00F10B2D" w:rsidP="00F10B2D">
      <w:pPr>
        <w:pStyle w:val="Gpstesto"/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</w:t>
      </w:r>
      <w:r w:rsidR="000F3658"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 xml:space="preserve"> – </w:t>
      </w:r>
      <w:r w:rsidR="000F3658">
        <w:rPr>
          <w:b/>
          <w:bCs/>
          <w:sz w:val="28"/>
          <w:szCs w:val="28"/>
        </w:rPr>
        <w:t>Diserba</w:t>
      </w:r>
      <w:r w:rsidR="00552DDE">
        <w:rPr>
          <w:b/>
          <w:bCs/>
          <w:sz w:val="28"/>
          <w:szCs w:val="28"/>
        </w:rPr>
        <w:t>zione</w:t>
      </w:r>
    </w:p>
    <w:p w14:paraId="1C77EC25" w14:textId="121EB75C" w:rsidR="002218F3" w:rsidRPr="00F10B2D" w:rsidRDefault="00F10B2D" w:rsidP="002218F3">
      <w:pPr>
        <w:pStyle w:val="Gpstesto"/>
        <w:rPr>
          <w:szCs w:val="24"/>
        </w:rPr>
      </w:pPr>
      <w:r>
        <w:rPr>
          <w:szCs w:val="24"/>
        </w:rPr>
        <w:t xml:space="preserve">Chi compie il task ha intenzione ha intenzione di attivare l’impianto di </w:t>
      </w:r>
      <w:r w:rsidR="000F3658">
        <w:rPr>
          <w:szCs w:val="24"/>
        </w:rPr>
        <w:t>diserbazione della</w:t>
      </w:r>
      <w:r>
        <w:rPr>
          <w:szCs w:val="24"/>
        </w:rPr>
        <w:t xml:space="preserve"> serra.</w:t>
      </w:r>
      <w:r w:rsidR="002218F3" w:rsidRPr="002218F3">
        <w:rPr>
          <w:szCs w:val="24"/>
        </w:rPr>
        <w:t xml:space="preserve"> </w:t>
      </w:r>
    </w:p>
    <w:tbl>
      <w:tblPr>
        <w:tblStyle w:val="Tabellagriglia4-colore1"/>
        <w:tblpPr w:leftFromText="141" w:rightFromText="141" w:vertAnchor="text" w:horzAnchor="page" w:tblpX="1241" w:tblpY="345"/>
        <w:tblW w:w="5000" w:type="pct"/>
        <w:tblLayout w:type="fixed"/>
        <w:tblLook w:val="04A0" w:firstRow="1" w:lastRow="0" w:firstColumn="1" w:lastColumn="0" w:noHBand="0" w:noVBand="1"/>
      </w:tblPr>
      <w:tblGrid>
        <w:gridCol w:w="1981"/>
        <w:gridCol w:w="2159"/>
        <w:gridCol w:w="1978"/>
        <w:gridCol w:w="1976"/>
        <w:gridCol w:w="1976"/>
      </w:tblGrid>
      <w:tr w:rsidR="002218F3" w:rsidRPr="005E6FD8" w14:paraId="434084F2" w14:textId="77777777" w:rsidTr="00483287">
        <w:trPr>
          <w:gridBefore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Before w:w="983" w:type="pct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2" w:type="pct"/>
            <w:tcBorders>
              <w:top w:val="single" w:sz="4" w:space="0" w:color="B1C0CD" w:themeColor="accent1" w:themeTint="99"/>
              <w:left w:val="single" w:sz="4" w:space="0" w:color="B1C0CD" w:themeColor="accent1" w:themeTint="99"/>
              <w:bottom w:val="single" w:sz="4" w:space="0" w:color="B1C0CD" w:themeColor="accent1" w:themeTint="99"/>
              <w:right w:val="single" w:sz="4" w:space="0" w:color="B1C0CD" w:themeColor="accent1" w:themeTint="99"/>
            </w:tcBorders>
            <w:shd w:val="clear" w:color="auto" w:fill="00B050"/>
            <w:vAlign w:val="center"/>
          </w:tcPr>
          <w:p w14:paraId="3FAAFDD7" w14:textId="77777777" w:rsidR="002218F3" w:rsidRPr="00DB28BC" w:rsidRDefault="002218F3" w:rsidP="00483287">
            <w:pPr>
              <w:spacing w:line="384" w:lineRule="auto"/>
              <w:jc w:val="center"/>
              <w:rPr>
                <w:rFonts w:ascii="Calibri body" w:hAnsi="Calibri body"/>
                <w:color w:val="auto"/>
              </w:rPr>
            </w:pPr>
            <w:r>
              <w:rPr>
                <w:rFonts w:ascii="Calibri body" w:hAnsi="Calibri body"/>
                <w:color w:val="auto"/>
              </w:rPr>
              <w:t>Imprenditore agricolo</w:t>
            </w:r>
          </w:p>
        </w:tc>
        <w:tc>
          <w:tcPr>
            <w:tcW w:w="982" w:type="pct"/>
            <w:tcBorders>
              <w:top w:val="single" w:sz="4" w:space="0" w:color="B1C0CD" w:themeColor="accent1" w:themeTint="99"/>
              <w:left w:val="single" w:sz="4" w:space="0" w:color="B1C0CD" w:themeColor="accent1" w:themeTint="99"/>
              <w:bottom w:val="single" w:sz="4" w:space="0" w:color="B1C0CD" w:themeColor="accent1" w:themeTint="99"/>
              <w:right w:val="single" w:sz="4" w:space="0" w:color="B1C0CD" w:themeColor="accent1" w:themeTint="99"/>
            </w:tcBorders>
            <w:shd w:val="clear" w:color="auto" w:fill="00B050"/>
          </w:tcPr>
          <w:p w14:paraId="1DD8F600" w14:textId="77777777" w:rsidR="002218F3" w:rsidRPr="00DB28BC" w:rsidRDefault="002218F3" w:rsidP="00483287">
            <w:pPr>
              <w:spacing w:line="384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body" w:hAnsi="Calibri body"/>
                <w:color w:val="auto"/>
              </w:rPr>
            </w:pPr>
            <w:r>
              <w:rPr>
                <w:rFonts w:ascii="Calibri body" w:hAnsi="Calibri body"/>
                <w:color w:val="auto"/>
              </w:rPr>
              <w:t>Hobbista</w:t>
            </w:r>
          </w:p>
        </w:tc>
        <w:tc>
          <w:tcPr>
            <w:tcW w:w="981" w:type="pct"/>
            <w:tcBorders>
              <w:top w:val="single" w:sz="4" w:space="0" w:color="B1C0CD" w:themeColor="accent1" w:themeTint="99"/>
              <w:left w:val="single" w:sz="4" w:space="0" w:color="B1C0CD" w:themeColor="accent1" w:themeTint="99"/>
              <w:bottom w:val="single" w:sz="4" w:space="0" w:color="B1C0CD" w:themeColor="accent1" w:themeTint="99"/>
            </w:tcBorders>
            <w:shd w:val="clear" w:color="auto" w:fill="00B050"/>
          </w:tcPr>
          <w:p w14:paraId="27623020" w14:textId="77777777" w:rsidR="002218F3" w:rsidRPr="00DB28BC" w:rsidRDefault="002218F3" w:rsidP="00483287">
            <w:pPr>
              <w:spacing w:line="384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body" w:hAnsi="Calibri body"/>
                <w:color w:val="auto"/>
              </w:rPr>
            </w:pPr>
            <w:r>
              <w:rPr>
                <w:rFonts w:ascii="Calibri body" w:hAnsi="Calibri body"/>
                <w:color w:val="auto"/>
              </w:rPr>
              <w:t>Istituto di ricerca</w:t>
            </w:r>
          </w:p>
        </w:tc>
        <w:tc>
          <w:tcPr>
            <w:tcW w:w="981" w:type="pct"/>
            <w:tcBorders>
              <w:top w:val="single" w:sz="4" w:space="0" w:color="B1C0CD" w:themeColor="accent1" w:themeTint="99"/>
              <w:left w:val="single" w:sz="4" w:space="0" w:color="B1C0CD" w:themeColor="accent1" w:themeTint="99"/>
              <w:bottom w:val="single" w:sz="4" w:space="0" w:color="B1C0CD" w:themeColor="accent1" w:themeTint="99"/>
            </w:tcBorders>
            <w:shd w:val="clear" w:color="auto" w:fill="00B050"/>
          </w:tcPr>
          <w:p w14:paraId="7CDCF218" w14:textId="77777777" w:rsidR="002218F3" w:rsidRPr="00DB28BC" w:rsidRDefault="002218F3" w:rsidP="00483287">
            <w:pPr>
              <w:spacing w:line="384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body" w:hAnsi="Calibri body"/>
                <w:color w:val="auto"/>
              </w:rPr>
            </w:pPr>
            <w:r>
              <w:rPr>
                <w:rFonts w:ascii="Calibri body" w:hAnsi="Calibri body"/>
                <w:color w:val="auto"/>
              </w:rPr>
              <w:t>Inabile</w:t>
            </w:r>
          </w:p>
        </w:tc>
      </w:tr>
      <w:tr w:rsidR="002218F3" w:rsidRPr="005E6FD8" w14:paraId="48185B47" w14:textId="77777777" w:rsidTr="004832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pct"/>
            <w:tcBorders>
              <w:top w:val="single" w:sz="4" w:space="0" w:color="B1C0CD" w:themeColor="accent1" w:themeTint="99"/>
              <w:bottom w:val="single" w:sz="4" w:space="0" w:color="B1C0CD" w:themeColor="accent1" w:themeTint="99"/>
              <w:right w:val="single" w:sz="4" w:space="0" w:color="B1C0CD" w:themeColor="accent1" w:themeTint="99"/>
            </w:tcBorders>
            <w:shd w:val="clear" w:color="auto" w:fill="BEE395"/>
            <w:vAlign w:val="center"/>
          </w:tcPr>
          <w:p w14:paraId="1D390611" w14:textId="77777777" w:rsidR="002218F3" w:rsidRDefault="002218F3" w:rsidP="00483287">
            <w:pPr>
              <w:rPr>
                <w:rFonts w:ascii="Calibri body" w:hAnsi="Calibri body"/>
                <w:color w:val="auto"/>
              </w:rPr>
            </w:pPr>
            <w:r>
              <w:rPr>
                <w:rFonts w:ascii="Calibri body" w:hAnsi="Calibri body"/>
                <w:color w:val="auto"/>
              </w:rPr>
              <w:t>Frequenza d’uso</w:t>
            </w:r>
          </w:p>
        </w:tc>
        <w:tc>
          <w:tcPr>
            <w:tcW w:w="1072" w:type="pct"/>
            <w:tcBorders>
              <w:top w:val="single" w:sz="4" w:space="0" w:color="B1C0CD" w:themeColor="accent1" w:themeTint="99"/>
              <w:left w:val="single" w:sz="4" w:space="0" w:color="B1C0CD" w:themeColor="accent1" w:themeTint="99"/>
              <w:bottom w:val="single" w:sz="4" w:space="0" w:color="B1C0CD" w:themeColor="accent1" w:themeTint="99"/>
            </w:tcBorders>
            <w:shd w:val="clear" w:color="auto" w:fill="BEE395"/>
          </w:tcPr>
          <w:p w14:paraId="2FAA7EF6" w14:textId="45260EC5" w:rsidR="002218F3" w:rsidRPr="00DB28BC" w:rsidRDefault="002218F3" w:rsidP="004832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body" w:eastAsia="Century Gothic" w:hAnsi="Calibri body" w:cs="Century Gothic"/>
                <w:color w:val="auto"/>
                <w:kern w:val="0"/>
                <w:lang w:eastAsia="it-IT"/>
              </w:rPr>
            </w:pPr>
            <w:r>
              <w:rPr>
                <w:rFonts w:ascii="Garamond" w:hAnsi="Garamond"/>
                <w:color w:val="auto"/>
                <w:kern w:val="0"/>
                <w:sz w:val="24"/>
                <w:szCs w:val="24"/>
              </w:rPr>
              <w:t>●●</w:t>
            </w:r>
          </w:p>
        </w:tc>
        <w:tc>
          <w:tcPr>
            <w:tcW w:w="982" w:type="pct"/>
            <w:tcBorders>
              <w:top w:val="single" w:sz="4" w:space="0" w:color="B1C0CD" w:themeColor="accent1" w:themeTint="99"/>
              <w:left w:val="single" w:sz="4" w:space="0" w:color="B1C0CD" w:themeColor="accent1" w:themeTint="99"/>
              <w:bottom w:val="single" w:sz="4" w:space="0" w:color="B1C0CD" w:themeColor="accent1" w:themeTint="99"/>
            </w:tcBorders>
            <w:shd w:val="clear" w:color="auto" w:fill="BEE395"/>
          </w:tcPr>
          <w:p w14:paraId="3AD57377" w14:textId="0F5F5699" w:rsidR="002218F3" w:rsidRPr="00DB28BC" w:rsidRDefault="002218F3" w:rsidP="004832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body" w:eastAsia="Century Gothic" w:hAnsi="Calibri body" w:cs="Century Gothic"/>
                <w:color w:val="auto"/>
                <w:kern w:val="0"/>
                <w:lang w:eastAsia="it-IT"/>
              </w:rPr>
            </w:pPr>
            <w:r>
              <w:rPr>
                <w:rFonts w:ascii="Garamond" w:hAnsi="Garamond"/>
                <w:color w:val="auto"/>
                <w:kern w:val="0"/>
                <w:sz w:val="24"/>
                <w:szCs w:val="24"/>
              </w:rPr>
              <w:t>●</w:t>
            </w:r>
          </w:p>
        </w:tc>
        <w:tc>
          <w:tcPr>
            <w:tcW w:w="981" w:type="pct"/>
            <w:tcBorders>
              <w:top w:val="single" w:sz="4" w:space="0" w:color="B1C0CD" w:themeColor="accent1" w:themeTint="99"/>
              <w:left w:val="single" w:sz="4" w:space="0" w:color="B1C0CD" w:themeColor="accent1" w:themeTint="99"/>
              <w:bottom w:val="single" w:sz="4" w:space="0" w:color="B1C0CD" w:themeColor="accent1" w:themeTint="99"/>
            </w:tcBorders>
            <w:shd w:val="clear" w:color="auto" w:fill="BEE395"/>
          </w:tcPr>
          <w:p w14:paraId="29BB7CBD" w14:textId="2B871DE6" w:rsidR="002218F3" w:rsidRPr="00DB28BC" w:rsidRDefault="002218F3" w:rsidP="004832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body" w:eastAsia="Century Gothic" w:hAnsi="Calibri body" w:cs="Century Gothic"/>
                <w:color w:val="auto"/>
                <w:kern w:val="0"/>
                <w:lang w:eastAsia="it-IT"/>
              </w:rPr>
            </w:pPr>
            <w:r>
              <w:rPr>
                <w:rFonts w:ascii="Garamond" w:hAnsi="Garamond"/>
                <w:color w:val="auto"/>
                <w:kern w:val="0"/>
                <w:sz w:val="24"/>
                <w:szCs w:val="24"/>
              </w:rPr>
              <w:t>●</w:t>
            </w:r>
          </w:p>
        </w:tc>
        <w:tc>
          <w:tcPr>
            <w:tcW w:w="981" w:type="pct"/>
            <w:tcBorders>
              <w:top w:val="single" w:sz="4" w:space="0" w:color="B1C0CD" w:themeColor="accent1" w:themeTint="99"/>
              <w:left w:val="single" w:sz="4" w:space="0" w:color="B1C0CD" w:themeColor="accent1" w:themeTint="99"/>
              <w:bottom w:val="single" w:sz="4" w:space="0" w:color="B1C0CD" w:themeColor="accent1" w:themeTint="99"/>
            </w:tcBorders>
            <w:shd w:val="clear" w:color="auto" w:fill="BEE395"/>
          </w:tcPr>
          <w:p w14:paraId="18AD36B4" w14:textId="1DB093AD" w:rsidR="002218F3" w:rsidRPr="00DB28BC" w:rsidRDefault="002218F3" w:rsidP="004832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body" w:eastAsia="Century Gothic" w:hAnsi="Calibri body" w:cs="Century Gothic"/>
                <w:color w:val="auto"/>
                <w:kern w:val="0"/>
                <w:lang w:eastAsia="it-IT"/>
              </w:rPr>
            </w:pPr>
            <w:r>
              <w:rPr>
                <w:rFonts w:ascii="Garamond" w:hAnsi="Garamond"/>
                <w:color w:val="auto"/>
                <w:kern w:val="0"/>
                <w:sz w:val="24"/>
                <w:szCs w:val="24"/>
              </w:rPr>
              <w:t>●</w:t>
            </w:r>
          </w:p>
        </w:tc>
      </w:tr>
      <w:tr w:rsidR="002218F3" w:rsidRPr="005E6FD8" w14:paraId="0B1D19C1" w14:textId="77777777" w:rsidTr="00483287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pct"/>
            <w:tcBorders>
              <w:bottom w:val="single" w:sz="4" w:space="0" w:color="B1C0CD" w:themeColor="accent1" w:themeTint="99"/>
              <w:right w:val="single" w:sz="4" w:space="0" w:color="B1C0CD" w:themeColor="accent1" w:themeTint="99"/>
            </w:tcBorders>
            <w:shd w:val="clear" w:color="auto" w:fill="auto"/>
            <w:vAlign w:val="center"/>
          </w:tcPr>
          <w:p w14:paraId="69727BFF" w14:textId="77777777" w:rsidR="002218F3" w:rsidRPr="005E6FD8" w:rsidRDefault="002218F3" w:rsidP="00483287">
            <w:pPr>
              <w:rPr>
                <w:rFonts w:ascii="Calibri body" w:hAnsi="Calibri body"/>
                <w:color w:val="auto"/>
              </w:rPr>
            </w:pPr>
            <w:r>
              <w:rPr>
                <w:rFonts w:ascii="Calibri body" w:hAnsi="Calibri body"/>
                <w:color w:val="auto"/>
              </w:rPr>
              <w:t>Importanza</w:t>
            </w:r>
          </w:p>
        </w:tc>
        <w:tc>
          <w:tcPr>
            <w:tcW w:w="1072" w:type="pct"/>
            <w:tcBorders>
              <w:left w:val="single" w:sz="4" w:space="0" w:color="B1C0CD" w:themeColor="accent1" w:themeTint="99"/>
              <w:bottom w:val="single" w:sz="4" w:space="0" w:color="B1C0CD" w:themeColor="accent1" w:themeTint="99"/>
            </w:tcBorders>
            <w:shd w:val="clear" w:color="auto" w:fill="auto"/>
          </w:tcPr>
          <w:p w14:paraId="680BD13B" w14:textId="1AB4D2BB" w:rsidR="002218F3" w:rsidRPr="00FB78D2" w:rsidRDefault="002218F3" w:rsidP="004832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body" w:hAnsi="Calibri body"/>
                <w:color w:val="auto"/>
              </w:rPr>
            </w:pPr>
            <w:r>
              <w:rPr>
                <w:rFonts w:ascii="Garamond" w:hAnsi="Garamond"/>
                <w:color w:val="auto"/>
                <w:kern w:val="0"/>
                <w:sz w:val="24"/>
                <w:szCs w:val="24"/>
              </w:rPr>
              <w:t>●●●●</w:t>
            </w:r>
          </w:p>
        </w:tc>
        <w:tc>
          <w:tcPr>
            <w:tcW w:w="982" w:type="pct"/>
            <w:tcBorders>
              <w:left w:val="single" w:sz="4" w:space="0" w:color="B1C0CD" w:themeColor="accent1" w:themeTint="99"/>
              <w:bottom w:val="single" w:sz="4" w:space="0" w:color="B1C0CD" w:themeColor="accent1" w:themeTint="99"/>
            </w:tcBorders>
          </w:tcPr>
          <w:p w14:paraId="2866BE58" w14:textId="3CE36205" w:rsidR="002218F3" w:rsidRPr="00FB78D2" w:rsidRDefault="002218F3" w:rsidP="004832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body" w:eastAsia="Century Gothic" w:hAnsi="Calibri body" w:cs="Century Gothic"/>
                <w:color w:val="auto"/>
                <w:kern w:val="0"/>
                <w:lang w:eastAsia="it-IT"/>
              </w:rPr>
            </w:pPr>
            <w:r>
              <w:rPr>
                <w:rFonts w:ascii="Garamond" w:hAnsi="Garamond"/>
                <w:color w:val="auto"/>
                <w:kern w:val="0"/>
                <w:sz w:val="24"/>
                <w:szCs w:val="24"/>
              </w:rPr>
              <w:t>●</w:t>
            </w:r>
          </w:p>
        </w:tc>
        <w:tc>
          <w:tcPr>
            <w:tcW w:w="981" w:type="pct"/>
            <w:tcBorders>
              <w:left w:val="single" w:sz="4" w:space="0" w:color="B1C0CD" w:themeColor="accent1" w:themeTint="99"/>
              <w:bottom w:val="single" w:sz="4" w:space="0" w:color="B1C0CD" w:themeColor="accent1" w:themeTint="99"/>
            </w:tcBorders>
          </w:tcPr>
          <w:p w14:paraId="08A0FDC1" w14:textId="10248314" w:rsidR="002218F3" w:rsidRPr="00FB78D2" w:rsidRDefault="002218F3" w:rsidP="004832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body" w:eastAsia="Century Gothic" w:hAnsi="Calibri body" w:cs="Century Gothic"/>
                <w:color w:val="auto"/>
                <w:kern w:val="0"/>
                <w:lang w:eastAsia="it-IT"/>
              </w:rPr>
            </w:pPr>
            <w:r>
              <w:rPr>
                <w:rFonts w:ascii="Garamond" w:hAnsi="Garamond"/>
                <w:color w:val="auto"/>
                <w:kern w:val="0"/>
                <w:sz w:val="24"/>
                <w:szCs w:val="24"/>
              </w:rPr>
              <w:t>●</w:t>
            </w:r>
          </w:p>
        </w:tc>
        <w:tc>
          <w:tcPr>
            <w:tcW w:w="981" w:type="pct"/>
            <w:tcBorders>
              <w:left w:val="single" w:sz="4" w:space="0" w:color="B1C0CD" w:themeColor="accent1" w:themeTint="99"/>
              <w:bottom w:val="single" w:sz="4" w:space="0" w:color="B1C0CD" w:themeColor="accent1" w:themeTint="99"/>
            </w:tcBorders>
          </w:tcPr>
          <w:p w14:paraId="2333890A" w14:textId="1A1E206D" w:rsidR="002218F3" w:rsidRPr="00FB78D2" w:rsidRDefault="002218F3" w:rsidP="004832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body" w:eastAsia="Century Gothic" w:hAnsi="Calibri body" w:cs="Century Gothic"/>
                <w:color w:val="auto"/>
                <w:kern w:val="0"/>
                <w:lang w:eastAsia="it-IT"/>
              </w:rPr>
            </w:pPr>
            <w:r>
              <w:rPr>
                <w:rFonts w:ascii="Garamond" w:hAnsi="Garamond"/>
                <w:color w:val="auto"/>
                <w:kern w:val="0"/>
                <w:sz w:val="24"/>
                <w:szCs w:val="24"/>
              </w:rPr>
              <w:t>●●●</w:t>
            </w:r>
          </w:p>
        </w:tc>
      </w:tr>
      <w:tr w:rsidR="002218F3" w:rsidRPr="005E6FD8" w14:paraId="67C7A8BC" w14:textId="77777777" w:rsidTr="004832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pct"/>
            <w:shd w:val="clear" w:color="auto" w:fill="BEE395"/>
            <w:vAlign w:val="center"/>
          </w:tcPr>
          <w:p w14:paraId="7671C1C6" w14:textId="77777777" w:rsidR="002218F3" w:rsidRPr="005E6FD8" w:rsidRDefault="002218F3" w:rsidP="00483287">
            <w:pPr>
              <w:rPr>
                <w:rFonts w:ascii="Calibri body" w:hAnsi="Calibri body"/>
                <w:color w:val="auto"/>
              </w:rPr>
            </w:pPr>
            <w:r>
              <w:rPr>
                <w:rFonts w:ascii="Calibri body" w:hAnsi="Calibri body"/>
                <w:color w:val="auto"/>
              </w:rPr>
              <w:t>Complessità</w:t>
            </w:r>
          </w:p>
        </w:tc>
        <w:tc>
          <w:tcPr>
            <w:tcW w:w="1072" w:type="pct"/>
            <w:shd w:val="clear" w:color="auto" w:fill="BEE395"/>
          </w:tcPr>
          <w:p w14:paraId="0523BFC5" w14:textId="79117A7C" w:rsidR="002218F3" w:rsidRPr="00FB78D2" w:rsidRDefault="002218F3" w:rsidP="004832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body" w:hAnsi="Calibri body"/>
                <w:color w:val="auto"/>
              </w:rPr>
            </w:pPr>
            <w:r>
              <w:rPr>
                <w:rFonts w:ascii="Garamond" w:hAnsi="Garamond"/>
                <w:color w:val="auto"/>
                <w:kern w:val="0"/>
                <w:sz w:val="24"/>
                <w:szCs w:val="24"/>
              </w:rPr>
              <w:t>●●</w:t>
            </w:r>
            <w:r w:rsidR="00146E15">
              <w:rPr>
                <w:rFonts w:ascii="Garamond" w:hAnsi="Garamond"/>
                <w:color w:val="auto"/>
                <w:kern w:val="0"/>
                <w:sz w:val="24"/>
                <w:szCs w:val="24"/>
              </w:rPr>
              <w:t>●●●</w:t>
            </w:r>
          </w:p>
        </w:tc>
        <w:tc>
          <w:tcPr>
            <w:tcW w:w="982" w:type="pct"/>
            <w:shd w:val="clear" w:color="auto" w:fill="BEE395"/>
          </w:tcPr>
          <w:p w14:paraId="47809F57" w14:textId="77777777" w:rsidR="002218F3" w:rsidRPr="00FB78D2" w:rsidRDefault="002218F3" w:rsidP="004832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body" w:eastAsia="Century Gothic" w:hAnsi="Calibri body" w:cs="Century Gothic"/>
                <w:color w:val="auto"/>
                <w:kern w:val="0"/>
                <w:lang w:eastAsia="it-IT"/>
              </w:rPr>
            </w:pPr>
            <w:r>
              <w:rPr>
                <w:rFonts w:ascii="Garamond" w:hAnsi="Garamond"/>
                <w:color w:val="auto"/>
                <w:kern w:val="0"/>
                <w:sz w:val="24"/>
                <w:szCs w:val="24"/>
              </w:rPr>
              <w:t>●●</w:t>
            </w:r>
          </w:p>
        </w:tc>
        <w:tc>
          <w:tcPr>
            <w:tcW w:w="981" w:type="pct"/>
            <w:shd w:val="clear" w:color="auto" w:fill="BEE395"/>
          </w:tcPr>
          <w:p w14:paraId="2C6D9DFB" w14:textId="77777777" w:rsidR="002218F3" w:rsidRPr="00FB78D2" w:rsidRDefault="002218F3" w:rsidP="004832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body" w:eastAsia="Century Gothic" w:hAnsi="Calibri body" w:cs="Century Gothic"/>
                <w:color w:val="auto"/>
                <w:kern w:val="0"/>
                <w:lang w:eastAsia="it-IT"/>
              </w:rPr>
            </w:pPr>
            <w:r>
              <w:rPr>
                <w:rFonts w:ascii="Garamond" w:hAnsi="Garamond"/>
                <w:color w:val="auto"/>
                <w:kern w:val="0"/>
                <w:sz w:val="24"/>
                <w:szCs w:val="24"/>
              </w:rPr>
              <w:t>●●</w:t>
            </w:r>
          </w:p>
        </w:tc>
        <w:tc>
          <w:tcPr>
            <w:tcW w:w="981" w:type="pct"/>
            <w:shd w:val="clear" w:color="auto" w:fill="BEE395"/>
          </w:tcPr>
          <w:p w14:paraId="045263B4" w14:textId="2E94F0B1" w:rsidR="002218F3" w:rsidRPr="00FB78D2" w:rsidRDefault="002218F3" w:rsidP="004832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body" w:eastAsia="Century Gothic" w:hAnsi="Calibri body" w:cs="Century Gothic"/>
                <w:color w:val="auto"/>
                <w:kern w:val="0"/>
                <w:lang w:eastAsia="it-IT"/>
              </w:rPr>
            </w:pPr>
            <w:r>
              <w:rPr>
                <w:rFonts w:ascii="Garamond" w:hAnsi="Garamond"/>
                <w:color w:val="auto"/>
                <w:kern w:val="0"/>
                <w:sz w:val="24"/>
                <w:szCs w:val="24"/>
              </w:rPr>
              <w:t>●●●</w:t>
            </w:r>
            <w:r w:rsidR="00146E15">
              <w:rPr>
                <w:rFonts w:ascii="Garamond" w:hAnsi="Garamond"/>
                <w:color w:val="auto"/>
                <w:kern w:val="0"/>
                <w:sz w:val="24"/>
                <w:szCs w:val="24"/>
              </w:rPr>
              <w:t>●</w:t>
            </w:r>
          </w:p>
        </w:tc>
      </w:tr>
      <w:tr w:rsidR="002218F3" w:rsidRPr="002218F3" w14:paraId="0AED823B" w14:textId="77777777" w:rsidTr="00483287">
        <w:trPr>
          <w:gridBefore w:val="1"/>
          <w:wBefore w:w="983" w:type="pct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2" w:type="pct"/>
            <w:shd w:val="clear" w:color="auto" w:fill="auto"/>
          </w:tcPr>
          <w:p w14:paraId="71A124E9" w14:textId="77777777" w:rsidR="002218F3" w:rsidRPr="002218F3" w:rsidRDefault="002218F3" w:rsidP="00483287">
            <w:pPr>
              <w:jc w:val="center"/>
              <w:rPr>
                <w:rFonts w:ascii="Calibri body" w:eastAsia="Century Gothic" w:hAnsi="Calibri body" w:cs="Century Gothic"/>
                <w:color w:val="auto"/>
                <w:kern w:val="0"/>
                <w:lang w:eastAsia="it-IT"/>
              </w:rPr>
            </w:pPr>
            <w:r w:rsidRPr="002218F3">
              <w:rPr>
                <w:rFonts w:ascii="Calibri body" w:eastAsia="Century Gothic" w:hAnsi="Calibri body" w:cs="Century Gothic"/>
                <w:color w:val="auto"/>
                <w:kern w:val="0"/>
                <w:lang w:eastAsia="it-IT"/>
              </w:rPr>
              <w:t>Necessario</w:t>
            </w:r>
          </w:p>
        </w:tc>
        <w:tc>
          <w:tcPr>
            <w:tcW w:w="982" w:type="pct"/>
          </w:tcPr>
          <w:p w14:paraId="4E11FF12" w14:textId="3EB821CD" w:rsidR="002218F3" w:rsidRPr="002218F3" w:rsidRDefault="00F7622F" w:rsidP="004832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body" w:eastAsia="Century Gothic" w:hAnsi="Calibri body" w:cs="Century Gothic"/>
                <w:b/>
                <w:bCs/>
                <w:color w:val="auto"/>
                <w:kern w:val="0"/>
                <w:lang w:eastAsia="it-IT"/>
              </w:rPr>
            </w:pPr>
            <w:r>
              <w:rPr>
                <w:rFonts w:ascii="Calibri body" w:eastAsia="Century Gothic" w:hAnsi="Calibri body" w:cs="Century Gothic"/>
                <w:b/>
                <w:bCs/>
                <w:color w:val="auto"/>
                <w:kern w:val="0"/>
                <w:lang w:eastAsia="it-IT"/>
              </w:rPr>
              <w:t>Facoltativo</w:t>
            </w:r>
          </w:p>
        </w:tc>
        <w:tc>
          <w:tcPr>
            <w:tcW w:w="981" w:type="pct"/>
          </w:tcPr>
          <w:p w14:paraId="23733C45" w14:textId="1B1978BA" w:rsidR="002218F3" w:rsidRPr="002218F3" w:rsidRDefault="00F7622F" w:rsidP="004832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body" w:eastAsia="Century Gothic" w:hAnsi="Calibri body" w:cs="Century Gothic"/>
                <w:b/>
                <w:bCs/>
                <w:color w:val="auto"/>
                <w:kern w:val="0"/>
                <w:lang w:eastAsia="it-IT"/>
              </w:rPr>
            </w:pPr>
            <w:r>
              <w:rPr>
                <w:rFonts w:ascii="Calibri body" w:eastAsia="Century Gothic" w:hAnsi="Calibri body" w:cs="Century Gothic"/>
                <w:b/>
                <w:bCs/>
                <w:color w:val="auto"/>
                <w:kern w:val="0"/>
                <w:lang w:eastAsia="it-IT"/>
              </w:rPr>
              <w:t>Facoltativo</w:t>
            </w:r>
          </w:p>
        </w:tc>
        <w:tc>
          <w:tcPr>
            <w:tcW w:w="981" w:type="pct"/>
          </w:tcPr>
          <w:p w14:paraId="16DBD7AB" w14:textId="351ACB96" w:rsidR="002218F3" w:rsidRPr="002218F3" w:rsidRDefault="00F7622F" w:rsidP="004832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body" w:eastAsia="Century Gothic" w:hAnsi="Calibri body" w:cs="Century Gothic"/>
                <w:b/>
                <w:bCs/>
                <w:color w:val="auto"/>
                <w:kern w:val="0"/>
                <w:lang w:eastAsia="it-IT"/>
              </w:rPr>
            </w:pPr>
            <w:r>
              <w:rPr>
                <w:rFonts w:ascii="Calibri body" w:eastAsia="Century Gothic" w:hAnsi="Calibri body" w:cs="Century Gothic"/>
                <w:b/>
                <w:bCs/>
                <w:color w:val="auto"/>
                <w:kern w:val="0"/>
                <w:lang w:eastAsia="it-IT"/>
              </w:rPr>
              <w:t>Facoltativo</w:t>
            </w:r>
          </w:p>
        </w:tc>
      </w:tr>
    </w:tbl>
    <w:p w14:paraId="2E581308" w14:textId="53095B49" w:rsidR="000F3658" w:rsidRDefault="000F3658" w:rsidP="002218F3">
      <w:pPr>
        <w:pStyle w:val="Gpstesto"/>
        <w:rPr>
          <w:rFonts w:ascii="Century Gothic" w:hAnsi="Century Gothic"/>
          <w:sz w:val="36"/>
          <w:szCs w:val="36"/>
        </w:rPr>
      </w:pPr>
    </w:p>
    <w:p w14:paraId="28FFE50D" w14:textId="77777777" w:rsidR="005E3462" w:rsidRPr="009C2B97" w:rsidRDefault="005E3462" w:rsidP="002218F3">
      <w:pPr>
        <w:pStyle w:val="Gpstesto"/>
        <w:rPr>
          <w:rFonts w:ascii="Century Gothic" w:hAnsi="Century Gothic"/>
          <w:sz w:val="36"/>
          <w:szCs w:val="36"/>
        </w:rPr>
      </w:pPr>
    </w:p>
    <w:p w14:paraId="03DED614" w14:textId="6B9BD074" w:rsidR="000F3658" w:rsidRDefault="000F3658" w:rsidP="000F3658">
      <w:pPr>
        <w:pStyle w:val="Gpstesto"/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T4 – Termoventilazione</w:t>
      </w:r>
    </w:p>
    <w:p w14:paraId="16C76B46" w14:textId="74C0604C" w:rsidR="000F3658" w:rsidRDefault="000F3658" w:rsidP="000F3658">
      <w:pPr>
        <w:pStyle w:val="Gpstesto"/>
        <w:rPr>
          <w:rFonts w:ascii="Century Gothic" w:hAnsi="Century Gothic"/>
          <w:sz w:val="36"/>
          <w:szCs w:val="36"/>
        </w:rPr>
      </w:pPr>
      <w:r>
        <w:rPr>
          <w:szCs w:val="24"/>
        </w:rPr>
        <w:t>Chi compie il task ha intenzione ha intenzione di attivare l’impianto di termoventilazione della serra.</w:t>
      </w:r>
    </w:p>
    <w:p w14:paraId="3F6D01B7" w14:textId="77777777" w:rsidR="002218F3" w:rsidRPr="00F10B2D" w:rsidRDefault="002218F3" w:rsidP="002218F3">
      <w:pPr>
        <w:pStyle w:val="Gpstesto"/>
        <w:rPr>
          <w:szCs w:val="24"/>
        </w:rPr>
      </w:pPr>
    </w:p>
    <w:tbl>
      <w:tblPr>
        <w:tblStyle w:val="Tabellagriglia4-colore1"/>
        <w:tblpPr w:leftFromText="141" w:rightFromText="141" w:vertAnchor="text" w:horzAnchor="page" w:tblpX="1241" w:tblpY="345"/>
        <w:tblW w:w="5000" w:type="pct"/>
        <w:tblLayout w:type="fixed"/>
        <w:tblLook w:val="04A0" w:firstRow="1" w:lastRow="0" w:firstColumn="1" w:lastColumn="0" w:noHBand="0" w:noVBand="1"/>
      </w:tblPr>
      <w:tblGrid>
        <w:gridCol w:w="1981"/>
        <w:gridCol w:w="2159"/>
        <w:gridCol w:w="1978"/>
        <w:gridCol w:w="1976"/>
        <w:gridCol w:w="1976"/>
      </w:tblGrid>
      <w:tr w:rsidR="002218F3" w:rsidRPr="005E6FD8" w14:paraId="0BF579A1" w14:textId="77777777" w:rsidTr="00483287">
        <w:trPr>
          <w:gridBefore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Before w:w="983" w:type="pct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2" w:type="pct"/>
            <w:tcBorders>
              <w:top w:val="single" w:sz="4" w:space="0" w:color="B1C0CD" w:themeColor="accent1" w:themeTint="99"/>
              <w:left w:val="single" w:sz="4" w:space="0" w:color="B1C0CD" w:themeColor="accent1" w:themeTint="99"/>
              <w:bottom w:val="single" w:sz="4" w:space="0" w:color="B1C0CD" w:themeColor="accent1" w:themeTint="99"/>
              <w:right w:val="single" w:sz="4" w:space="0" w:color="B1C0CD" w:themeColor="accent1" w:themeTint="99"/>
            </w:tcBorders>
            <w:shd w:val="clear" w:color="auto" w:fill="00B050"/>
            <w:vAlign w:val="center"/>
          </w:tcPr>
          <w:p w14:paraId="53E79349" w14:textId="77777777" w:rsidR="002218F3" w:rsidRPr="00DB28BC" w:rsidRDefault="002218F3" w:rsidP="00483287">
            <w:pPr>
              <w:spacing w:line="384" w:lineRule="auto"/>
              <w:jc w:val="center"/>
              <w:rPr>
                <w:rFonts w:ascii="Calibri body" w:hAnsi="Calibri body"/>
                <w:color w:val="auto"/>
              </w:rPr>
            </w:pPr>
            <w:r>
              <w:rPr>
                <w:rFonts w:ascii="Calibri body" w:hAnsi="Calibri body"/>
                <w:color w:val="auto"/>
              </w:rPr>
              <w:t>Imprenditore agricolo</w:t>
            </w:r>
          </w:p>
        </w:tc>
        <w:tc>
          <w:tcPr>
            <w:tcW w:w="982" w:type="pct"/>
            <w:tcBorders>
              <w:top w:val="single" w:sz="4" w:space="0" w:color="B1C0CD" w:themeColor="accent1" w:themeTint="99"/>
              <w:left w:val="single" w:sz="4" w:space="0" w:color="B1C0CD" w:themeColor="accent1" w:themeTint="99"/>
              <w:bottom w:val="single" w:sz="4" w:space="0" w:color="B1C0CD" w:themeColor="accent1" w:themeTint="99"/>
              <w:right w:val="single" w:sz="4" w:space="0" w:color="B1C0CD" w:themeColor="accent1" w:themeTint="99"/>
            </w:tcBorders>
            <w:shd w:val="clear" w:color="auto" w:fill="00B050"/>
          </w:tcPr>
          <w:p w14:paraId="760A2E22" w14:textId="77777777" w:rsidR="002218F3" w:rsidRPr="00DB28BC" w:rsidRDefault="002218F3" w:rsidP="00483287">
            <w:pPr>
              <w:spacing w:line="384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body" w:hAnsi="Calibri body"/>
                <w:color w:val="auto"/>
              </w:rPr>
            </w:pPr>
            <w:r>
              <w:rPr>
                <w:rFonts w:ascii="Calibri body" w:hAnsi="Calibri body"/>
                <w:color w:val="auto"/>
              </w:rPr>
              <w:t>Hobbista</w:t>
            </w:r>
          </w:p>
        </w:tc>
        <w:tc>
          <w:tcPr>
            <w:tcW w:w="981" w:type="pct"/>
            <w:tcBorders>
              <w:top w:val="single" w:sz="4" w:space="0" w:color="B1C0CD" w:themeColor="accent1" w:themeTint="99"/>
              <w:left w:val="single" w:sz="4" w:space="0" w:color="B1C0CD" w:themeColor="accent1" w:themeTint="99"/>
              <w:bottom w:val="single" w:sz="4" w:space="0" w:color="B1C0CD" w:themeColor="accent1" w:themeTint="99"/>
            </w:tcBorders>
            <w:shd w:val="clear" w:color="auto" w:fill="00B050"/>
          </w:tcPr>
          <w:p w14:paraId="7F98CDA7" w14:textId="77777777" w:rsidR="002218F3" w:rsidRPr="00DB28BC" w:rsidRDefault="002218F3" w:rsidP="00483287">
            <w:pPr>
              <w:spacing w:line="384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body" w:hAnsi="Calibri body"/>
                <w:color w:val="auto"/>
              </w:rPr>
            </w:pPr>
            <w:r>
              <w:rPr>
                <w:rFonts w:ascii="Calibri body" w:hAnsi="Calibri body"/>
                <w:color w:val="auto"/>
              </w:rPr>
              <w:t>Istituto di ricerca</w:t>
            </w:r>
          </w:p>
        </w:tc>
        <w:tc>
          <w:tcPr>
            <w:tcW w:w="981" w:type="pct"/>
            <w:tcBorders>
              <w:top w:val="single" w:sz="4" w:space="0" w:color="B1C0CD" w:themeColor="accent1" w:themeTint="99"/>
              <w:left w:val="single" w:sz="4" w:space="0" w:color="B1C0CD" w:themeColor="accent1" w:themeTint="99"/>
              <w:bottom w:val="single" w:sz="4" w:space="0" w:color="B1C0CD" w:themeColor="accent1" w:themeTint="99"/>
            </w:tcBorders>
            <w:shd w:val="clear" w:color="auto" w:fill="00B050"/>
          </w:tcPr>
          <w:p w14:paraId="241670E3" w14:textId="77777777" w:rsidR="002218F3" w:rsidRPr="00DB28BC" w:rsidRDefault="002218F3" w:rsidP="00483287">
            <w:pPr>
              <w:spacing w:line="384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body" w:hAnsi="Calibri body"/>
                <w:color w:val="auto"/>
              </w:rPr>
            </w:pPr>
            <w:r>
              <w:rPr>
                <w:rFonts w:ascii="Calibri body" w:hAnsi="Calibri body"/>
                <w:color w:val="auto"/>
              </w:rPr>
              <w:t>Inabile</w:t>
            </w:r>
          </w:p>
        </w:tc>
      </w:tr>
      <w:tr w:rsidR="002218F3" w:rsidRPr="005E6FD8" w14:paraId="3E94233C" w14:textId="77777777" w:rsidTr="004832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pct"/>
            <w:tcBorders>
              <w:top w:val="single" w:sz="4" w:space="0" w:color="B1C0CD" w:themeColor="accent1" w:themeTint="99"/>
              <w:bottom w:val="single" w:sz="4" w:space="0" w:color="B1C0CD" w:themeColor="accent1" w:themeTint="99"/>
              <w:right w:val="single" w:sz="4" w:space="0" w:color="B1C0CD" w:themeColor="accent1" w:themeTint="99"/>
            </w:tcBorders>
            <w:shd w:val="clear" w:color="auto" w:fill="BEE395"/>
            <w:vAlign w:val="center"/>
          </w:tcPr>
          <w:p w14:paraId="6347BBB3" w14:textId="77777777" w:rsidR="002218F3" w:rsidRDefault="002218F3" w:rsidP="00483287">
            <w:pPr>
              <w:rPr>
                <w:rFonts w:ascii="Calibri body" w:hAnsi="Calibri body"/>
                <w:color w:val="auto"/>
              </w:rPr>
            </w:pPr>
            <w:r>
              <w:rPr>
                <w:rFonts w:ascii="Calibri body" w:hAnsi="Calibri body"/>
                <w:color w:val="auto"/>
              </w:rPr>
              <w:t>Frequenza d’uso</w:t>
            </w:r>
          </w:p>
        </w:tc>
        <w:tc>
          <w:tcPr>
            <w:tcW w:w="1072" w:type="pct"/>
            <w:tcBorders>
              <w:top w:val="single" w:sz="4" w:space="0" w:color="B1C0CD" w:themeColor="accent1" w:themeTint="99"/>
              <w:left w:val="single" w:sz="4" w:space="0" w:color="B1C0CD" w:themeColor="accent1" w:themeTint="99"/>
              <w:bottom w:val="single" w:sz="4" w:space="0" w:color="B1C0CD" w:themeColor="accent1" w:themeTint="99"/>
            </w:tcBorders>
            <w:shd w:val="clear" w:color="auto" w:fill="BEE395"/>
          </w:tcPr>
          <w:p w14:paraId="51F8B44B" w14:textId="407089F6" w:rsidR="002218F3" w:rsidRPr="00DB28BC" w:rsidRDefault="002218F3" w:rsidP="004832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body" w:eastAsia="Century Gothic" w:hAnsi="Calibri body" w:cs="Century Gothic"/>
                <w:color w:val="auto"/>
                <w:kern w:val="0"/>
                <w:lang w:eastAsia="it-IT"/>
              </w:rPr>
            </w:pPr>
            <w:r>
              <w:rPr>
                <w:rFonts w:ascii="Garamond" w:hAnsi="Garamond"/>
                <w:color w:val="auto"/>
                <w:kern w:val="0"/>
                <w:sz w:val="24"/>
                <w:szCs w:val="24"/>
              </w:rPr>
              <w:t>●●●●</w:t>
            </w:r>
            <w:r w:rsidR="00DE40F0">
              <w:rPr>
                <w:rFonts w:ascii="Garamond" w:hAnsi="Garamond"/>
                <w:color w:val="auto"/>
                <w:kern w:val="0"/>
                <w:sz w:val="24"/>
                <w:szCs w:val="24"/>
              </w:rPr>
              <w:t>●</w:t>
            </w:r>
          </w:p>
        </w:tc>
        <w:tc>
          <w:tcPr>
            <w:tcW w:w="982" w:type="pct"/>
            <w:tcBorders>
              <w:top w:val="single" w:sz="4" w:space="0" w:color="B1C0CD" w:themeColor="accent1" w:themeTint="99"/>
              <w:left w:val="single" w:sz="4" w:space="0" w:color="B1C0CD" w:themeColor="accent1" w:themeTint="99"/>
              <w:bottom w:val="single" w:sz="4" w:space="0" w:color="B1C0CD" w:themeColor="accent1" w:themeTint="99"/>
            </w:tcBorders>
            <w:shd w:val="clear" w:color="auto" w:fill="BEE395"/>
          </w:tcPr>
          <w:p w14:paraId="4D297B29" w14:textId="3FEBE4A7" w:rsidR="002218F3" w:rsidRPr="00DB28BC" w:rsidRDefault="002218F3" w:rsidP="004832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body" w:eastAsia="Century Gothic" w:hAnsi="Calibri body" w:cs="Century Gothic"/>
                <w:color w:val="auto"/>
                <w:kern w:val="0"/>
                <w:lang w:eastAsia="it-IT"/>
              </w:rPr>
            </w:pPr>
            <w:r>
              <w:rPr>
                <w:rFonts w:ascii="Garamond" w:hAnsi="Garamond"/>
                <w:color w:val="auto"/>
                <w:kern w:val="0"/>
                <w:sz w:val="24"/>
                <w:szCs w:val="24"/>
              </w:rPr>
              <w:t>●●</w:t>
            </w:r>
          </w:p>
        </w:tc>
        <w:tc>
          <w:tcPr>
            <w:tcW w:w="981" w:type="pct"/>
            <w:tcBorders>
              <w:top w:val="single" w:sz="4" w:space="0" w:color="B1C0CD" w:themeColor="accent1" w:themeTint="99"/>
              <w:left w:val="single" w:sz="4" w:space="0" w:color="B1C0CD" w:themeColor="accent1" w:themeTint="99"/>
              <w:bottom w:val="single" w:sz="4" w:space="0" w:color="B1C0CD" w:themeColor="accent1" w:themeTint="99"/>
            </w:tcBorders>
            <w:shd w:val="clear" w:color="auto" w:fill="BEE395"/>
          </w:tcPr>
          <w:p w14:paraId="4B66AC89" w14:textId="77777777" w:rsidR="002218F3" w:rsidRPr="00DB28BC" w:rsidRDefault="002218F3" w:rsidP="004832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body" w:eastAsia="Century Gothic" w:hAnsi="Calibri body" w:cs="Century Gothic"/>
                <w:color w:val="auto"/>
                <w:kern w:val="0"/>
                <w:lang w:eastAsia="it-IT"/>
              </w:rPr>
            </w:pPr>
            <w:r>
              <w:rPr>
                <w:rFonts w:ascii="Garamond" w:hAnsi="Garamond"/>
                <w:color w:val="auto"/>
                <w:kern w:val="0"/>
                <w:sz w:val="24"/>
                <w:szCs w:val="24"/>
              </w:rPr>
              <w:t>●●●●●</w:t>
            </w:r>
          </w:p>
        </w:tc>
        <w:tc>
          <w:tcPr>
            <w:tcW w:w="981" w:type="pct"/>
            <w:tcBorders>
              <w:top w:val="single" w:sz="4" w:space="0" w:color="B1C0CD" w:themeColor="accent1" w:themeTint="99"/>
              <w:left w:val="single" w:sz="4" w:space="0" w:color="B1C0CD" w:themeColor="accent1" w:themeTint="99"/>
              <w:bottom w:val="single" w:sz="4" w:space="0" w:color="B1C0CD" w:themeColor="accent1" w:themeTint="99"/>
            </w:tcBorders>
            <w:shd w:val="clear" w:color="auto" w:fill="BEE395"/>
          </w:tcPr>
          <w:p w14:paraId="3CF5D90A" w14:textId="6C24F5C9" w:rsidR="002218F3" w:rsidRPr="00DB28BC" w:rsidRDefault="002218F3" w:rsidP="004832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body" w:eastAsia="Century Gothic" w:hAnsi="Calibri body" w:cs="Century Gothic"/>
                <w:color w:val="auto"/>
                <w:kern w:val="0"/>
                <w:lang w:eastAsia="it-IT"/>
              </w:rPr>
            </w:pPr>
            <w:r>
              <w:rPr>
                <w:rFonts w:ascii="Garamond" w:hAnsi="Garamond"/>
                <w:color w:val="auto"/>
                <w:kern w:val="0"/>
                <w:sz w:val="24"/>
                <w:szCs w:val="24"/>
              </w:rPr>
              <w:t>●●</w:t>
            </w:r>
          </w:p>
        </w:tc>
      </w:tr>
      <w:tr w:rsidR="002218F3" w:rsidRPr="005E6FD8" w14:paraId="20C24AE5" w14:textId="77777777" w:rsidTr="00483287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pct"/>
            <w:tcBorders>
              <w:bottom w:val="single" w:sz="4" w:space="0" w:color="B1C0CD" w:themeColor="accent1" w:themeTint="99"/>
              <w:right w:val="single" w:sz="4" w:space="0" w:color="B1C0CD" w:themeColor="accent1" w:themeTint="99"/>
            </w:tcBorders>
            <w:shd w:val="clear" w:color="auto" w:fill="auto"/>
            <w:vAlign w:val="center"/>
          </w:tcPr>
          <w:p w14:paraId="54187D07" w14:textId="77777777" w:rsidR="002218F3" w:rsidRPr="005E6FD8" w:rsidRDefault="002218F3" w:rsidP="00483287">
            <w:pPr>
              <w:rPr>
                <w:rFonts w:ascii="Calibri body" w:hAnsi="Calibri body"/>
                <w:color w:val="auto"/>
              </w:rPr>
            </w:pPr>
            <w:r>
              <w:rPr>
                <w:rFonts w:ascii="Calibri body" w:hAnsi="Calibri body"/>
                <w:color w:val="auto"/>
              </w:rPr>
              <w:t>Importanza</w:t>
            </w:r>
          </w:p>
        </w:tc>
        <w:tc>
          <w:tcPr>
            <w:tcW w:w="1072" w:type="pct"/>
            <w:tcBorders>
              <w:left w:val="single" w:sz="4" w:space="0" w:color="B1C0CD" w:themeColor="accent1" w:themeTint="99"/>
              <w:bottom w:val="single" w:sz="4" w:space="0" w:color="B1C0CD" w:themeColor="accent1" w:themeTint="99"/>
            </w:tcBorders>
            <w:shd w:val="clear" w:color="auto" w:fill="auto"/>
          </w:tcPr>
          <w:p w14:paraId="4A815347" w14:textId="77777777" w:rsidR="002218F3" w:rsidRPr="00FB78D2" w:rsidRDefault="002218F3" w:rsidP="004832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body" w:hAnsi="Calibri body"/>
                <w:color w:val="auto"/>
              </w:rPr>
            </w:pPr>
            <w:r>
              <w:rPr>
                <w:rFonts w:ascii="Garamond" w:hAnsi="Garamond"/>
                <w:color w:val="auto"/>
                <w:kern w:val="0"/>
                <w:sz w:val="24"/>
                <w:szCs w:val="24"/>
              </w:rPr>
              <w:t>●●●●●</w:t>
            </w:r>
          </w:p>
        </w:tc>
        <w:tc>
          <w:tcPr>
            <w:tcW w:w="982" w:type="pct"/>
            <w:tcBorders>
              <w:left w:val="single" w:sz="4" w:space="0" w:color="B1C0CD" w:themeColor="accent1" w:themeTint="99"/>
              <w:bottom w:val="single" w:sz="4" w:space="0" w:color="B1C0CD" w:themeColor="accent1" w:themeTint="99"/>
            </w:tcBorders>
          </w:tcPr>
          <w:p w14:paraId="5E64AD8C" w14:textId="0AE06E93" w:rsidR="002218F3" w:rsidRPr="00FB78D2" w:rsidRDefault="002218F3" w:rsidP="004832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body" w:eastAsia="Century Gothic" w:hAnsi="Calibri body" w:cs="Century Gothic"/>
                <w:color w:val="auto"/>
                <w:kern w:val="0"/>
                <w:lang w:eastAsia="it-IT"/>
              </w:rPr>
            </w:pPr>
            <w:r>
              <w:rPr>
                <w:rFonts w:ascii="Garamond" w:hAnsi="Garamond"/>
                <w:color w:val="auto"/>
                <w:kern w:val="0"/>
                <w:sz w:val="24"/>
                <w:szCs w:val="24"/>
              </w:rPr>
              <w:t>●●</w:t>
            </w:r>
          </w:p>
        </w:tc>
        <w:tc>
          <w:tcPr>
            <w:tcW w:w="981" w:type="pct"/>
            <w:tcBorders>
              <w:left w:val="single" w:sz="4" w:space="0" w:color="B1C0CD" w:themeColor="accent1" w:themeTint="99"/>
              <w:bottom w:val="single" w:sz="4" w:space="0" w:color="B1C0CD" w:themeColor="accent1" w:themeTint="99"/>
            </w:tcBorders>
          </w:tcPr>
          <w:p w14:paraId="5762BD22" w14:textId="77777777" w:rsidR="002218F3" w:rsidRPr="00FB78D2" w:rsidRDefault="002218F3" w:rsidP="004832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body" w:eastAsia="Century Gothic" w:hAnsi="Calibri body" w:cs="Century Gothic"/>
                <w:color w:val="auto"/>
                <w:kern w:val="0"/>
                <w:lang w:eastAsia="it-IT"/>
              </w:rPr>
            </w:pPr>
            <w:r>
              <w:rPr>
                <w:rFonts w:ascii="Garamond" w:hAnsi="Garamond"/>
                <w:color w:val="auto"/>
                <w:kern w:val="0"/>
                <w:sz w:val="24"/>
                <w:szCs w:val="24"/>
              </w:rPr>
              <w:t>●●●●●</w:t>
            </w:r>
          </w:p>
        </w:tc>
        <w:tc>
          <w:tcPr>
            <w:tcW w:w="981" w:type="pct"/>
            <w:tcBorders>
              <w:left w:val="single" w:sz="4" w:space="0" w:color="B1C0CD" w:themeColor="accent1" w:themeTint="99"/>
              <w:bottom w:val="single" w:sz="4" w:space="0" w:color="B1C0CD" w:themeColor="accent1" w:themeTint="99"/>
            </w:tcBorders>
          </w:tcPr>
          <w:p w14:paraId="01FEA310" w14:textId="5D223DBF" w:rsidR="002218F3" w:rsidRPr="00FB78D2" w:rsidRDefault="002218F3" w:rsidP="004832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body" w:eastAsia="Century Gothic" w:hAnsi="Calibri body" w:cs="Century Gothic"/>
                <w:color w:val="auto"/>
                <w:kern w:val="0"/>
                <w:lang w:eastAsia="it-IT"/>
              </w:rPr>
            </w:pPr>
            <w:r>
              <w:rPr>
                <w:rFonts w:ascii="Garamond" w:hAnsi="Garamond"/>
                <w:color w:val="auto"/>
                <w:kern w:val="0"/>
                <w:sz w:val="24"/>
                <w:szCs w:val="24"/>
              </w:rPr>
              <w:t>●●</w:t>
            </w:r>
          </w:p>
        </w:tc>
      </w:tr>
      <w:tr w:rsidR="002218F3" w:rsidRPr="005E6FD8" w14:paraId="43873AA2" w14:textId="77777777" w:rsidTr="004832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pct"/>
            <w:shd w:val="clear" w:color="auto" w:fill="BEE395"/>
            <w:vAlign w:val="center"/>
          </w:tcPr>
          <w:p w14:paraId="58C001DE" w14:textId="77777777" w:rsidR="002218F3" w:rsidRPr="005E6FD8" w:rsidRDefault="002218F3" w:rsidP="00483287">
            <w:pPr>
              <w:rPr>
                <w:rFonts w:ascii="Calibri body" w:hAnsi="Calibri body"/>
                <w:color w:val="auto"/>
              </w:rPr>
            </w:pPr>
            <w:r>
              <w:rPr>
                <w:rFonts w:ascii="Calibri body" w:hAnsi="Calibri body"/>
                <w:color w:val="auto"/>
              </w:rPr>
              <w:t>Complessità</w:t>
            </w:r>
          </w:p>
        </w:tc>
        <w:tc>
          <w:tcPr>
            <w:tcW w:w="1072" w:type="pct"/>
            <w:shd w:val="clear" w:color="auto" w:fill="BEE395"/>
          </w:tcPr>
          <w:p w14:paraId="591487D9" w14:textId="3B55A34A" w:rsidR="002218F3" w:rsidRPr="00FB78D2" w:rsidRDefault="002218F3" w:rsidP="004832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body" w:hAnsi="Calibri body"/>
                <w:color w:val="auto"/>
              </w:rPr>
            </w:pPr>
            <w:r>
              <w:rPr>
                <w:rFonts w:ascii="Garamond" w:hAnsi="Garamond"/>
                <w:color w:val="auto"/>
                <w:kern w:val="0"/>
                <w:sz w:val="24"/>
                <w:szCs w:val="24"/>
              </w:rPr>
              <w:t>●●</w:t>
            </w:r>
            <w:r w:rsidR="00146E15">
              <w:rPr>
                <w:rFonts w:ascii="Garamond" w:hAnsi="Garamond"/>
                <w:color w:val="auto"/>
                <w:kern w:val="0"/>
                <w:sz w:val="24"/>
                <w:szCs w:val="24"/>
              </w:rPr>
              <w:t>●●●</w:t>
            </w:r>
          </w:p>
        </w:tc>
        <w:tc>
          <w:tcPr>
            <w:tcW w:w="982" w:type="pct"/>
            <w:shd w:val="clear" w:color="auto" w:fill="BEE395"/>
          </w:tcPr>
          <w:p w14:paraId="03AC86BF" w14:textId="202E97DA" w:rsidR="002218F3" w:rsidRPr="00FB78D2" w:rsidRDefault="002218F3" w:rsidP="004832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body" w:eastAsia="Century Gothic" w:hAnsi="Calibri body" w:cs="Century Gothic"/>
                <w:color w:val="auto"/>
                <w:kern w:val="0"/>
                <w:lang w:eastAsia="it-IT"/>
              </w:rPr>
            </w:pPr>
            <w:r>
              <w:rPr>
                <w:rFonts w:ascii="Garamond" w:hAnsi="Garamond"/>
                <w:color w:val="auto"/>
                <w:kern w:val="0"/>
                <w:sz w:val="24"/>
                <w:szCs w:val="24"/>
              </w:rPr>
              <w:t>●●</w:t>
            </w:r>
            <w:r w:rsidR="00146E15">
              <w:rPr>
                <w:rFonts w:ascii="Garamond" w:hAnsi="Garamond"/>
                <w:color w:val="auto"/>
                <w:kern w:val="0"/>
                <w:sz w:val="24"/>
                <w:szCs w:val="24"/>
              </w:rPr>
              <w:t>●</w:t>
            </w:r>
            <w:bookmarkStart w:id="0" w:name="_GoBack"/>
            <w:bookmarkEnd w:id="0"/>
          </w:p>
        </w:tc>
        <w:tc>
          <w:tcPr>
            <w:tcW w:w="981" w:type="pct"/>
            <w:shd w:val="clear" w:color="auto" w:fill="BEE395"/>
          </w:tcPr>
          <w:p w14:paraId="0CBA0AFB" w14:textId="351E73DD" w:rsidR="002218F3" w:rsidRPr="00FB78D2" w:rsidRDefault="002218F3" w:rsidP="004832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body" w:eastAsia="Century Gothic" w:hAnsi="Calibri body" w:cs="Century Gothic"/>
                <w:color w:val="auto"/>
                <w:kern w:val="0"/>
                <w:lang w:eastAsia="it-IT"/>
              </w:rPr>
            </w:pPr>
            <w:r>
              <w:rPr>
                <w:rFonts w:ascii="Garamond" w:hAnsi="Garamond"/>
                <w:color w:val="auto"/>
                <w:kern w:val="0"/>
                <w:sz w:val="24"/>
                <w:szCs w:val="24"/>
              </w:rPr>
              <w:t>●●</w:t>
            </w:r>
            <w:r w:rsidR="00146E15">
              <w:rPr>
                <w:rFonts w:ascii="Garamond" w:hAnsi="Garamond"/>
                <w:color w:val="auto"/>
                <w:kern w:val="0"/>
                <w:sz w:val="24"/>
                <w:szCs w:val="24"/>
              </w:rPr>
              <w:t>●●●</w:t>
            </w:r>
          </w:p>
        </w:tc>
        <w:tc>
          <w:tcPr>
            <w:tcW w:w="981" w:type="pct"/>
            <w:shd w:val="clear" w:color="auto" w:fill="BEE395"/>
          </w:tcPr>
          <w:p w14:paraId="5843FE7F" w14:textId="346CC8C7" w:rsidR="002218F3" w:rsidRPr="00FB78D2" w:rsidRDefault="002218F3" w:rsidP="004832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body" w:eastAsia="Century Gothic" w:hAnsi="Calibri body" w:cs="Century Gothic"/>
                <w:color w:val="auto"/>
                <w:kern w:val="0"/>
                <w:lang w:eastAsia="it-IT"/>
              </w:rPr>
            </w:pPr>
            <w:r>
              <w:rPr>
                <w:rFonts w:ascii="Garamond" w:hAnsi="Garamond"/>
                <w:color w:val="auto"/>
                <w:kern w:val="0"/>
                <w:sz w:val="24"/>
                <w:szCs w:val="24"/>
              </w:rPr>
              <w:t>●●</w:t>
            </w:r>
          </w:p>
        </w:tc>
      </w:tr>
      <w:tr w:rsidR="002218F3" w:rsidRPr="002218F3" w14:paraId="343AA328" w14:textId="77777777" w:rsidTr="00483287">
        <w:trPr>
          <w:gridBefore w:val="1"/>
          <w:wBefore w:w="983" w:type="pct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2" w:type="pct"/>
            <w:shd w:val="clear" w:color="auto" w:fill="auto"/>
          </w:tcPr>
          <w:p w14:paraId="35E1334A" w14:textId="77777777" w:rsidR="002218F3" w:rsidRPr="002218F3" w:rsidRDefault="002218F3" w:rsidP="00483287">
            <w:pPr>
              <w:jc w:val="center"/>
              <w:rPr>
                <w:rFonts w:ascii="Calibri body" w:eastAsia="Century Gothic" w:hAnsi="Calibri body" w:cs="Century Gothic"/>
                <w:color w:val="auto"/>
                <w:kern w:val="0"/>
                <w:lang w:eastAsia="it-IT"/>
              </w:rPr>
            </w:pPr>
            <w:r w:rsidRPr="002218F3">
              <w:rPr>
                <w:rFonts w:ascii="Calibri body" w:eastAsia="Century Gothic" w:hAnsi="Calibri body" w:cs="Century Gothic"/>
                <w:color w:val="auto"/>
                <w:kern w:val="0"/>
                <w:lang w:eastAsia="it-IT"/>
              </w:rPr>
              <w:t>Necessario</w:t>
            </w:r>
          </w:p>
        </w:tc>
        <w:tc>
          <w:tcPr>
            <w:tcW w:w="982" w:type="pct"/>
          </w:tcPr>
          <w:p w14:paraId="1B7980F1" w14:textId="45CCA9B7" w:rsidR="002218F3" w:rsidRPr="002218F3" w:rsidRDefault="00F7622F" w:rsidP="004832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body" w:eastAsia="Century Gothic" w:hAnsi="Calibri body" w:cs="Century Gothic"/>
                <w:b/>
                <w:bCs/>
                <w:color w:val="auto"/>
                <w:kern w:val="0"/>
                <w:lang w:eastAsia="it-IT"/>
              </w:rPr>
            </w:pPr>
            <w:r>
              <w:rPr>
                <w:rFonts w:ascii="Calibri body" w:eastAsia="Century Gothic" w:hAnsi="Calibri body" w:cs="Century Gothic"/>
                <w:b/>
                <w:bCs/>
                <w:color w:val="auto"/>
                <w:kern w:val="0"/>
                <w:lang w:eastAsia="it-IT"/>
              </w:rPr>
              <w:t>Facoltativo</w:t>
            </w:r>
          </w:p>
        </w:tc>
        <w:tc>
          <w:tcPr>
            <w:tcW w:w="981" w:type="pct"/>
          </w:tcPr>
          <w:p w14:paraId="1F5455F9" w14:textId="77777777" w:rsidR="002218F3" w:rsidRPr="002218F3" w:rsidRDefault="002218F3" w:rsidP="004832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body" w:eastAsia="Century Gothic" w:hAnsi="Calibri body" w:cs="Century Gothic"/>
                <w:b/>
                <w:bCs/>
                <w:color w:val="auto"/>
                <w:kern w:val="0"/>
                <w:lang w:eastAsia="it-IT"/>
              </w:rPr>
            </w:pPr>
            <w:r w:rsidRPr="002218F3">
              <w:rPr>
                <w:rFonts w:ascii="Calibri body" w:eastAsia="Century Gothic" w:hAnsi="Calibri body" w:cs="Century Gothic"/>
                <w:b/>
                <w:bCs/>
                <w:color w:val="auto"/>
                <w:kern w:val="0"/>
                <w:lang w:eastAsia="it-IT"/>
              </w:rPr>
              <w:t>Necessario</w:t>
            </w:r>
          </w:p>
        </w:tc>
        <w:tc>
          <w:tcPr>
            <w:tcW w:w="981" w:type="pct"/>
          </w:tcPr>
          <w:p w14:paraId="017302AF" w14:textId="086221A2" w:rsidR="002218F3" w:rsidRPr="002218F3" w:rsidRDefault="00F7622F" w:rsidP="004832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body" w:eastAsia="Century Gothic" w:hAnsi="Calibri body" w:cs="Century Gothic"/>
                <w:b/>
                <w:bCs/>
                <w:color w:val="auto"/>
                <w:kern w:val="0"/>
                <w:lang w:eastAsia="it-IT"/>
              </w:rPr>
            </w:pPr>
            <w:r>
              <w:rPr>
                <w:rFonts w:ascii="Calibri body" w:eastAsia="Century Gothic" w:hAnsi="Calibri body" w:cs="Century Gothic"/>
                <w:b/>
                <w:bCs/>
                <w:color w:val="auto"/>
                <w:kern w:val="0"/>
                <w:lang w:eastAsia="it-IT"/>
              </w:rPr>
              <w:t>Facoltativo</w:t>
            </w:r>
          </w:p>
        </w:tc>
      </w:tr>
    </w:tbl>
    <w:p w14:paraId="0C6EAC94" w14:textId="0CDF72C0" w:rsidR="00DE40F0" w:rsidRDefault="00DE40F0" w:rsidP="000F3658">
      <w:pPr>
        <w:pStyle w:val="Gpstesto"/>
        <w:rPr>
          <w:rFonts w:ascii="Century Gothic" w:hAnsi="Century Gothic"/>
          <w:sz w:val="36"/>
          <w:szCs w:val="36"/>
        </w:rPr>
      </w:pPr>
    </w:p>
    <w:p w14:paraId="0C0A6802" w14:textId="15B07F4B" w:rsidR="00DE40F0" w:rsidRDefault="00DE40F0" w:rsidP="000F3658">
      <w:pPr>
        <w:pStyle w:val="Gpstesto"/>
        <w:rPr>
          <w:rFonts w:ascii="Century Gothic" w:hAnsi="Century Gothic"/>
          <w:sz w:val="36"/>
          <w:szCs w:val="36"/>
        </w:rPr>
      </w:pPr>
    </w:p>
    <w:p w14:paraId="7617B7B8" w14:textId="77777777" w:rsidR="005E3462" w:rsidRPr="009C2B97" w:rsidRDefault="005E3462" w:rsidP="000F3658">
      <w:pPr>
        <w:pStyle w:val="Gpstesto"/>
        <w:rPr>
          <w:rFonts w:ascii="Century Gothic" w:hAnsi="Century Gothic"/>
          <w:sz w:val="36"/>
          <w:szCs w:val="36"/>
        </w:rPr>
      </w:pPr>
    </w:p>
    <w:p w14:paraId="253A5176" w14:textId="2DEF07C8" w:rsidR="000F3658" w:rsidRDefault="000F3658" w:rsidP="000F3658">
      <w:pPr>
        <w:pStyle w:val="Gpstesto"/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T5 – Umidificazione</w:t>
      </w:r>
    </w:p>
    <w:p w14:paraId="4953E260" w14:textId="65F31554" w:rsidR="000F3658" w:rsidRDefault="000F3658" w:rsidP="000F3658">
      <w:pPr>
        <w:pStyle w:val="Gpstesto"/>
        <w:rPr>
          <w:rFonts w:ascii="Century Gothic" w:hAnsi="Century Gothic"/>
          <w:sz w:val="36"/>
          <w:szCs w:val="36"/>
        </w:rPr>
      </w:pPr>
      <w:r>
        <w:rPr>
          <w:szCs w:val="24"/>
        </w:rPr>
        <w:t>Chi compie il task ha intenzione ha intenzione di attivare l’impianto di umidificazione della serra.</w:t>
      </w:r>
    </w:p>
    <w:p w14:paraId="322053CB" w14:textId="77777777" w:rsidR="000F3658" w:rsidRPr="00F10B2D" w:rsidRDefault="000F3658" w:rsidP="000F3658">
      <w:pPr>
        <w:pStyle w:val="Gpstesto"/>
        <w:rPr>
          <w:szCs w:val="24"/>
        </w:rPr>
      </w:pPr>
    </w:p>
    <w:p w14:paraId="7AC8B246" w14:textId="77777777" w:rsidR="002218F3" w:rsidRPr="00F10B2D" w:rsidRDefault="002218F3" w:rsidP="002218F3">
      <w:pPr>
        <w:pStyle w:val="Gpstesto"/>
        <w:rPr>
          <w:szCs w:val="24"/>
        </w:rPr>
      </w:pPr>
    </w:p>
    <w:tbl>
      <w:tblPr>
        <w:tblStyle w:val="Tabellagriglia4-colore1"/>
        <w:tblpPr w:leftFromText="141" w:rightFromText="141" w:vertAnchor="text" w:horzAnchor="page" w:tblpX="1241" w:tblpY="345"/>
        <w:tblW w:w="5000" w:type="pct"/>
        <w:tblLayout w:type="fixed"/>
        <w:tblLook w:val="04A0" w:firstRow="1" w:lastRow="0" w:firstColumn="1" w:lastColumn="0" w:noHBand="0" w:noVBand="1"/>
      </w:tblPr>
      <w:tblGrid>
        <w:gridCol w:w="1981"/>
        <w:gridCol w:w="2159"/>
        <w:gridCol w:w="1978"/>
        <w:gridCol w:w="1976"/>
        <w:gridCol w:w="1976"/>
      </w:tblGrid>
      <w:tr w:rsidR="002218F3" w:rsidRPr="005E6FD8" w14:paraId="49B593F7" w14:textId="77777777" w:rsidTr="00483287">
        <w:trPr>
          <w:gridBefore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Before w:w="983" w:type="pct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2" w:type="pct"/>
            <w:tcBorders>
              <w:top w:val="single" w:sz="4" w:space="0" w:color="B1C0CD" w:themeColor="accent1" w:themeTint="99"/>
              <w:left w:val="single" w:sz="4" w:space="0" w:color="B1C0CD" w:themeColor="accent1" w:themeTint="99"/>
              <w:bottom w:val="single" w:sz="4" w:space="0" w:color="B1C0CD" w:themeColor="accent1" w:themeTint="99"/>
              <w:right w:val="single" w:sz="4" w:space="0" w:color="B1C0CD" w:themeColor="accent1" w:themeTint="99"/>
            </w:tcBorders>
            <w:shd w:val="clear" w:color="auto" w:fill="00B050"/>
            <w:vAlign w:val="center"/>
          </w:tcPr>
          <w:p w14:paraId="006C289C" w14:textId="77777777" w:rsidR="002218F3" w:rsidRPr="00DB28BC" w:rsidRDefault="002218F3" w:rsidP="00483287">
            <w:pPr>
              <w:spacing w:line="384" w:lineRule="auto"/>
              <w:jc w:val="center"/>
              <w:rPr>
                <w:rFonts w:ascii="Calibri body" w:hAnsi="Calibri body"/>
                <w:color w:val="auto"/>
              </w:rPr>
            </w:pPr>
            <w:r>
              <w:rPr>
                <w:rFonts w:ascii="Calibri body" w:hAnsi="Calibri body"/>
                <w:color w:val="auto"/>
              </w:rPr>
              <w:t>Imprenditore agricolo</w:t>
            </w:r>
          </w:p>
        </w:tc>
        <w:tc>
          <w:tcPr>
            <w:tcW w:w="982" w:type="pct"/>
            <w:tcBorders>
              <w:top w:val="single" w:sz="4" w:space="0" w:color="B1C0CD" w:themeColor="accent1" w:themeTint="99"/>
              <w:left w:val="single" w:sz="4" w:space="0" w:color="B1C0CD" w:themeColor="accent1" w:themeTint="99"/>
              <w:bottom w:val="single" w:sz="4" w:space="0" w:color="B1C0CD" w:themeColor="accent1" w:themeTint="99"/>
              <w:right w:val="single" w:sz="4" w:space="0" w:color="B1C0CD" w:themeColor="accent1" w:themeTint="99"/>
            </w:tcBorders>
            <w:shd w:val="clear" w:color="auto" w:fill="00B050"/>
          </w:tcPr>
          <w:p w14:paraId="505EA1D7" w14:textId="77777777" w:rsidR="002218F3" w:rsidRPr="00DB28BC" w:rsidRDefault="002218F3" w:rsidP="00483287">
            <w:pPr>
              <w:spacing w:line="384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body" w:hAnsi="Calibri body"/>
                <w:color w:val="auto"/>
              </w:rPr>
            </w:pPr>
            <w:r>
              <w:rPr>
                <w:rFonts w:ascii="Calibri body" w:hAnsi="Calibri body"/>
                <w:color w:val="auto"/>
              </w:rPr>
              <w:t>Hobbista</w:t>
            </w:r>
          </w:p>
        </w:tc>
        <w:tc>
          <w:tcPr>
            <w:tcW w:w="981" w:type="pct"/>
            <w:tcBorders>
              <w:top w:val="single" w:sz="4" w:space="0" w:color="B1C0CD" w:themeColor="accent1" w:themeTint="99"/>
              <w:left w:val="single" w:sz="4" w:space="0" w:color="B1C0CD" w:themeColor="accent1" w:themeTint="99"/>
              <w:bottom w:val="single" w:sz="4" w:space="0" w:color="B1C0CD" w:themeColor="accent1" w:themeTint="99"/>
            </w:tcBorders>
            <w:shd w:val="clear" w:color="auto" w:fill="00B050"/>
          </w:tcPr>
          <w:p w14:paraId="5973A5A6" w14:textId="77777777" w:rsidR="002218F3" w:rsidRPr="00DB28BC" w:rsidRDefault="002218F3" w:rsidP="00483287">
            <w:pPr>
              <w:spacing w:line="384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body" w:hAnsi="Calibri body"/>
                <w:color w:val="auto"/>
              </w:rPr>
            </w:pPr>
            <w:r>
              <w:rPr>
                <w:rFonts w:ascii="Calibri body" w:hAnsi="Calibri body"/>
                <w:color w:val="auto"/>
              </w:rPr>
              <w:t>Istituto di ricerca</w:t>
            </w:r>
          </w:p>
        </w:tc>
        <w:tc>
          <w:tcPr>
            <w:tcW w:w="981" w:type="pct"/>
            <w:tcBorders>
              <w:top w:val="single" w:sz="4" w:space="0" w:color="B1C0CD" w:themeColor="accent1" w:themeTint="99"/>
              <w:left w:val="single" w:sz="4" w:space="0" w:color="B1C0CD" w:themeColor="accent1" w:themeTint="99"/>
              <w:bottom w:val="single" w:sz="4" w:space="0" w:color="B1C0CD" w:themeColor="accent1" w:themeTint="99"/>
            </w:tcBorders>
            <w:shd w:val="clear" w:color="auto" w:fill="00B050"/>
          </w:tcPr>
          <w:p w14:paraId="44A6AFDD" w14:textId="77777777" w:rsidR="002218F3" w:rsidRPr="00DB28BC" w:rsidRDefault="002218F3" w:rsidP="00483287">
            <w:pPr>
              <w:spacing w:line="384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body" w:hAnsi="Calibri body"/>
                <w:color w:val="auto"/>
              </w:rPr>
            </w:pPr>
            <w:r>
              <w:rPr>
                <w:rFonts w:ascii="Calibri body" w:hAnsi="Calibri body"/>
                <w:color w:val="auto"/>
              </w:rPr>
              <w:t>Inabile</w:t>
            </w:r>
          </w:p>
        </w:tc>
      </w:tr>
      <w:tr w:rsidR="002218F3" w:rsidRPr="005E6FD8" w14:paraId="3F550461" w14:textId="77777777" w:rsidTr="004832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pct"/>
            <w:tcBorders>
              <w:top w:val="single" w:sz="4" w:space="0" w:color="B1C0CD" w:themeColor="accent1" w:themeTint="99"/>
              <w:bottom w:val="single" w:sz="4" w:space="0" w:color="B1C0CD" w:themeColor="accent1" w:themeTint="99"/>
              <w:right w:val="single" w:sz="4" w:space="0" w:color="B1C0CD" w:themeColor="accent1" w:themeTint="99"/>
            </w:tcBorders>
            <w:shd w:val="clear" w:color="auto" w:fill="BEE395"/>
            <w:vAlign w:val="center"/>
          </w:tcPr>
          <w:p w14:paraId="55FA4D09" w14:textId="77777777" w:rsidR="002218F3" w:rsidRDefault="002218F3" w:rsidP="00483287">
            <w:pPr>
              <w:rPr>
                <w:rFonts w:ascii="Calibri body" w:hAnsi="Calibri body"/>
                <w:color w:val="auto"/>
              </w:rPr>
            </w:pPr>
            <w:r>
              <w:rPr>
                <w:rFonts w:ascii="Calibri body" w:hAnsi="Calibri body"/>
                <w:color w:val="auto"/>
              </w:rPr>
              <w:t>Frequenza d’uso</w:t>
            </w:r>
          </w:p>
        </w:tc>
        <w:tc>
          <w:tcPr>
            <w:tcW w:w="1072" w:type="pct"/>
            <w:tcBorders>
              <w:top w:val="single" w:sz="4" w:space="0" w:color="B1C0CD" w:themeColor="accent1" w:themeTint="99"/>
              <w:left w:val="single" w:sz="4" w:space="0" w:color="B1C0CD" w:themeColor="accent1" w:themeTint="99"/>
              <w:bottom w:val="single" w:sz="4" w:space="0" w:color="B1C0CD" w:themeColor="accent1" w:themeTint="99"/>
            </w:tcBorders>
            <w:shd w:val="clear" w:color="auto" w:fill="BEE395"/>
          </w:tcPr>
          <w:p w14:paraId="7E6A3818" w14:textId="77777777" w:rsidR="002218F3" w:rsidRPr="00DB28BC" w:rsidRDefault="002218F3" w:rsidP="004832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body" w:eastAsia="Century Gothic" w:hAnsi="Calibri body" w:cs="Century Gothic"/>
                <w:color w:val="auto"/>
                <w:kern w:val="0"/>
                <w:lang w:eastAsia="it-IT"/>
              </w:rPr>
            </w:pPr>
            <w:r>
              <w:rPr>
                <w:rFonts w:ascii="Garamond" w:hAnsi="Garamond"/>
                <w:color w:val="auto"/>
                <w:kern w:val="0"/>
                <w:sz w:val="24"/>
                <w:szCs w:val="24"/>
              </w:rPr>
              <w:t>●●●●●</w:t>
            </w:r>
          </w:p>
        </w:tc>
        <w:tc>
          <w:tcPr>
            <w:tcW w:w="982" w:type="pct"/>
            <w:tcBorders>
              <w:top w:val="single" w:sz="4" w:space="0" w:color="B1C0CD" w:themeColor="accent1" w:themeTint="99"/>
              <w:left w:val="single" w:sz="4" w:space="0" w:color="B1C0CD" w:themeColor="accent1" w:themeTint="99"/>
              <w:bottom w:val="single" w:sz="4" w:space="0" w:color="B1C0CD" w:themeColor="accent1" w:themeTint="99"/>
            </w:tcBorders>
            <w:shd w:val="clear" w:color="auto" w:fill="BEE395"/>
          </w:tcPr>
          <w:p w14:paraId="4BF6EB27" w14:textId="1967D18E" w:rsidR="002218F3" w:rsidRPr="00DB28BC" w:rsidRDefault="002218F3" w:rsidP="004832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body" w:eastAsia="Century Gothic" w:hAnsi="Calibri body" w:cs="Century Gothic"/>
                <w:color w:val="auto"/>
                <w:kern w:val="0"/>
                <w:lang w:eastAsia="it-IT"/>
              </w:rPr>
            </w:pPr>
            <w:r>
              <w:rPr>
                <w:rFonts w:ascii="Garamond" w:hAnsi="Garamond"/>
                <w:color w:val="auto"/>
                <w:kern w:val="0"/>
                <w:sz w:val="24"/>
                <w:szCs w:val="24"/>
              </w:rPr>
              <w:t>●●</w:t>
            </w:r>
          </w:p>
        </w:tc>
        <w:tc>
          <w:tcPr>
            <w:tcW w:w="981" w:type="pct"/>
            <w:tcBorders>
              <w:top w:val="single" w:sz="4" w:space="0" w:color="B1C0CD" w:themeColor="accent1" w:themeTint="99"/>
              <w:left w:val="single" w:sz="4" w:space="0" w:color="B1C0CD" w:themeColor="accent1" w:themeTint="99"/>
              <w:bottom w:val="single" w:sz="4" w:space="0" w:color="B1C0CD" w:themeColor="accent1" w:themeTint="99"/>
            </w:tcBorders>
            <w:shd w:val="clear" w:color="auto" w:fill="BEE395"/>
          </w:tcPr>
          <w:p w14:paraId="5AA80983" w14:textId="77777777" w:rsidR="002218F3" w:rsidRPr="00DB28BC" w:rsidRDefault="002218F3" w:rsidP="004832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body" w:eastAsia="Century Gothic" w:hAnsi="Calibri body" w:cs="Century Gothic"/>
                <w:color w:val="auto"/>
                <w:kern w:val="0"/>
                <w:lang w:eastAsia="it-IT"/>
              </w:rPr>
            </w:pPr>
            <w:r>
              <w:rPr>
                <w:rFonts w:ascii="Garamond" w:hAnsi="Garamond"/>
                <w:color w:val="auto"/>
                <w:kern w:val="0"/>
                <w:sz w:val="24"/>
                <w:szCs w:val="24"/>
              </w:rPr>
              <w:t>●●●●●</w:t>
            </w:r>
          </w:p>
        </w:tc>
        <w:tc>
          <w:tcPr>
            <w:tcW w:w="981" w:type="pct"/>
            <w:tcBorders>
              <w:top w:val="single" w:sz="4" w:space="0" w:color="B1C0CD" w:themeColor="accent1" w:themeTint="99"/>
              <w:left w:val="single" w:sz="4" w:space="0" w:color="B1C0CD" w:themeColor="accent1" w:themeTint="99"/>
              <w:bottom w:val="single" w:sz="4" w:space="0" w:color="B1C0CD" w:themeColor="accent1" w:themeTint="99"/>
            </w:tcBorders>
            <w:shd w:val="clear" w:color="auto" w:fill="BEE395"/>
          </w:tcPr>
          <w:p w14:paraId="7B81D854" w14:textId="081FE865" w:rsidR="002218F3" w:rsidRPr="00DB28BC" w:rsidRDefault="002218F3" w:rsidP="004832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body" w:eastAsia="Century Gothic" w:hAnsi="Calibri body" w:cs="Century Gothic"/>
                <w:color w:val="auto"/>
                <w:kern w:val="0"/>
                <w:lang w:eastAsia="it-IT"/>
              </w:rPr>
            </w:pPr>
            <w:r>
              <w:rPr>
                <w:rFonts w:ascii="Garamond" w:hAnsi="Garamond"/>
                <w:color w:val="auto"/>
                <w:kern w:val="0"/>
                <w:sz w:val="24"/>
                <w:szCs w:val="24"/>
              </w:rPr>
              <w:t>●●</w:t>
            </w:r>
          </w:p>
        </w:tc>
      </w:tr>
      <w:tr w:rsidR="002218F3" w:rsidRPr="005E6FD8" w14:paraId="1A2EEFA5" w14:textId="77777777" w:rsidTr="00483287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pct"/>
            <w:tcBorders>
              <w:bottom w:val="single" w:sz="4" w:space="0" w:color="B1C0CD" w:themeColor="accent1" w:themeTint="99"/>
              <w:right w:val="single" w:sz="4" w:space="0" w:color="B1C0CD" w:themeColor="accent1" w:themeTint="99"/>
            </w:tcBorders>
            <w:shd w:val="clear" w:color="auto" w:fill="auto"/>
            <w:vAlign w:val="center"/>
          </w:tcPr>
          <w:p w14:paraId="3B95CC70" w14:textId="77777777" w:rsidR="002218F3" w:rsidRPr="005E6FD8" w:rsidRDefault="002218F3" w:rsidP="00483287">
            <w:pPr>
              <w:rPr>
                <w:rFonts w:ascii="Calibri body" w:hAnsi="Calibri body"/>
                <w:color w:val="auto"/>
              </w:rPr>
            </w:pPr>
            <w:r>
              <w:rPr>
                <w:rFonts w:ascii="Calibri body" w:hAnsi="Calibri body"/>
                <w:color w:val="auto"/>
              </w:rPr>
              <w:t>Importanza</w:t>
            </w:r>
          </w:p>
        </w:tc>
        <w:tc>
          <w:tcPr>
            <w:tcW w:w="1072" w:type="pct"/>
            <w:tcBorders>
              <w:left w:val="single" w:sz="4" w:space="0" w:color="B1C0CD" w:themeColor="accent1" w:themeTint="99"/>
              <w:bottom w:val="single" w:sz="4" w:space="0" w:color="B1C0CD" w:themeColor="accent1" w:themeTint="99"/>
            </w:tcBorders>
            <w:shd w:val="clear" w:color="auto" w:fill="auto"/>
          </w:tcPr>
          <w:p w14:paraId="7CD0BE4C" w14:textId="77777777" w:rsidR="002218F3" w:rsidRPr="00FB78D2" w:rsidRDefault="002218F3" w:rsidP="004832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body" w:hAnsi="Calibri body"/>
                <w:color w:val="auto"/>
              </w:rPr>
            </w:pPr>
            <w:r>
              <w:rPr>
                <w:rFonts w:ascii="Garamond" w:hAnsi="Garamond"/>
                <w:color w:val="auto"/>
                <w:kern w:val="0"/>
                <w:sz w:val="24"/>
                <w:szCs w:val="24"/>
              </w:rPr>
              <w:t>●●●●●</w:t>
            </w:r>
          </w:p>
        </w:tc>
        <w:tc>
          <w:tcPr>
            <w:tcW w:w="982" w:type="pct"/>
            <w:tcBorders>
              <w:left w:val="single" w:sz="4" w:space="0" w:color="B1C0CD" w:themeColor="accent1" w:themeTint="99"/>
              <w:bottom w:val="single" w:sz="4" w:space="0" w:color="B1C0CD" w:themeColor="accent1" w:themeTint="99"/>
            </w:tcBorders>
          </w:tcPr>
          <w:p w14:paraId="6F21731A" w14:textId="099BD26D" w:rsidR="002218F3" w:rsidRPr="00FB78D2" w:rsidRDefault="002218F3" w:rsidP="004832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body" w:eastAsia="Century Gothic" w:hAnsi="Calibri body" w:cs="Century Gothic"/>
                <w:color w:val="auto"/>
                <w:kern w:val="0"/>
                <w:lang w:eastAsia="it-IT"/>
              </w:rPr>
            </w:pPr>
            <w:r>
              <w:rPr>
                <w:rFonts w:ascii="Garamond" w:hAnsi="Garamond"/>
                <w:color w:val="auto"/>
                <w:kern w:val="0"/>
                <w:sz w:val="24"/>
                <w:szCs w:val="24"/>
              </w:rPr>
              <w:t>●●</w:t>
            </w:r>
          </w:p>
        </w:tc>
        <w:tc>
          <w:tcPr>
            <w:tcW w:w="981" w:type="pct"/>
            <w:tcBorders>
              <w:left w:val="single" w:sz="4" w:space="0" w:color="B1C0CD" w:themeColor="accent1" w:themeTint="99"/>
              <w:bottom w:val="single" w:sz="4" w:space="0" w:color="B1C0CD" w:themeColor="accent1" w:themeTint="99"/>
            </w:tcBorders>
          </w:tcPr>
          <w:p w14:paraId="71499245" w14:textId="77777777" w:rsidR="002218F3" w:rsidRPr="00FB78D2" w:rsidRDefault="002218F3" w:rsidP="004832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body" w:eastAsia="Century Gothic" w:hAnsi="Calibri body" w:cs="Century Gothic"/>
                <w:color w:val="auto"/>
                <w:kern w:val="0"/>
                <w:lang w:eastAsia="it-IT"/>
              </w:rPr>
            </w:pPr>
            <w:r>
              <w:rPr>
                <w:rFonts w:ascii="Garamond" w:hAnsi="Garamond"/>
                <w:color w:val="auto"/>
                <w:kern w:val="0"/>
                <w:sz w:val="24"/>
                <w:szCs w:val="24"/>
              </w:rPr>
              <w:t>●●●●●</w:t>
            </w:r>
          </w:p>
        </w:tc>
        <w:tc>
          <w:tcPr>
            <w:tcW w:w="981" w:type="pct"/>
            <w:tcBorders>
              <w:left w:val="single" w:sz="4" w:space="0" w:color="B1C0CD" w:themeColor="accent1" w:themeTint="99"/>
              <w:bottom w:val="single" w:sz="4" w:space="0" w:color="B1C0CD" w:themeColor="accent1" w:themeTint="99"/>
            </w:tcBorders>
          </w:tcPr>
          <w:p w14:paraId="2E7D5B93" w14:textId="1F5CF15F" w:rsidR="002218F3" w:rsidRPr="00FB78D2" w:rsidRDefault="002218F3" w:rsidP="004832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body" w:eastAsia="Century Gothic" w:hAnsi="Calibri body" w:cs="Century Gothic"/>
                <w:color w:val="auto"/>
                <w:kern w:val="0"/>
                <w:lang w:eastAsia="it-IT"/>
              </w:rPr>
            </w:pPr>
            <w:r>
              <w:rPr>
                <w:rFonts w:ascii="Garamond" w:hAnsi="Garamond"/>
                <w:color w:val="auto"/>
                <w:kern w:val="0"/>
                <w:sz w:val="24"/>
                <w:szCs w:val="24"/>
              </w:rPr>
              <w:t>●●</w:t>
            </w:r>
          </w:p>
        </w:tc>
      </w:tr>
      <w:tr w:rsidR="002218F3" w:rsidRPr="005E6FD8" w14:paraId="3D2ADD11" w14:textId="77777777" w:rsidTr="004832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pct"/>
            <w:shd w:val="clear" w:color="auto" w:fill="BEE395"/>
            <w:vAlign w:val="center"/>
          </w:tcPr>
          <w:p w14:paraId="15AC4D3C" w14:textId="77777777" w:rsidR="002218F3" w:rsidRPr="005E6FD8" w:rsidRDefault="002218F3" w:rsidP="00483287">
            <w:pPr>
              <w:rPr>
                <w:rFonts w:ascii="Calibri body" w:hAnsi="Calibri body"/>
                <w:color w:val="auto"/>
              </w:rPr>
            </w:pPr>
            <w:r>
              <w:rPr>
                <w:rFonts w:ascii="Calibri body" w:hAnsi="Calibri body"/>
                <w:color w:val="auto"/>
              </w:rPr>
              <w:t>Complessità</w:t>
            </w:r>
          </w:p>
        </w:tc>
        <w:tc>
          <w:tcPr>
            <w:tcW w:w="1072" w:type="pct"/>
            <w:shd w:val="clear" w:color="auto" w:fill="BEE395"/>
          </w:tcPr>
          <w:p w14:paraId="0E1BA46E" w14:textId="4960F42A" w:rsidR="002218F3" w:rsidRPr="00FB78D2" w:rsidRDefault="002218F3" w:rsidP="004832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body" w:hAnsi="Calibri body"/>
                <w:color w:val="auto"/>
              </w:rPr>
            </w:pPr>
            <w:r>
              <w:rPr>
                <w:rFonts w:ascii="Garamond" w:hAnsi="Garamond"/>
                <w:color w:val="auto"/>
                <w:kern w:val="0"/>
                <w:sz w:val="24"/>
                <w:szCs w:val="24"/>
              </w:rPr>
              <w:t>●●</w:t>
            </w:r>
            <w:r w:rsidR="00146E15">
              <w:rPr>
                <w:rFonts w:ascii="Garamond" w:hAnsi="Garamond"/>
                <w:color w:val="auto"/>
                <w:kern w:val="0"/>
                <w:sz w:val="24"/>
                <w:szCs w:val="24"/>
              </w:rPr>
              <w:t>●●</w:t>
            </w:r>
          </w:p>
        </w:tc>
        <w:tc>
          <w:tcPr>
            <w:tcW w:w="982" w:type="pct"/>
            <w:shd w:val="clear" w:color="auto" w:fill="BEE395"/>
          </w:tcPr>
          <w:p w14:paraId="557FDB30" w14:textId="4BD40773" w:rsidR="002218F3" w:rsidRPr="00FB78D2" w:rsidRDefault="002218F3" w:rsidP="004832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body" w:eastAsia="Century Gothic" w:hAnsi="Calibri body" w:cs="Century Gothic"/>
                <w:color w:val="auto"/>
                <w:kern w:val="0"/>
                <w:lang w:eastAsia="it-IT"/>
              </w:rPr>
            </w:pPr>
            <w:r>
              <w:rPr>
                <w:rFonts w:ascii="Garamond" w:hAnsi="Garamond"/>
                <w:color w:val="auto"/>
                <w:kern w:val="0"/>
                <w:sz w:val="24"/>
                <w:szCs w:val="24"/>
              </w:rPr>
              <w:t>●●</w:t>
            </w:r>
            <w:r w:rsidR="00146E15">
              <w:rPr>
                <w:rFonts w:ascii="Garamond" w:hAnsi="Garamond"/>
                <w:color w:val="auto"/>
                <w:kern w:val="0"/>
                <w:sz w:val="24"/>
                <w:szCs w:val="24"/>
              </w:rPr>
              <w:t>●</w:t>
            </w:r>
          </w:p>
        </w:tc>
        <w:tc>
          <w:tcPr>
            <w:tcW w:w="981" w:type="pct"/>
            <w:shd w:val="clear" w:color="auto" w:fill="BEE395"/>
          </w:tcPr>
          <w:p w14:paraId="2508A85D" w14:textId="6C425FC5" w:rsidR="002218F3" w:rsidRPr="00FB78D2" w:rsidRDefault="002218F3" w:rsidP="004832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body" w:eastAsia="Century Gothic" w:hAnsi="Calibri body" w:cs="Century Gothic"/>
                <w:color w:val="auto"/>
                <w:kern w:val="0"/>
                <w:lang w:eastAsia="it-IT"/>
              </w:rPr>
            </w:pPr>
            <w:r>
              <w:rPr>
                <w:rFonts w:ascii="Garamond" w:hAnsi="Garamond"/>
                <w:color w:val="auto"/>
                <w:kern w:val="0"/>
                <w:sz w:val="24"/>
                <w:szCs w:val="24"/>
              </w:rPr>
              <w:t>●●</w:t>
            </w:r>
            <w:r w:rsidR="00146E15">
              <w:rPr>
                <w:rFonts w:ascii="Garamond" w:hAnsi="Garamond"/>
                <w:color w:val="auto"/>
                <w:kern w:val="0"/>
                <w:sz w:val="24"/>
                <w:szCs w:val="24"/>
              </w:rPr>
              <w:t>●●●</w:t>
            </w:r>
          </w:p>
        </w:tc>
        <w:tc>
          <w:tcPr>
            <w:tcW w:w="981" w:type="pct"/>
            <w:shd w:val="clear" w:color="auto" w:fill="BEE395"/>
          </w:tcPr>
          <w:p w14:paraId="582FCF27" w14:textId="2783C2CE" w:rsidR="002218F3" w:rsidRPr="00FB78D2" w:rsidRDefault="002218F3" w:rsidP="004832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body" w:eastAsia="Century Gothic" w:hAnsi="Calibri body" w:cs="Century Gothic"/>
                <w:color w:val="auto"/>
                <w:kern w:val="0"/>
                <w:lang w:eastAsia="it-IT"/>
              </w:rPr>
            </w:pPr>
            <w:r>
              <w:rPr>
                <w:rFonts w:ascii="Garamond" w:hAnsi="Garamond"/>
                <w:color w:val="auto"/>
                <w:kern w:val="0"/>
                <w:sz w:val="24"/>
                <w:szCs w:val="24"/>
              </w:rPr>
              <w:t>●●</w:t>
            </w:r>
          </w:p>
        </w:tc>
      </w:tr>
      <w:tr w:rsidR="002218F3" w:rsidRPr="002218F3" w14:paraId="2D43BBC6" w14:textId="77777777" w:rsidTr="00483287">
        <w:trPr>
          <w:gridBefore w:val="1"/>
          <w:wBefore w:w="983" w:type="pct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2" w:type="pct"/>
            <w:shd w:val="clear" w:color="auto" w:fill="auto"/>
          </w:tcPr>
          <w:p w14:paraId="306F9D1C" w14:textId="77777777" w:rsidR="002218F3" w:rsidRPr="002218F3" w:rsidRDefault="002218F3" w:rsidP="00483287">
            <w:pPr>
              <w:jc w:val="center"/>
              <w:rPr>
                <w:rFonts w:ascii="Calibri body" w:eastAsia="Century Gothic" w:hAnsi="Calibri body" w:cs="Century Gothic"/>
                <w:color w:val="auto"/>
                <w:kern w:val="0"/>
                <w:lang w:eastAsia="it-IT"/>
              </w:rPr>
            </w:pPr>
            <w:r w:rsidRPr="002218F3">
              <w:rPr>
                <w:rFonts w:ascii="Calibri body" w:eastAsia="Century Gothic" w:hAnsi="Calibri body" w:cs="Century Gothic"/>
                <w:color w:val="auto"/>
                <w:kern w:val="0"/>
                <w:lang w:eastAsia="it-IT"/>
              </w:rPr>
              <w:t>Necessario</w:t>
            </w:r>
          </w:p>
        </w:tc>
        <w:tc>
          <w:tcPr>
            <w:tcW w:w="982" w:type="pct"/>
          </w:tcPr>
          <w:p w14:paraId="44EAFD09" w14:textId="39B19E85" w:rsidR="002218F3" w:rsidRPr="002218F3" w:rsidRDefault="00F7622F" w:rsidP="004832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body" w:eastAsia="Century Gothic" w:hAnsi="Calibri body" w:cs="Century Gothic"/>
                <w:b/>
                <w:bCs/>
                <w:color w:val="auto"/>
                <w:kern w:val="0"/>
                <w:lang w:eastAsia="it-IT"/>
              </w:rPr>
            </w:pPr>
            <w:r>
              <w:rPr>
                <w:rFonts w:ascii="Calibri body" w:eastAsia="Century Gothic" w:hAnsi="Calibri body" w:cs="Century Gothic"/>
                <w:b/>
                <w:bCs/>
                <w:color w:val="auto"/>
                <w:kern w:val="0"/>
                <w:lang w:eastAsia="it-IT"/>
              </w:rPr>
              <w:t>Facoltativo</w:t>
            </w:r>
          </w:p>
        </w:tc>
        <w:tc>
          <w:tcPr>
            <w:tcW w:w="981" w:type="pct"/>
          </w:tcPr>
          <w:p w14:paraId="05FA0F26" w14:textId="77777777" w:rsidR="002218F3" w:rsidRPr="002218F3" w:rsidRDefault="002218F3" w:rsidP="004832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body" w:eastAsia="Century Gothic" w:hAnsi="Calibri body" w:cs="Century Gothic"/>
                <w:b/>
                <w:bCs/>
                <w:color w:val="auto"/>
                <w:kern w:val="0"/>
                <w:lang w:eastAsia="it-IT"/>
              </w:rPr>
            </w:pPr>
            <w:r w:rsidRPr="002218F3">
              <w:rPr>
                <w:rFonts w:ascii="Calibri body" w:eastAsia="Century Gothic" w:hAnsi="Calibri body" w:cs="Century Gothic"/>
                <w:b/>
                <w:bCs/>
                <w:color w:val="auto"/>
                <w:kern w:val="0"/>
                <w:lang w:eastAsia="it-IT"/>
              </w:rPr>
              <w:t>Necessario</w:t>
            </w:r>
          </w:p>
        </w:tc>
        <w:tc>
          <w:tcPr>
            <w:tcW w:w="981" w:type="pct"/>
          </w:tcPr>
          <w:p w14:paraId="6523E637" w14:textId="7F08BC7D" w:rsidR="002218F3" w:rsidRPr="002218F3" w:rsidRDefault="00F7622F" w:rsidP="004832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body" w:eastAsia="Century Gothic" w:hAnsi="Calibri body" w:cs="Century Gothic"/>
                <w:b/>
                <w:bCs/>
                <w:color w:val="auto"/>
                <w:kern w:val="0"/>
                <w:lang w:eastAsia="it-IT"/>
              </w:rPr>
            </w:pPr>
            <w:r>
              <w:rPr>
                <w:rFonts w:ascii="Calibri body" w:eastAsia="Century Gothic" w:hAnsi="Calibri body" w:cs="Century Gothic"/>
                <w:b/>
                <w:bCs/>
                <w:color w:val="auto"/>
                <w:kern w:val="0"/>
                <w:lang w:eastAsia="it-IT"/>
              </w:rPr>
              <w:t>Facoltativo</w:t>
            </w:r>
          </w:p>
        </w:tc>
      </w:tr>
    </w:tbl>
    <w:p w14:paraId="2E05CFE0" w14:textId="41891430" w:rsidR="000F3658" w:rsidRDefault="000F3658" w:rsidP="000F3658">
      <w:pPr>
        <w:pStyle w:val="Gpstesto"/>
        <w:rPr>
          <w:rFonts w:ascii="Century Gothic" w:hAnsi="Century Gothic"/>
          <w:sz w:val="36"/>
          <w:szCs w:val="36"/>
        </w:rPr>
      </w:pPr>
    </w:p>
    <w:p w14:paraId="61A005B7" w14:textId="77777777" w:rsidR="00DE40F0" w:rsidRPr="009C2B97" w:rsidRDefault="00DE40F0" w:rsidP="000F3658">
      <w:pPr>
        <w:pStyle w:val="Gpstesto"/>
        <w:rPr>
          <w:rFonts w:ascii="Century Gothic" w:hAnsi="Century Gothic"/>
          <w:sz w:val="36"/>
          <w:szCs w:val="36"/>
        </w:rPr>
      </w:pPr>
    </w:p>
    <w:p w14:paraId="3004894F" w14:textId="06AB3DE0" w:rsidR="000F3658" w:rsidRDefault="000F3658" w:rsidP="000F3658">
      <w:pPr>
        <w:pStyle w:val="Gpstesto"/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T6 – Disinfettazione</w:t>
      </w:r>
    </w:p>
    <w:p w14:paraId="391479BC" w14:textId="7510B173" w:rsidR="000F3658" w:rsidRDefault="000F3658" w:rsidP="000F3658">
      <w:pPr>
        <w:pStyle w:val="Gpstesto"/>
        <w:rPr>
          <w:rFonts w:ascii="Century Gothic" w:hAnsi="Century Gothic"/>
          <w:sz w:val="36"/>
          <w:szCs w:val="36"/>
        </w:rPr>
      </w:pPr>
      <w:r>
        <w:rPr>
          <w:szCs w:val="24"/>
        </w:rPr>
        <w:t>Chi compie il task ha intenzione ha intenzione di attivare l’impianto di disinfettazione della serra.</w:t>
      </w:r>
    </w:p>
    <w:p w14:paraId="1A877512" w14:textId="77777777" w:rsidR="002218F3" w:rsidRPr="00F10B2D" w:rsidRDefault="002218F3" w:rsidP="002218F3">
      <w:pPr>
        <w:pStyle w:val="Gpstesto"/>
        <w:rPr>
          <w:szCs w:val="24"/>
        </w:rPr>
      </w:pPr>
    </w:p>
    <w:tbl>
      <w:tblPr>
        <w:tblStyle w:val="Tabellagriglia4-colore1"/>
        <w:tblpPr w:leftFromText="141" w:rightFromText="141" w:vertAnchor="text" w:horzAnchor="page" w:tblpX="1241" w:tblpY="345"/>
        <w:tblW w:w="5000" w:type="pct"/>
        <w:tblLayout w:type="fixed"/>
        <w:tblLook w:val="04A0" w:firstRow="1" w:lastRow="0" w:firstColumn="1" w:lastColumn="0" w:noHBand="0" w:noVBand="1"/>
      </w:tblPr>
      <w:tblGrid>
        <w:gridCol w:w="1981"/>
        <w:gridCol w:w="2159"/>
        <w:gridCol w:w="1978"/>
        <w:gridCol w:w="1976"/>
        <w:gridCol w:w="1976"/>
      </w:tblGrid>
      <w:tr w:rsidR="002218F3" w:rsidRPr="005E6FD8" w14:paraId="6B02C702" w14:textId="77777777" w:rsidTr="00483287">
        <w:trPr>
          <w:gridBefore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Before w:w="983" w:type="pct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2" w:type="pct"/>
            <w:tcBorders>
              <w:top w:val="single" w:sz="4" w:space="0" w:color="B1C0CD" w:themeColor="accent1" w:themeTint="99"/>
              <w:left w:val="single" w:sz="4" w:space="0" w:color="B1C0CD" w:themeColor="accent1" w:themeTint="99"/>
              <w:bottom w:val="single" w:sz="4" w:space="0" w:color="B1C0CD" w:themeColor="accent1" w:themeTint="99"/>
              <w:right w:val="single" w:sz="4" w:space="0" w:color="B1C0CD" w:themeColor="accent1" w:themeTint="99"/>
            </w:tcBorders>
            <w:shd w:val="clear" w:color="auto" w:fill="00B050"/>
            <w:vAlign w:val="center"/>
          </w:tcPr>
          <w:p w14:paraId="59A2FAB8" w14:textId="77777777" w:rsidR="002218F3" w:rsidRPr="00DB28BC" w:rsidRDefault="002218F3" w:rsidP="00483287">
            <w:pPr>
              <w:spacing w:line="384" w:lineRule="auto"/>
              <w:jc w:val="center"/>
              <w:rPr>
                <w:rFonts w:ascii="Calibri body" w:hAnsi="Calibri body"/>
                <w:color w:val="auto"/>
              </w:rPr>
            </w:pPr>
            <w:r>
              <w:rPr>
                <w:rFonts w:ascii="Calibri body" w:hAnsi="Calibri body"/>
                <w:color w:val="auto"/>
              </w:rPr>
              <w:t>Imprenditore agricolo</w:t>
            </w:r>
          </w:p>
        </w:tc>
        <w:tc>
          <w:tcPr>
            <w:tcW w:w="982" w:type="pct"/>
            <w:tcBorders>
              <w:top w:val="single" w:sz="4" w:space="0" w:color="B1C0CD" w:themeColor="accent1" w:themeTint="99"/>
              <w:left w:val="single" w:sz="4" w:space="0" w:color="B1C0CD" w:themeColor="accent1" w:themeTint="99"/>
              <w:bottom w:val="single" w:sz="4" w:space="0" w:color="B1C0CD" w:themeColor="accent1" w:themeTint="99"/>
              <w:right w:val="single" w:sz="4" w:space="0" w:color="B1C0CD" w:themeColor="accent1" w:themeTint="99"/>
            </w:tcBorders>
            <w:shd w:val="clear" w:color="auto" w:fill="00B050"/>
          </w:tcPr>
          <w:p w14:paraId="5C79541C" w14:textId="77777777" w:rsidR="002218F3" w:rsidRPr="00DB28BC" w:rsidRDefault="002218F3" w:rsidP="00483287">
            <w:pPr>
              <w:spacing w:line="384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body" w:hAnsi="Calibri body"/>
                <w:color w:val="auto"/>
              </w:rPr>
            </w:pPr>
            <w:r>
              <w:rPr>
                <w:rFonts w:ascii="Calibri body" w:hAnsi="Calibri body"/>
                <w:color w:val="auto"/>
              </w:rPr>
              <w:t>Hobbista</w:t>
            </w:r>
          </w:p>
        </w:tc>
        <w:tc>
          <w:tcPr>
            <w:tcW w:w="981" w:type="pct"/>
            <w:tcBorders>
              <w:top w:val="single" w:sz="4" w:space="0" w:color="B1C0CD" w:themeColor="accent1" w:themeTint="99"/>
              <w:left w:val="single" w:sz="4" w:space="0" w:color="B1C0CD" w:themeColor="accent1" w:themeTint="99"/>
              <w:bottom w:val="single" w:sz="4" w:space="0" w:color="B1C0CD" w:themeColor="accent1" w:themeTint="99"/>
            </w:tcBorders>
            <w:shd w:val="clear" w:color="auto" w:fill="00B050"/>
          </w:tcPr>
          <w:p w14:paraId="359CAC43" w14:textId="77777777" w:rsidR="002218F3" w:rsidRPr="00DB28BC" w:rsidRDefault="002218F3" w:rsidP="00483287">
            <w:pPr>
              <w:spacing w:line="384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body" w:hAnsi="Calibri body"/>
                <w:color w:val="auto"/>
              </w:rPr>
            </w:pPr>
            <w:r>
              <w:rPr>
                <w:rFonts w:ascii="Calibri body" w:hAnsi="Calibri body"/>
                <w:color w:val="auto"/>
              </w:rPr>
              <w:t>Istituto di ricerca</w:t>
            </w:r>
          </w:p>
        </w:tc>
        <w:tc>
          <w:tcPr>
            <w:tcW w:w="981" w:type="pct"/>
            <w:tcBorders>
              <w:top w:val="single" w:sz="4" w:space="0" w:color="B1C0CD" w:themeColor="accent1" w:themeTint="99"/>
              <w:left w:val="single" w:sz="4" w:space="0" w:color="B1C0CD" w:themeColor="accent1" w:themeTint="99"/>
              <w:bottom w:val="single" w:sz="4" w:space="0" w:color="B1C0CD" w:themeColor="accent1" w:themeTint="99"/>
            </w:tcBorders>
            <w:shd w:val="clear" w:color="auto" w:fill="00B050"/>
          </w:tcPr>
          <w:p w14:paraId="56894401" w14:textId="77777777" w:rsidR="002218F3" w:rsidRPr="00DB28BC" w:rsidRDefault="002218F3" w:rsidP="00483287">
            <w:pPr>
              <w:spacing w:line="384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body" w:hAnsi="Calibri body"/>
                <w:color w:val="auto"/>
              </w:rPr>
            </w:pPr>
            <w:r>
              <w:rPr>
                <w:rFonts w:ascii="Calibri body" w:hAnsi="Calibri body"/>
                <w:color w:val="auto"/>
              </w:rPr>
              <w:t>Inabile</w:t>
            </w:r>
          </w:p>
        </w:tc>
      </w:tr>
      <w:tr w:rsidR="002218F3" w:rsidRPr="005E6FD8" w14:paraId="147E1F77" w14:textId="77777777" w:rsidTr="004832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pct"/>
            <w:tcBorders>
              <w:top w:val="single" w:sz="4" w:space="0" w:color="B1C0CD" w:themeColor="accent1" w:themeTint="99"/>
              <w:bottom w:val="single" w:sz="4" w:space="0" w:color="B1C0CD" w:themeColor="accent1" w:themeTint="99"/>
              <w:right w:val="single" w:sz="4" w:space="0" w:color="B1C0CD" w:themeColor="accent1" w:themeTint="99"/>
            </w:tcBorders>
            <w:shd w:val="clear" w:color="auto" w:fill="BEE395"/>
            <w:vAlign w:val="center"/>
          </w:tcPr>
          <w:p w14:paraId="6499801A" w14:textId="77777777" w:rsidR="002218F3" w:rsidRDefault="002218F3" w:rsidP="00483287">
            <w:pPr>
              <w:rPr>
                <w:rFonts w:ascii="Calibri body" w:hAnsi="Calibri body"/>
                <w:color w:val="auto"/>
              </w:rPr>
            </w:pPr>
            <w:r>
              <w:rPr>
                <w:rFonts w:ascii="Calibri body" w:hAnsi="Calibri body"/>
                <w:color w:val="auto"/>
              </w:rPr>
              <w:t>Frequenza d’uso</w:t>
            </w:r>
          </w:p>
        </w:tc>
        <w:tc>
          <w:tcPr>
            <w:tcW w:w="1072" w:type="pct"/>
            <w:tcBorders>
              <w:top w:val="single" w:sz="4" w:space="0" w:color="B1C0CD" w:themeColor="accent1" w:themeTint="99"/>
              <w:left w:val="single" w:sz="4" w:space="0" w:color="B1C0CD" w:themeColor="accent1" w:themeTint="99"/>
              <w:bottom w:val="single" w:sz="4" w:space="0" w:color="B1C0CD" w:themeColor="accent1" w:themeTint="99"/>
            </w:tcBorders>
            <w:shd w:val="clear" w:color="auto" w:fill="BEE395"/>
          </w:tcPr>
          <w:p w14:paraId="6FD44055" w14:textId="77777777" w:rsidR="002218F3" w:rsidRPr="00DB28BC" w:rsidRDefault="002218F3" w:rsidP="004832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body" w:eastAsia="Century Gothic" w:hAnsi="Calibri body" w:cs="Century Gothic"/>
                <w:color w:val="auto"/>
                <w:kern w:val="0"/>
                <w:lang w:eastAsia="it-IT"/>
              </w:rPr>
            </w:pPr>
            <w:r>
              <w:rPr>
                <w:rFonts w:ascii="Garamond" w:hAnsi="Garamond"/>
                <w:color w:val="auto"/>
                <w:kern w:val="0"/>
                <w:sz w:val="24"/>
                <w:szCs w:val="24"/>
              </w:rPr>
              <w:t>●●●●●</w:t>
            </w:r>
          </w:p>
        </w:tc>
        <w:tc>
          <w:tcPr>
            <w:tcW w:w="982" w:type="pct"/>
            <w:tcBorders>
              <w:top w:val="single" w:sz="4" w:space="0" w:color="B1C0CD" w:themeColor="accent1" w:themeTint="99"/>
              <w:left w:val="single" w:sz="4" w:space="0" w:color="B1C0CD" w:themeColor="accent1" w:themeTint="99"/>
              <w:bottom w:val="single" w:sz="4" w:space="0" w:color="B1C0CD" w:themeColor="accent1" w:themeTint="99"/>
            </w:tcBorders>
            <w:shd w:val="clear" w:color="auto" w:fill="BEE395"/>
          </w:tcPr>
          <w:p w14:paraId="3CB4E362" w14:textId="08029469" w:rsidR="002218F3" w:rsidRPr="00DB28BC" w:rsidRDefault="002218F3" w:rsidP="004832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body" w:eastAsia="Century Gothic" w:hAnsi="Calibri body" w:cs="Century Gothic"/>
                <w:color w:val="auto"/>
                <w:kern w:val="0"/>
                <w:lang w:eastAsia="it-IT"/>
              </w:rPr>
            </w:pPr>
            <w:r>
              <w:rPr>
                <w:rFonts w:ascii="Garamond" w:hAnsi="Garamond"/>
                <w:color w:val="auto"/>
                <w:kern w:val="0"/>
                <w:sz w:val="24"/>
                <w:szCs w:val="24"/>
              </w:rPr>
              <w:t>●●</w:t>
            </w:r>
          </w:p>
        </w:tc>
        <w:tc>
          <w:tcPr>
            <w:tcW w:w="981" w:type="pct"/>
            <w:tcBorders>
              <w:top w:val="single" w:sz="4" w:space="0" w:color="B1C0CD" w:themeColor="accent1" w:themeTint="99"/>
              <w:left w:val="single" w:sz="4" w:space="0" w:color="B1C0CD" w:themeColor="accent1" w:themeTint="99"/>
              <w:bottom w:val="single" w:sz="4" w:space="0" w:color="B1C0CD" w:themeColor="accent1" w:themeTint="99"/>
            </w:tcBorders>
            <w:shd w:val="clear" w:color="auto" w:fill="BEE395"/>
          </w:tcPr>
          <w:p w14:paraId="0283ECAA" w14:textId="01055FF5" w:rsidR="002218F3" w:rsidRPr="00DB28BC" w:rsidRDefault="002218F3" w:rsidP="004832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body" w:eastAsia="Century Gothic" w:hAnsi="Calibri body" w:cs="Century Gothic"/>
                <w:color w:val="auto"/>
                <w:kern w:val="0"/>
                <w:lang w:eastAsia="it-IT"/>
              </w:rPr>
            </w:pPr>
            <w:r>
              <w:rPr>
                <w:rFonts w:ascii="Garamond" w:hAnsi="Garamond"/>
                <w:color w:val="auto"/>
                <w:kern w:val="0"/>
                <w:sz w:val="24"/>
                <w:szCs w:val="24"/>
              </w:rPr>
              <w:t>●●●</w:t>
            </w:r>
          </w:p>
        </w:tc>
        <w:tc>
          <w:tcPr>
            <w:tcW w:w="981" w:type="pct"/>
            <w:tcBorders>
              <w:top w:val="single" w:sz="4" w:space="0" w:color="B1C0CD" w:themeColor="accent1" w:themeTint="99"/>
              <w:left w:val="single" w:sz="4" w:space="0" w:color="B1C0CD" w:themeColor="accent1" w:themeTint="99"/>
              <w:bottom w:val="single" w:sz="4" w:space="0" w:color="B1C0CD" w:themeColor="accent1" w:themeTint="99"/>
            </w:tcBorders>
            <w:shd w:val="clear" w:color="auto" w:fill="BEE395"/>
          </w:tcPr>
          <w:p w14:paraId="1A1AE2DE" w14:textId="4BF7D884" w:rsidR="002218F3" w:rsidRPr="00DB28BC" w:rsidRDefault="002218F3" w:rsidP="004832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body" w:eastAsia="Century Gothic" w:hAnsi="Calibri body" w:cs="Century Gothic"/>
                <w:color w:val="auto"/>
                <w:kern w:val="0"/>
                <w:lang w:eastAsia="it-IT"/>
              </w:rPr>
            </w:pPr>
            <w:r>
              <w:rPr>
                <w:rFonts w:ascii="Garamond" w:hAnsi="Garamond"/>
                <w:color w:val="auto"/>
                <w:kern w:val="0"/>
                <w:sz w:val="24"/>
                <w:szCs w:val="24"/>
              </w:rPr>
              <w:t>●●</w:t>
            </w:r>
          </w:p>
        </w:tc>
      </w:tr>
      <w:tr w:rsidR="002218F3" w:rsidRPr="005E6FD8" w14:paraId="6C8CA537" w14:textId="77777777" w:rsidTr="00483287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pct"/>
            <w:tcBorders>
              <w:bottom w:val="single" w:sz="4" w:space="0" w:color="B1C0CD" w:themeColor="accent1" w:themeTint="99"/>
              <w:right w:val="single" w:sz="4" w:space="0" w:color="B1C0CD" w:themeColor="accent1" w:themeTint="99"/>
            </w:tcBorders>
            <w:shd w:val="clear" w:color="auto" w:fill="auto"/>
            <w:vAlign w:val="center"/>
          </w:tcPr>
          <w:p w14:paraId="4589E748" w14:textId="77777777" w:rsidR="002218F3" w:rsidRPr="005E6FD8" w:rsidRDefault="002218F3" w:rsidP="00483287">
            <w:pPr>
              <w:rPr>
                <w:rFonts w:ascii="Calibri body" w:hAnsi="Calibri body"/>
                <w:color w:val="auto"/>
              </w:rPr>
            </w:pPr>
            <w:r>
              <w:rPr>
                <w:rFonts w:ascii="Calibri body" w:hAnsi="Calibri body"/>
                <w:color w:val="auto"/>
              </w:rPr>
              <w:t>Importanza</w:t>
            </w:r>
          </w:p>
        </w:tc>
        <w:tc>
          <w:tcPr>
            <w:tcW w:w="1072" w:type="pct"/>
            <w:tcBorders>
              <w:left w:val="single" w:sz="4" w:space="0" w:color="B1C0CD" w:themeColor="accent1" w:themeTint="99"/>
              <w:bottom w:val="single" w:sz="4" w:space="0" w:color="B1C0CD" w:themeColor="accent1" w:themeTint="99"/>
            </w:tcBorders>
            <w:shd w:val="clear" w:color="auto" w:fill="auto"/>
          </w:tcPr>
          <w:p w14:paraId="567A80D5" w14:textId="77777777" w:rsidR="002218F3" w:rsidRPr="00FB78D2" w:rsidRDefault="002218F3" w:rsidP="004832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body" w:hAnsi="Calibri body"/>
                <w:color w:val="auto"/>
              </w:rPr>
            </w:pPr>
            <w:r>
              <w:rPr>
                <w:rFonts w:ascii="Garamond" w:hAnsi="Garamond"/>
                <w:color w:val="auto"/>
                <w:kern w:val="0"/>
                <w:sz w:val="24"/>
                <w:szCs w:val="24"/>
              </w:rPr>
              <w:t>●●●●●</w:t>
            </w:r>
          </w:p>
        </w:tc>
        <w:tc>
          <w:tcPr>
            <w:tcW w:w="982" w:type="pct"/>
            <w:tcBorders>
              <w:left w:val="single" w:sz="4" w:space="0" w:color="B1C0CD" w:themeColor="accent1" w:themeTint="99"/>
              <w:bottom w:val="single" w:sz="4" w:space="0" w:color="B1C0CD" w:themeColor="accent1" w:themeTint="99"/>
            </w:tcBorders>
          </w:tcPr>
          <w:p w14:paraId="34AD56C1" w14:textId="12ACAF00" w:rsidR="002218F3" w:rsidRPr="00FB78D2" w:rsidRDefault="002218F3" w:rsidP="004832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body" w:eastAsia="Century Gothic" w:hAnsi="Calibri body" w:cs="Century Gothic"/>
                <w:color w:val="auto"/>
                <w:kern w:val="0"/>
                <w:lang w:eastAsia="it-IT"/>
              </w:rPr>
            </w:pPr>
            <w:r>
              <w:rPr>
                <w:rFonts w:ascii="Garamond" w:hAnsi="Garamond"/>
                <w:color w:val="auto"/>
                <w:kern w:val="0"/>
                <w:sz w:val="24"/>
                <w:szCs w:val="24"/>
              </w:rPr>
              <w:t>●●</w:t>
            </w:r>
          </w:p>
        </w:tc>
        <w:tc>
          <w:tcPr>
            <w:tcW w:w="981" w:type="pct"/>
            <w:tcBorders>
              <w:left w:val="single" w:sz="4" w:space="0" w:color="B1C0CD" w:themeColor="accent1" w:themeTint="99"/>
              <w:bottom w:val="single" w:sz="4" w:space="0" w:color="B1C0CD" w:themeColor="accent1" w:themeTint="99"/>
            </w:tcBorders>
          </w:tcPr>
          <w:p w14:paraId="78E5E8C0" w14:textId="7526D081" w:rsidR="002218F3" w:rsidRPr="00FB78D2" w:rsidRDefault="002218F3" w:rsidP="004832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body" w:eastAsia="Century Gothic" w:hAnsi="Calibri body" w:cs="Century Gothic"/>
                <w:color w:val="auto"/>
                <w:kern w:val="0"/>
                <w:lang w:eastAsia="it-IT"/>
              </w:rPr>
            </w:pPr>
            <w:r>
              <w:rPr>
                <w:rFonts w:ascii="Garamond" w:hAnsi="Garamond"/>
                <w:color w:val="auto"/>
                <w:kern w:val="0"/>
                <w:sz w:val="24"/>
                <w:szCs w:val="24"/>
              </w:rPr>
              <w:t>●●●</w:t>
            </w:r>
          </w:p>
        </w:tc>
        <w:tc>
          <w:tcPr>
            <w:tcW w:w="981" w:type="pct"/>
            <w:tcBorders>
              <w:left w:val="single" w:sz="4" w:space="0" w:color="B1C0CD" w:themeColor="accent1" w:themeTint="99"/>
              <w:bottom w:val="single" w:sz="4" w:space="0" w:color="B1C0CD" w:themeColor="accent1" w:themeTint="99"/>
            </w:tcBorders>
          </w:tcPr>
          <w:p w14:paraId="271F0842" w14:textId="188BB4EF" w:rsidR="002218F3" w:rsidRPr="00FB78D2" w:rsidRDefault="002218F3" w:rsidP="004832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body" w:eastAsia="Century Gothic" w:hAnsi="Calibri body" w:cs="Century Gothic"/>
                <w:color w:val="auto"/>
                <w:kern w:val="0"/>
                <w:lang w:eastAsia="it-IT"/>
              </w:rPr>
            </w:pPr>
            <w:r>
              <w:rPr>
                <w:rFonts w:ascii="Garamond" w:hAnsi="Garamond"/>
                <w:color w:val="auto"/>
                <w:kern w:val="0"/>
                <w:sz w:val="24"/>
                <w:szCs w:val="24"/>
              </w:rPr>
              <w:t>●●</w:t>
            </w:r>
          </w:p>
        </w:tc>
      </w:tr>
      <w:tr w:rsidR="002218F3" w:rsidRPr="005E6FD8" w14:paraId="7279B728" w14:textId="77777777" w:rsidTr="004832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pct"/>
            <w:shd w:val="clear" w:color="auto" w:fill="BEE395"/>
            <w:vAlign w:val="center"/>
          </w:tcPr>
          <w:p w14:paraId="6AAB15A1" w14:textId="77777777" w:rsidR="002218F3" w:rsidRPr="005E6FD8" w:rsidRDefault="002218F3" w:rsidP="00483287">
            <w:pPr>
              <w:rPr>
                <w:rFonts w:ascii="Calibri body" w:hAnsi="Calibri body"/>
                <w:color w:val="auto"/>
              </w:rPr>
            </w:pPr>
            <w:r>
              <w:rPr>
                <w:rFonts w:ascii="Calibri body" w:hAnsi="Calibri body"/>
                <w:color w:val="auto"/>
              </w:rPr>
              <w:t>Complessità</w:t>
            </w:r>
          </w:p>
        </w:tc>
        <w:tc>
          <w:tcPr>
            <w:tcW w:w="1072" w:type="pct"/>
            <w:shd w:val="clear" w:color="auto" w:fill="BEE395"/>
          </w:tcPr>
          <w:p w14:paraId="4069BBFF" w14:textId="7F5127AF" w:rsidR="002218F3" w:rsidRPr="00FB78D2" w:rsidRDefault="002218F3" w:rsidP="004832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body" w:hAnsi="Calibri body"/>
                <w:color w:val="auto"/>
              </w:rPr>
            </w:pPr>
            <w:r>
              <w:rPr>
                <w:rFonts w:ascii="Garamond" w:hAnsi="Garamond"/>
                <w:color w:val="auto"/>
                <w:kern w:val="0"/>
                <w:sz w:val="24"/>
                <w:szCs w:val="24"/>
              </w:rPr>
              <w:t>●●</w:t>
            </w:r>
            <w:r w:rsidR="00146E15">
              <w:rPr>
                <w:rFonts w:ascii="Garamond" w:hAnsi="Garamond"/>
                <w:color w:val="auto"/>
                <w:kern w:val="0"/>
                <w:sz w:val="24"/>
                <w:szCs w:val="24"/>
              </w:rPr>
              <w:t>●</w:t>
            </w:r>
          </w:p>
        </w:tc>
        <w:tc>
          <w:tcPr>
            <w:tcW w:w="982" w:type="pct"/>
            <w:shd w:val="clear" w:color="auto" w:fill="BEE395"/>
          </w:tcPr>
          <w:p w14:paraId="335DFECD" w14:textId="31CACAD4" w:rsidR="002218F3" w:rsidRPr="00FB78D2" w:rsidRDefault="002218F3" w:rsidP="004832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body" w:eastAsia="Century Gothic" w:hAnsi="Calibri body" w:cs="Century Gothic"/>
                <w:color w:val="auto"/>
                <w:kern w:val="0"/>
                <w:lang w:eastAsia="it-IT"/>
              </w:rPr>
            </w:pPr>
            <w:r>
              <w:rPr>
                <w:rFonts w:ascii="Garamond" w:hAnsi="Garamond"/>
                <w:color w:val="auto"/>
                <w:kern w:val="0"/>
                <w:sz w:val="24"/>
                <w:szCs w:val="24"/>
              </w:rPr>
              <w:t>●●</w:t>
            </w:r>
            <w:r w:rsidR="00146E15">
              <w:rPr>
                <w:rFonts w:ascii="Garamond" w:hAnsi="Garamond"/>
                <w:color w:val="auto"/>
                <w:kern w:val="0"/>
                <w:sz w:val="24"/>
                <w:szCs w:val="24"/>
              </w:rPr>
              <w:t>●</w:t>
            </w:r>
          </w:p>
        </w:tc>
        <w:tc>
          <w:tcPr>
            <w:tcW w:w="981" w:type="pct"/>
            <w:shd w:val="clear" w:color="auto" w:fill="BEE395"/>
          </w:tcPr>
          <w:p w14:paraId="3804DE28" w14:textId="77777777" w:rsidR="002218F3" w:rsidRPr="00FB78D2" w:rsidRDefault="002218F3" w:rsidP="004832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body" w:eastAsia="Century Gothic" w:hAnsi="Calibri body" w:cs="Century Gothic"/>
                <w:color w:val="auto"/>
                <w:kern w:val="0"/>
                <w:lang w:eastAsia="it-IT"/>
              </w:rPr>
            </w:pPr>
            <w:r>
              <w:rPr>
                <w:rFonts w:ascii="Garamond" w:hAnsi="Garamond"/>
                <w:color w:val="auto"/>
                <w:kern w:val="0"/>
                <w:sz w:val="24"/>
                <w:szCs w:val="24"/>
              </w:rPr>
              <w:t>●●</w:t>
            </w:r>
          </w:p>
        </w:tc>
        <w:tc>
          <w:tcPr>
            <w:tcW w:w="981" w:type="pct"/>
            <w:shd w:val="clear" w:color="auto" w:fill="BEE395"/>
          </w:tcPr>
          <w:p w14:paraId="2DCB7CA6" w14:textId="04D5209F" w:rsidR="002218F3" w:rsidRPr="00FB78D2" w:rsidRDefault="002218F3" w:rsidP="004832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body" w:eastAsia="Century Gothic" w:hAnsi="Calibri body" w:cs="Century Gothic"/>
                <w:color w:val="auto"/>
                <w:kern w:val="0"/>
                <w:lang w:eastAsia="it-IT"/>
              </w:rPr>
            </w:pPr>
            <w:r>
              <w:rPr>
                <w:rFonts w:ascii="Garamond" w:hAnsi="Garamond"/>
                <w:color w:val="auto"/>
                <w:kern w:val="0"/>
                <w:sz w:val="24"/>
                <w:szCs w:val="24"/>
              </w:rPr>
              <w:t>●●●</w:t>
            </w:r>
            <w:r w:rsidR="00146E15">
              <w:rPr>
                <w:rFonts w:ascii="Garamond" w:hAnsi="Garamond"/>
                <w:color w:val="auto"/>
                <w:kern w:val="0"/>
                <w:sz w:val="24"/>
                <w:szCs w:val="24"/>
              </w:rPr>
              <w:t>●</w:t>
            </w:r>
          </w:p>
        </w:tc>
      </w:tr>
      <w:tr w:rsidR="002218F3" w:rsidRPr="002218F3" w14:paraId="4E75EC60" w14:textId="77777777" w:rsidTr="00483287">
        <w:trPr>
          <w:gridBefore w:val="1"/>
          <w:wBefore w:w="983" w:type="pct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2" w:type="pct"/>
            <w:shd w:val="clear" w:color="auto" w:fill="auto"/>
          </w:tcPr>
          <w:p w14:paraId="427464FB" w14:textId="77777777" w:rsidR="002218F3" w:rsidRPr="002218F3" w:rsidRDefault="002218F3" w:rsidP="00483287">
            <w:pPr>
              <w:jc w:val="center"/>
              <w:rPr>
                <w:rFonts w:ascii="Calibri body" w:eastAsia="Century Gothic" w:hAnsi="Calibri body" w:cs="Century Gothic"/>
                <w:color w:val="auto"/>
                <w:kern w:val="0"/>
                <w:lang w:eastAsia="it-IT"/>
              </w:rPr>
            </w:pPr>
            <w:r w:rsidRPr="002218F3">
              <w:rPr>
                <w:rFonts w:ascii="Calibri body" w:eastAsia="Century Gothic" w:hAnsi="Calibri body" w:cs="Century Gothic"/>
                <w:color w:val="auto"/>
                <w:kern w:val="0"/>
                <w:lang w:eastAsia="it-IT"/>
              </w:rPr>
              <w:t>Necessario</w:t>
            </w:r>
          </w:p>
        </w:tc>
        <w:tc>
          <w:tcPr>
            <w:tcW w:w="982" w:type="pct"/>
          </w:tcPr>
          <w:p w14:paraId="0652B6F2" w14:textId="5C9F7374" w:rsidR="002218F3" w:rsidRPr="002218F3" w:rsidRDefault="00F7622F" w:rsidP="004832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body" w:eastAsia="Century Gothic" w:hAnsi="Calibri body" w:cs="Century Gothic"/>
                <w:b/>
                <w:bCs/>
                <w:color w:val="auto"/>
                <w:kern w:val="0"/>
                <w:lang w:eastAsia="it-IT"/>
              </w:rPr>
            </w:pPr>
            <w:r>
              <w:rPr>
                <w:rFonts w:ascii="Calibri body" w:eastAsia="Century Gothic" w:hAnsi="Calibri body" w:cs="Century Gothic"/>
                <w:b/>
                <w:bCs/>
                <w:color w:val="auto"/>
                <w:kern w:val="0"/>
                <w:lang w:eastAsia="it-IT"/>
              </w:rPr>
              <w:t>Facoltativo</w:t>
            </w:r>
          </w:p>
        </w:tc>
        <w:tc>
          <w:tcPr>
            <w:tcW w:w="981" w:type="pct"/>
          </w:tcPr>
          <w:p w14:paraId="2E411983" w14:textId="77630A0F" w:rsidR="002218F3" w:rsidRPr="002218F3" w:rsidRDefault="00F7622F" w:rsidP="004832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body" w:eastAsia="Century Gothic" w:hAnsi="Calibri body" w:cs="Century Gothic"/>
                <w:b/>
                <w:bCs/>
                <w:color w:val="auto"/>
                <w:kern w:val="0"/>
                <w:lang w:eastAsia="it-IT"/>
              </w:rPr>
            </w:pPr>
            <w:r>
              <w:rPr>
                <w:rFonts w:ascii="Calibri body" w:eastAsia="Century Gothic" w:hAnsi="Calibri body" w:cs="Century Gothic"/>
                <w:b/>
                <w:bCs/>
                <w:color w:val="auto"/>
                <w:kern w:val="0"/>
                <w:lang w:eastAsia="it-IT"/>
              </w:rPr>
              <w:t>Facoltativo</w:t>
            </w:r>
          </w:p>
        </w:tc>
        <w:tc>
          <w:tcPr>
            <w:tcW w:w="981" w:type="pct"/>
          </w:tcPr>
          <w:p w14:paraId="127C87E4" w14:textId="525AE691" w:rsidR="002218F3" w:rsidRPr="002218F3" w:rsidRDefault="00F7622F" w:rsidP="004832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body" w:eastAsia="Century Gothic" w:hAnsi="Calibri body" w:cs="Century Gothic"/>
                <w:b/>
                <w:bCs/>
                <w:color w:val="auto"/>
                <w:kern w:val="0"/>
                <w:lang w:eastAsia="it-IT"/>
              </w:rPr>
            </w:pPr>
            <w:r>
              <w:rPr>
                <w:rFonts w:ascii="Calibri body" w:eastAsia="Century Gothic" w:hAnsi="Calibri body" w:cs="Century Gothic"/>
                <w:b/>
                <w:bCs/>
                <w:color w:val="auto"/>
                <w:kern w:val="0"/>
                <w:lang w:eastAsia="it-IT"/>
              </w:rPr>
              <w:t>Facoltativo</w:t>
            </w:r>
          </w:p>
        </w:tc>
      </w:tr>
    </w:tbl>
    <w:p w14:paraId="45332EC0" w14:textId="4903E96D" w:rsidR="000F3658" w:rsidRDefault="000F3658" w:rsidP="000F3658">
      <w:pPr>
        <w:pStyle w:val="Gpstesto"/>
        <w:rPr>
          <w:rFonts w:ascii="Century Gothic" w:hAnsi="Century Gothic"/>
          <w:sz w:val="36"/>
          <w:szCs w:val="36"/>
        </w:rPr>
      </w:pPr>
    </w:p>
    <w:p w14:paraId="361EE43F" w14:textId="5A272312" w:rsidR="000F3658" w:rsidRDefault="000F3658" w:rsidP="000F3658">
      <w:pPr>
        <w:pStyle w:val="Gpstesto"/>
        <w:rPr>
          <w:rFonts w:ascii="Century Gothic" w:hAnsi="Century Gothic"/>
          <w:sz w:val="36"/>
          <w:szCs w:val="36"/>
        </w:rPr>
      </w:pPr>
    </w:p>
    <w:p w14:paraId="31EF47E7" w14:textId="77777777" w:rsidR="002218F3" w:rsidRPr="009C2B97" w:rsidRDefault="002218F3" w:rsidP="000F3658">
      <w:pPr>
        <w:pStyle w:val="Gpstesto"/>
        <w:rPr>
          <w:rFonts w:ascii="Century Gothic" w:hAnsi="Century Gothic"/>
          <w:sz w:val="36"/>
          <w:szCs w:val="36"/>
        </w:rPr>
      </w:pPr>
    </w:p>
    <w:p w14:paraId="57955F67" w14:textId="67BF6C94" w:rsidR="000F3658" w:rsidRDefault="000F3658" w:rsidP="000F3658">
      <w:pPr>
        <w:pStyle w:val="Gpstesto"/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T7 – Concimazione</w:t>
      </w:r>
    </w:p>
    <w:p w14:paraId="1879E297" w14:textId="2DBB1668" w:rsidR="000F3658" w:rsidRDefault="000F3658" w:rsidP="000F3658">
      <w:pPr>
        <w:pStyle w:val="Gpstesto"/>
        <w:rPr>
          <w:rFonts w:ascii="Century Gothic" w:hAnsi="Century Gothic"/>
          <w:sz w:val="36"/>
          <w:szCs w:val="36"/>
        </w:rPr>
      </w:pPr>
      <w:r>
        <w:rPr>
          <w:szCs w:val="24"/>
        </w:rPr>
        <w:t>Chi compie il task ha intenzione ha intenzione di attivare l’impianto di concimazione della serra.</w:t>
      </w:r>
    </w:p>
    <w:p w14:paraId="1CFA01B5" w14:textId="77777777" w:rsidR="002218F3" w:rsidRPr="00F10B2D" w:rsidRDefault="002218F3" w:rsidP="002218F3">
      <w:pPr>
        <w:pStyle w:val="Gpstesto"/>
        <w:rPr>
          <w:szCs w:val="24"/>
        </w:rPr>
      </w:pPr>
    </w:p>
    <w:tbl>
      <w:tblPr>
        <w:tblStyle w:val="Tabellagriglia4-colore1"/>
        <w:tblpPr w:leftFromText="141" w:rightFromText="141" w:vertAnchor="text" w:horzAnchor="page" w:tblpX="1241" w:tblpY="345"/>
        <w:tblW w:w="5000" w:type="pct"/>
        <w:tblLayout w:type="fixed"/>
        <w:tblLook w:val="04A0" w:firstRow="1" w:lastRow="0" w:firstColumn="1" w:lastColumn="0" w:noHBand="0" w:noVBand="1"/>
      </w:tblPr>
      <w:tblGrid>
        <w:gridCol w:w="1981"/>
        <w:gridCol w:w="2159"/>
        <w:gridCol w:w="1978"/>
        <w:gridCol w:w="1976"/>
        <w:gridCol w:w="1976"/>
      </w:tblGrid>
      <w:tr w:rsidR="002218F3" w:rsidRPr="005E6FD8" w14:paraId="36BEF732" w14:textId="77777777" w:rsidTr="00483287">
        <w:trPr>
          <w:gridBefore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Before w:w="983" w:type="pct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2" w:type="pct"/>
            <w:tcBorders>
              <w:top w:val="single" w:sz="4" w:space="0" w:color="B1C0CD" w:themeColor="accent1" w:themeTint="99"/>
              <w:left w:val="single" w:sz="4" w:space="0" w:color="B1C0CD" w:themeColor="accent1" w:themeTint="99"/>
              <w:bottom w:val="single" w:sz="4" w:space="0" w:color="B1C0CD" w:themeColor="accent1" w:themeTint="99"/>
              <w:right w:val="single" w:sz="4" w:space="0" w:color="B1C0CD" w:themeColor="accent1" w:themeTint="99"/>
            </w:tcBorders>
            <w:shd w:val="clear" w:color="auto" w:fill="00B050"/>
            <w:vAlign w:val="center"/>
          </w:tcPr>
          <w:p w14:paraId="3E2046A2" w14:textId="77777777" w:rsidR="002218F3" w:rsidRPr="00DB28BC" w:rsidRDefault="002218F3" w:rsidP="00483287">
            <w:pPr>
              <w:spacing w:line="384" w:lineRule="auto"/>
              <w:jc w:val="center"/>
              <w:rPr>
                <w:rFonts w:ascii="Calibri body" w:hAnsi="Calibri body"/>
                <w:color w:val="auto"/>
              </w:rPr>
            </w:pPr>
            <w:r>
              <w:rPr>
                <w:rFonts w:ascii="Calibri body" w:hAnsi="Calibri body"/>
                <w:color w:val="auto"/>
              </w:rPr>
              <w:t>Imprenditore agricolo</w:t>
            </w:r>
          </w:p>
        </w:tc>
        <w:tc>
          <w:tcPr>
            <w:tcW w:w="982" w:type="pct"/>
            <w:tcBorders>
              <w:top w:val="single" w:sz="4" w:space="0" w:color="B1C0CD" w:themeColor="accent1" w:themeTint="99"/>
              <w:left w:val="single" w:sz="4" w:space="0" w:color="B1C0CD" w:themeColor="accent1" w:themeTint="99"/>
              <w:bottom w:val="single" w:sz="4" w:space="0" w:color="B1C0CD" w:themeColor="accent1" w:themeTint="99"/>
              <w:right w:val="single" w:sz="4" w:space="0" w:color="B1C0CD" w:themeColor="accent1" w:themeTint="99"/>
            </w:tcBorders>
            <w:shd w:val="clear" w:color="auto" w:fill="00B050"/>
          </w:tcPr>
          <w:p w14:paraId="7742926F" w14:textId="77777777" w:rsidR="002218F3" w:rsidRPr="00DB28BC" w:rsidRDefault="002218F3" w:rsidP="00483287">
            <w:pPr>
              <w:spacing w:line="384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body" w:hAnsi="Calibri body"/>
                <w:color w:val="auto"/>
              </w:rPr>
            </w:pPr>
            <w:r>
              <w:rPr>
                <w:rFonts w:ascii="Calibri body" w:hAnsi="Calibri body"/>
                <w:color w:val="auto"/>
              </w:rPr>
              <w:t>Hobbista</w:t>
            </w:r>
          </w:p>
        </w:tc>
        <w:tc>
          <w:tcPr>
            <w:tcW w:w="981" w:type="pct"/>
            <w:tcBorders>
              <w:top w:val="single" w:sz="4" w:space="0" w:color="B1C0CD" w:themeColor="accent1" w:themeTint="99"/>
              <w:left w:val="single" w:sz="4" w:space="0" w:color="B1C0CD" w:themeColor="accent1" w:themeTint="99"/>
              <w:bottom w:val="single" w:sz="4" w:space="0" w:color="B1C0CD" w:themeColor="accent1" w:themeTint="99"/>
            </w:tcBorders>
            <w:shd w:val="clear" w:color="auto" w:fill="00B050"/>
          </w:tcPr>
          <w:p w14:paraId="4FF8A781" w14:textId="77777777" w:rsidR="002218F3" w:rsidRPr="00DB28BC" w:rsidRDefault="002218F3" w:rsidP="00483287">
            <w:pPr>
              <w:spacing w:line="384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body" w:hAnsi="Calibri body"/>
                <w:color w:val="auto"/>
              </w:rPr>
            </w:pPr>
            <w:r>
              <w:rPr>
                <w:rFonts w:ascii="Calibri body" w:hAnsi="Calibri body"/>
                <w:color w:val="auto"/>
              </w:rPr>
              <w:t>Istituto di ricerca</w:t>
            </w:r>
          </w:p>
        </w:tc>
        <w:tc>
          <w:tcPr>
            <w:tcW w:w="981" w:type="pct"/>
            <w:tcBorders>
              <w:top w:val="single" w:sz="4" w:space="0" w:color="B1C0CD" w:themeColor="accent1" w:themeTint="99"/>
              <w:left w:val="single" w:sz="4" w:space="0" w:color="B1C0CD" w:themeColor="accent1" w:themeTint="99"/>
              <w:bottom w:val="single" w:sz="4" w:space="0" w:color="B1C0CD" w:themeColor="accent1" w:themeTint="99"/>
            </w:tcBorders>
            <w:shd w:val="clear" w:color="auto" w:fill="00B050"/>
          </w:tcPr>
          <w:p w14:paraId="113EF162" w14:textId="77777777" w:rsidR="002218F3" w:rsidRPr="00DB28BC" w:rsidRDefault="002218F3" w:rsidP="00483287">
            <w:pPr>
              <w:spacing w:line="384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body" w:hAnsi="Calibri body"/>
                <w:color w:val="auto"/>
              </w:rPr>
            </w:pPr>
            <w:r>
              <w:rPr>
                <w:rFonts w:ascii="Calibri body" w:hAnsi="Calibri body"/>
                <w:color w:val="auto"/>
              </w:rPr>
              <w:t>Inabile</w:t>
            </w:r>
          </w:p>
        </w:tc>
      </w:tr>
      <w:tr w:rsidR="002218F3" w:rsidRPr="005E6FD8" w14:paraId="7EA008DE" w14:textId="77777777" w:rsidTr="004832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pct"/>
            <w:tcBorders>
              <w:top w:val="single" w:sz="4" w:space="0" w:color="B1C0CD" w:themeColor="accent1" w:themeTint="99"/>
              <w:bottom w:val="single" w:sz="4" w:space="0" w:color="B1C0CD" w:themeColor="accent1" w:themeTint="99"/>
              <w:right w:val="single" w:sz="4" w:space="0" w:color="B1C0CD" w:themeColor="accent1" w:themeTint="99"/>
            </w:tcBorders>
            <w:shd w:val="clear" w:color="auto" w:fill="BEE395"/>
            <w:vAlign w:val="center"/>
          </w:tcPr>
          <w:p w14:paraId="571E14A7" w14:textId="77777777" w:rsidR="002218F3" w:rsidRDefault="002218F3" w:rsidP="00483287">
            <w:pPr>
              <w:rPr>
                <w:rFonts w:ascii="Calibri body" w:hAnsi="Calibri body"/>
                <w:color w:val="auto"/>
              </w:rPr>
            </w:pPr>
            <w:r>
              <w:rPr>
                <w:rFonts w:ascii="Calibri body" w:hAnsi="Calibri body"/>
                <w:color w:val="auto"/>
              </w:rPr>
              <w:t>Frequenza d’uso</w:t>
            </w:r>
          </w:p>
        </w:tc>
        <w:tc>
          <w:tcPr>
            <w:tcW w:w="1072" w:type="pct"/>
            <w:tcBorders>
              <w:top w:val="single" w:sz="4" w:space="0" w:color="B1C0CD" w:themeColor="accent1" w:themeTint="99"/>
              <w:left w:val="single" w:sz="4" w:space="0" w:color="B1C0CD" w:themeColor="accent1" w:themeTint="99"/>
              <w:bottom w:val="single" w:sz="4" w:space="0" w:color="B1C0CD" w:themeColor="accent1" w:themeTint="99"/>
            </w:tcBorders>
            <w:shd w:val="clear" w:color="auto" w:fill="BEE395"/>
          </w:tcPr>
          <w:p w14:paraId="380B1C31" w14:textId="77777777" w:rsidR="002218F3" w:rsidRPr="00DB28BC" w:rsidRDefault="002218F3" w:rsidP="004832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body" w:eastAsia="Century Gothic" w:hAnsi="Calibri body" w:cs="Century Gothic"/>
                <w:color w:val="auto"/>
                <w:kern w:val="0"/>
                <w:lang w:eastAsia="it-IT"/>
              </w:rPr>
            </w:pPr>
            <w:r>
              <w:rPr>
                <w:rFonts w:ascii="Garamond" w:hAnsi="Garamond"/>
                <w:color w:val="auto"/>
                <w:kern w:val="0"/>
                <w:sz w:val="24"/>
                <w:szCs w:val="24"/>
              </w:rPr>
              <w:t>●●●●●</w:t>
            </w:r>
          </w:p>
        </w:tc>
        <w:tc>
          <w:tcPr>
            <w:tcW w:w="982" w:type="pct"/>
            <w:tcBorders>
              <w:top w:val="single" w:sz="4" w:space="0" w:color="B1C0CD" w:themeColor="accent1" w:themeTint="99"/>
              <w:left w:val="single" w:sz="4" w:space="0" w:color="B1C0CD" w:themeColor="accent1" w:themeTint="99"/>
              <w:bottom w:val="single" w:sz="4" w:space="0" w:color="B1C0CD" w:themeColor="accent1" w:themeTint="99"/>
            </w:tcBorders>
            <w:shd w:val="clear" w:color="auto" w:fill="BEE395"/>
          </w:tcPr>
          <w:p w14:paraId="1D454F42" w14:textId="75EC7869" w:rsidR="002218F3" w:rsidRPr="00DB28BC" w:rsidRDefault="002218F3" w:rsidP="004832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body" w:eastAsia="Century Gothic" w:hAnsi="Calibri body" w:cs="Century Gothic"/>
                <w:color w:val="auto"/>
                <w:kern w:val="0"/>
                <w:lang w:eastAsia="it-IT"/>
              </w:rPr>
            </w:pPr>
            <w:r>
              <w:rPr>
                <w:rFonts w:ascii="Garamond" w:hAnsi="Garamond"/>
                <w:color w:val="auto"/>
                <w:kern w:val="0"/>
                <w:sz w:val="24"/>
                <w:szCs w:val="24"/>
              </w:rPr>
              <w:t>●●</w:t>
            </w:r>
          </w:p>
        </w:tc>
        <w:tc>
          <w:tcPr>
            <w:tcW w:w="981" w:type="pct"/>
            <w:tcBorders>
              <w:top w:val="single" w:sz="4" w:space="0" w:color="B1C0CD" w:themeColor="accent1" w:themeTint="99"/>
              <w:left w:val="single" w:sz="4" w:space="0" w:color="B1C0CD" w:themeColor="accent1" w:themeTint="99"/>
              <w:bottom w:val="single" w:sz="4" w:space="0" w:color="B1C0CD" w:themeColor="accent1" w:themeTint="99"/>
            </w:tcBorders>
            <w:shd w:val="clear" w:color="auto" w:fill="BEE395"/>
          </w:tcPr>
          <w:p w14:paraId="06FE4716" w14:textId="67C48289" w:rsidR="002218F3" w:rsidRPr="00DB28BC" w:rsidRDefault="002218F3" w:rsidP="004832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body" w:eastAsia="Century Gothic" w:hAnsi="Calibri body" w:cs="Century Gothic"/>
                <w:color w:val="auto"/>
                <w:kern w:val="0"/>
                <w:lang w:eastAsia="it-IT"/>
              </w:rPr>
            </w:pPr>
            <w:r>
              <w:rPr>
                <w:rFonts w:ascii="Garamond" w:hAnsi="Garamond"/>
                <w:color w:val="auto"/>
                <w:kern w:val="0"/>
                <w:sz w:val="24"/>
                <w:szCs w:val="24"/>
              </w:rPr>
              <w:t>●●●</w:t>
            </w:r>
          </w:p>
        </w:tc>
        <w:tc>
          <w:tcPr>
            <w:tcW w:w="981" w:type="pct"/>
            <w:tcBorders>
              <w:top w:val="single" w:sz="4" w:space="0" w:color="B1C0CD" w:themeColor="accent1" w:themeTint="99"/>
              <w:left w:val="single" w:sz="4" w:space="0" w:color="B1C0CD" w:themeColor="accent1" w:themeTint="99"/>
              <w:bottom w:val="single" w:sz="4" w:space="0" w:color="B1C0CD" w:themeColor="accent1" w:themeTint="99"/>
            </w:tcBorders>
            <w:shd w:val="clear" w:color="auto" w:fill="BEE395"/>
          </w:tcPr>
          <w:p w14:paraId="63F9BBA1" w14:textId="1D8E9F48" w:rsidR="002218F3" w:rsidRPr="00DB28BC" w:rsidRDefault="002218F3" w:rsidP="004832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body" w:eastAsia="Century Gothic" w:hAnsi="Calibri body" w:cs="Century Gothic"/>
                <w:color w:val="auto"/>
                <w:kern w:val="0"/>
                <w:lang w:eastAsia="it-IT"/>
              </w:rPr>
            </w:pPr>
            <w:r>
              <w:rPr>
                <w:rFonts w:ascii="Garamond" w:hAnsi="Garamond"/>
                <w:color w:val="auto"/>
                <w:kern w:val="0"/>
                <w:sz w:val="24"/>
                <w:szCs w:val="24"/>
              </w:rPr>
              <w:t>●●</w:t>
            </w:r>
          </w:p>
        </w:tc>
      </w:tr>
      <w:tr w:rsidR="002218F3" w:rsidRPr="005E6FD8" w14:paraId="0F69E9D9" w14:textId="77777777" w:rsidTr="00483287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pct"/>
            <w:tcBorders>
              <w:bottom w:val="single" w:sz="4" w:space="0" w:color="B1C0CD" w:themeColor="accent1" w:themeTint="99"/>
              <w:right w:val="single" w:sz="4" w:space="0" w:color="B1C0CD" w:themeColor="accent1" w:themeTint="99"/>
            </w:tcBorders>
            <w:shd w:val="clear" w:color="auto" w:fill="auto"/>
            <w:vAlign w:val="center"/>
          </w:tcPr>
          <w:p w14:paraId="5C8136BD" w14:textId="77777777" w:rsidR="002218F3" w:rsidRPr="005E6FD8" w:rsidRDefault="002218F3" w:rsidP="00483287">
            <w:pPr>
              <w:rPr>
                <w:rFonts w:ascii="Calibri body" w:hAnsi="Calibri body"/>
                <w:color w:val="auto"/>
              </w:rPr>
            </w:pPr>
            <w:r>
              <w:rPr>
                <w:rFonts w:ascii="Calibri body" w:hAnsi="Calibri body"/>
                <w:color w:val="auto"/>
              </w:rPr>
              <w:t>Importanza</w:t>
            </w:r>
          </w:p>
        </w:tc>
        <w:tc>
          <w:tcPr>
            <w:tcW w:w="1072" w:type="pct"/>
            <w:tcBorders>
              <w:left w:val="single" w:sz="4" w:space="0" w:color="B1C0CD" w:themeColor="accent1" w:themeTint="99"/>
              <w:bottom w:val="single" w:sz="4" w:space="0" w:color="B1C0CD" w:themeColor="accent1" w:themeTint="99"/>
            </w:tcBorders>
            <w:shd w:val="clear" w:color="auto" w:fill="auto"/>
          </w:tcPr>
          <w:p w14:paraId="641DE7DF" w14:textId="77777777" w:rsidR="002218F3" w:rsidRPr="00FB78D2" w:rsidRDefault="002218F3" w:rsidP="004832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body" w:hAnsi="Calibri body"/>
                <w:color w:val="auto"/>
              </w:rPr>
            </w:pPr>
            <w:r>
              <w:rPr>
                <w:rFonts w:ascii="Garamond" w:hAnsi="Garamond"/>
                <w:color w:val="auto"/>
                <w:kern w:val="0"/>
                <w:sz w:val="24"/>
                <w:szCs w:val="24"/>
              </w:rPr>
              <w:t>●●●●●</w:t>
            </w:r>
          </w:p>
        </w:tc>
        <w:tc>
          <w:tcPr>
            <w:tcW w:w="982" w:type="pct"/>
            <w:tcBorders>
              <w:left w:val="single" w:sz="4" w:space="0" w:color="B1C0CD" w:themeColor="accent1" w:themeTint="99"/>
              <w:bottom w:val="single" w:sz="4" w:space="0" w:color="B1C0CD" w:themeColor="accent1" w:themeTint="99"/>
            </w:tcBorders>
          </w:tcPr>
          <w:p w14:paraId="6A552F79" w14:textId="6AEE5513" w:rsidR="002218F3" w:rsidRPr="00FB78D2" w:rsidRDefault="002218F3" w:rsidP="004832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body" w:eastAsia="Century Gothic" w:hAnsi="Calibri body" w:cs="Century Gothic"/>
                <w:color w:val="auto"/>
                <w:kern w:val="0"/>
                <w:lang w:eastAsia="it-IT"/>
              </w:rPr>
            </w:pPr>
            <w:r>
              <w:rPr>
                <w:rFonts w:ascii="Garamond" w:hAnsi="Garamond"/>
                <w:color w:val="auto"/>
                <w:kern w:val="0"/>
                <w:sz w:val="24"/>
                <w:szCs w:val="24"/>
              </w:rPr>
              <w:t>●●</w:t>
            </w:r>
          </w:p>
        </w:tc>
        <w:tc>
          <w:tcPr>
            <w:tcW w:w="981" w:type="pct"/>
            <w:tcBorders>
              <w:left w:val="single" w:sz="4" w:space="0" w:color="B1C0CD" w:themeColor="accent1" w:themeTint="99"/>
              <w:bottom w:val="single" w:sz="4" w:space="0" w:color="B1C0CD" w:themeColor="accent1" w:themeTint="99"/>
            </w:tcBorders>
          </w:tcPr>
          <w:p w14:paraId="610B3083" w14:textId="78BD2102" w:rsidR="002218F3" w:rsidRPr="00FB78D2" w:rsidRDefault="002218F3" w:rsidP="004832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body" w:eastAsia="Century Gothic" w:hAnsi="Calibri body" w:cs="Century Gothic"/>
                <w:color w:val="auto"/>
                <w:kern w:val="0"/>
                <w:lang w:eastAsia="it-IT"/>
              </w:rPr>
            </w:pPr>
            <w:r>
              <w:rPr>
                <w:rFonts w:ascii="Garamond" w:hAnsi="Garamond"/>
                <w:color w:val="auto"/>
                <w:kern w:val="0"/>
                <w:sz w:val="24"/>
                <w:szCs w:val="24"/>
              </w:rPr>
              <w:t>●●●</w:t>
            </w:r>
          </w:p>
        </w:tc>
        <w:tc>
          <w:tcPr>
            <w:tcW w:w="981" w:type="pct"/>
            <w:tcBorders>
              <w:left w:val="single" w:sz="4" w:space="0" w:color="B1C0CD" w:themeColor="accent1" w:themeTint="99"/>
              <w:bottom w:val="single" w:sz="4" w:space="0" w:color="B1C0CD" w:themeColor="accent1" w:themeTint="99"/>
            </w:tcBorders>
          </w:tcPr>
          <w:p w14:paraId="0550FF97" w14:textId="129BE161" w:rsidR="002218F3" w:rsidRPr="00FB78D2" w:rsidRDefault="002218F3" w:rsidP="004832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body" w:eastAsia="Century Gothic" w:hAnsi="Calibri body" w:cs="Century Gothic"/>
                <w:color w:val="auto"/>
                <w:kern w:val="0"/>
                <w:lang w:eastAsia="it-IT"/>
              </w:rPr>
            </w:pPr>
            <w:r>
              <w:rPr>
                <w:rFonts w:ascii="Garamond" w:hAnsi="Garamond"/>
                <w:color w:val="auto"/>
                <w:kern w:val="0"/>
                <w:sz w:val="24"/>
                <w:szCs w:val="24"/>
              </w:rPr>
              <w:t>●●</w:t>
            </w:r>
          </w:p>
        </w:tc>
      </w:tr>
      <w:tr w:rsidR="002218F3" w:rsidRPr="005E6FD8" w14:paraId="79FF73F2" w14:textId="77777777" w:rsidTr="004832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pct"/>
            <w:shd w:val="clear" w:color="auto" w:fill="BEE395"/>
            <w:vAlign w:val="center"/>
          </w:tcPr>
          <w:p w14:paraId="6D3CE0D4" w14:textId="77777777" w:rsidR="002218F3" w:rsidRPr="005E6FD8" w:rsidRDefault="002218F3" w:rsidP="00483287">
            <w:pPr>
              <w:rPr>
                <w:rFonts w:ascii="Calibri body" w:hAnsi="Calibri body"/>
                <w:color w:val="auto"/>
              </w:rPr>
            </w:pPr>
            <w:r>
              <w:rPr>
                <w:rFonts w:ascii="Calibri body" w:hAnsi="Calibri body"/>
                <w:color w:val="auto"/>
              </w:rPr>
              <w:t>Complessità</w:t>
            </w:r>
          </w:p>
        </w:tc>
        <w:tc>
          <w:tcPr>
            <w:tcW w:w="1072" w:type="pct"/>
            <w:shd w:val="clear" w:color="auto" w:fill="BEE395"/>
          </w:tcPr>
          <w:p w14:paraId="538A0B4B" w14:textId="43ADE01D" w:rsidR="002218F3" w:rsidRPr="00FB78D2" w:rsidRDefault="002218F3" w:rsidP="004832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body" w:hAnsi="Calibri body"/>
                <w:color w:val="auto"/>
              </w:rPr>
            </w:pPr>
            <w:r>
              <w:rPr>
                <w:rFonts w:ascii="Garamond" w:hAnsi="Garamond"/>
                <w:color w:val="auto"/>
                <w:kern w:val="0"/>
                <w:sz w:val="24"/>
                <w:szCs w:val="24"/>
              </w:rPr>
              <w:t>●●</w:t>
            </w:r>
            <w:r w:rsidR="00146E15">
              <w:rPr>
                <w:rFonts w:ascii="Garamond" w:hAnsi="Garamond"/>
                <w:color w:val="auto"/>
                <w:kern w:val="0"/>
                <w:sz w:val="24"/>
                <w:szCs w:val="24"/>
              </w:rPr>
              <w:t>●●</w:t>
            </w:r>
          </w:p>
        </w:tc>
        <w:tc>
          <w:tcPr>
            <w:tcW w:w="982" w:type="pct"/>
            <w:shd w:val="clear" w:color="auto" w:fill="BEE395"/>
          </w:tcPr>
          <w:p w14:paraId="71E013D6" w14:textId="7E4B8218" w:rsidR="002218F3" w:rsidRPr="00FB78D2" w:rsidRDefault="002218F3" w:rsidP="004832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body" w:eastAsia="Century Gothic" w:hAnsi="Calibri body" w:cs="Century Gothic"/>
                <w:color w:val="auto"/>
                <w:kern w:val="0"/>
                <w:lang w:eastAsia="it-IT"/>
              </w:rPr>
            </w:pPr>
            <w:r>
              <w:rPr>
                <w:rFonts w:ascii="Garamond" w:hAnsi="Garamond"/>
                <w:color w:val="auto"/>
                <w:kern w:val="0"/>
                <w:sz w:val="24"/>
                <w:szCs w:val="24"/>
              </w:rPr>
              <w:t>●●</w:t>
            </w:r>
            <w:r w:rsidR="00146E15">
              <w:rPr>
                <w:rFonts w:ascii="Garamond" w:hAnsi="Garamond"/>
                <w:color w:val="auto"/>
                <w:kern w:val="0"/>
                <w:sz w:val="24"/>
                <w:szCs w:val="24"/>
              </w:rPr>
              <w:t>●</w:t>
            </w:r>
          </w:p>
        </w:tc>
        <w:tc>
          <w:tcPr>
            <w:tcW w:w="981" w:type="pct"/>
            <w:shd w:val="clear" w:color="auto" w:fill="BEE395"/>
          </w:tcPr>
          <w:p w14:paraId="3C65DF8B" w14:textId="1E43EEB7" w:rsidR="002218F3" w:rsidRPr="00FB78D2" w:rsidRDefault="002218F3" w:rsidP="004832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body" w:eastAsia="Century Gothic" w:hAnsi="Calibri body" w:cs="Century Gothic"/>
                <w:color w:val="auto"/>
                <w:kern w:val="0"/>
                <w:lang w:eastAsia="it-IT"/>
              </w:rPr>
            </w:pPr>
            <w:r>
              <w:rPr>
                <w:rFonts w:ascii="Garamond" w:hAnsi="Garamond"/>
                <w:color w:val="auto"/>
                <w:kern w:val="0"/>
                <w:sz w:val="24"/>
                <w:szCs w:val="24"/>
              </w:rPr>
              <w:t>●●</w:t>
            </w:r>
            <w:r w:rsidR="00146E15">
              <w:rPr>
                <w:rFonts w:ascii="Garamond" w:hAnsi="Garamond"/>
                <w:color w:val="auto"/>
                <w:kern w:val="0"/>
                <w:sz w:val="24"/>
                <w:szCs w:val="24"/>
              </w:rPr>
              <w:t>●●</w:t>
            </w:r>
          </w:p>
        </w:tc>
        <w:tc>
          <w:tcPr>
            <w:tcW w:w="981" w:type="pct"/>
            <w:shd w:val="clear" w:color="auto" w:fill="BEE395"/>
          </w:tcPr>
          <w:p w14:paraId="2B3DB96E" w14:textId="6BCEF9A1" w:rsidR="002218F3" w:rsidRPr="00FB78D2" w:rsidRDefault="002218F3" w:rsidP="004832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body" w:eastAsia="Century Gothic" w:hAnsi="Calibri body" w:cs="Century Gothic"/>
                <w:color w:val="auto"/>
                <w:kern w:val="0"/>
                <w:lang w:eastAsia="it-IT"/>
              </w:rPr>
            </w:pPr>
            <w:r>
              <w:rPr>
                <w:rFonts w:ascii="Garamond" w:hAnsi="Garamond"/>
                <w:color w:val="auto"/>
                <w:kern w:val="0"/>
                <w:sz w:val="24"/>
                <w:szCs w:val="24"/>
              </w:rPr>
              <w:t>●●●</w:t>
            </w:r>
            <w:r w:rsidR="00146E15">
              <w:rPr>
                <w:rFonts w:ascii="Garamond" w:hAnsi="Garamond"/>
                <w:color w:val="auto"/>
                <w:kern w:val="0"/>
                <w:sz w:val="24"/>
                <w:szCs w:val="24"/>
              </w:rPr>
              <w:t>●●</w:t>
            </w:r>
          </w:p>
        </w:tc>
      </w:tr>
      <w:tr w:rsidR="002218F3" w:rsidRPr="002218F3" w14:paraId="1EAA9A9B" w14:textId="77777777" w:rsidTr="00483287">
        <w:trPr>
          <w:gridBefore w:val="1"/>
          <w:wBefore w:w="983" w:type="pct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2" w:type="pct"/>
            <w:shd w:val="clear" w:color="auto" w:fill="auto"/>
          </w:tcPr>
          <w:p w14:paraId="580FF396" w14:textId="77777777" w:rsidR="002218F3" w:rsidRPr="002218F3" w:rsidRDefault="002218F3" w:rsidP="00483287">
            <w:pPr>
              <w:jc w:val="center"/>
              <w:rPr>
                <w:rFonts w:ascii="Calibri body" w:eastAsia="Century Gothic" w:hAnsi="Calibri body" w:cs="Century Gothic"/>
                <w:color w:val="auto"/>
                <w:kern w:val="0"/>
                <w:lang w:eastAsia="it-IT"/>
              </w:rPr>
            </w:pPr>
            <w:r w:rsidRPr="002218F3">
              <w:rPr>
                <w:rFonts w:ascii="Calibri body" w:eastAsia="Century Gothic" w:hAnsi="Calibri body" w:cs="Century Gothic"/>
                <w:color w:val="auto"/>
                <w:kern w:val="0"/>
                <w:lang w:eastAsia="it-IT"/>
              </w:rPr>
              <w:t>Necessario</w:t>
            </w:r>
          </w:p>
        </w:tc>
        <w:tc>
          <w:tcPr>
            <w:tcW w:w="982" w:type="pct"/>
          </w:tcPr>
          <w:p w14:paraId="7700B840" w14:textId="77777777" w:rsidR="002218F3" w:rsidRPr="002218F3" w:rsidRDefault="002218F3" w:rsidP="004832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body" w:eastAsia="Century Gothic" w:hAnsi="Calibri body" w:cs="Century Gothic"/>
                <w:b/>
                <w:bCs/>
                <w:color w:val="auto"/>
                <w:kern w:val="0"/>
                <w:lang w:eastAsia="it-IT"/>
              </w:rPr>
            </w:pPr>
            <w:r w:rsidRPr="002218F3">
              <w:rPr>
                <w:rFonts w:ascii="Calibri body" w:eastAsia="Century Gothic" w:hAnsi="Calibri body" w:cs="Century Gothic"/>
                <w:b/>
                <w:bCs/>
                <w:color w:val="auto"/>
                <w:kern w:val="0"/>
                <w:lang w:eastAsia="it-IT"/>
              </w:rPr>
              <w:t>Necessario</w:t>
            </w:r>
          </w:p>
        </w:tc>
        <w:tc>
          <w:tcPr>
            <w:tcW w:w="981" w:type="pct"/>
          </w:tcPr>
          <w:p w14:paraId="71A96BA1" w14:textId="77777777" w:rsidR="002218F3" w:rsidRPr="002218F3" w:rsidRDefault="002218F3" w:rsidP="004832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body" w:eastAsia="Century Gothic" w:hAnsi="Calibri body" w:cs="Century Gothic"/>
                <w:b/>
                <w:bCs/>
                <w:color w:val="auto"/>
                <w:kern w:val="0"/>
                <w:lang w:eastAsia="it-IT"/>
              </w:rPr>
            </w:pPr>
            <w:r w:rsidRPr="002218F3">
              <w:rPr>
                <w:rFonts w:ascii="Calibri body" w:eastAsia="Century Gothic" w:hAnsi="Calibri body" w:cs="Century Gothic"/>
                <w:b/>
                <w:bCs/>
                <w:color w:val="auto"/>
                <w:kern w:val="0"/>
                <w:lang w:eastAsia="it-IT"/>
              </w:rPr>
              <w:t>Necessario</w:t>
            </w:r>
          </w:p>
        </w:tc>
        <w:tc>
          <w:tcPr>
            <w:tcW w:w="981" w:type="pct"/>
          </w:tcPr>
          <w:p w14:paraId="0B92ED69" w14:textId="77777777" w:rsidR="002218F3" w:rsidRPr="002218F3" w:rsidRDefault="002218F3" w:rsidP="004832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body" w:eastAsia="Century Gothic" w:hAnsi="Calibri body" w:cs="Century Gothic"/>
                <w:b/>
                <w:bCs/>
                <w:color w:val="auto"/>
                <w:kern w:val="0"/>
                <w:lang w:eastAsia="it-IT"/>
              </w:rPr>
            </w:pPr>
            <w:r w:rsidRPr="002218F3">
              <w:rPr>
                <w:rFonts w:ascii="Calibri body" w:eastAsia="Century Gothic" w:hAnsi="Calibri body" w:cs="Century Gothic"/>
                <w:b/>
                <w:bCs/>
                <w:color w:val="auto"/>
                <w:kern w:val="0"/>
                <w:lang w:eastAsia="it-IT"/>
              </w:rPr>
              <w:t>Necessario</w:t>
            </w:r>
          </w:p>
        </w:tc>
      </w:tr>
    </w:tbl>
    <w:p w14:paraId="253235F2" w14:textId="530837EA" w:rsidR="00DB28BC" w:rsidRPr="00DE40F0" w:rsidRDefault="00F4431E" w:rsidP="00DE40F0">
      <w:pPr>
        <w:pStyle w:val="Gpstesto"/>
        <w:tabs>
          <w:tab w:val="left" w:pos="619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sectPr w:rsidR="00DB28BC" w:rsidRPr="00DE40F0" w:rsidSect="001851DC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080" w:bottom="1080" w:left="1080" w:header="864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B5665D" w14:textId="77777777" w:rsidR="00214C7A" w:rsidRDefault="00214C7A">
      <w:pPr>
        <w:spacing w:before="0" w:after="0"/>
      </w:pPr>
      <w:r>
        <w:separator/>
      </w:r>
    </w:p>
  </w:endnote>
  <w:endnote w:type="continuationSeparator" w:id="0">
    <w:p w14:paraId="7AD3FE7A" w14:textId="77777777" w:rsidR="00214C7A" w:rsidRDefault="00214C7A">
      <w:pPr>
        <w:spacing w:before="0" w:after="0"/>
      </w:pPr>
      <w:r>
        <w:continuationSeparator/>
      </w:r>
    </w:p>
  </w:endnote>
  <w:endnote w:type="continuationNotice" w:id="1">
    <w:p w14:paraId="0FD5D477" w14:textId="77777777" w:rsidR="00214C7A" w:rsidRDefault="00214C7A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variable"/>
    <w:sig w:usb0="800000AF" w:usb1="1001ECEA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body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093C9C" w14:textId="50672E99" w:rsidR="003111F2" w:rsidRPr="00F548F6" w:rsidRDefault="003111F2" w:rsidP="00BA128E">
    <w:pPr>
      <w:pStyle w:val="Pidipagina"/>
      <w:tabs>
        <w:tab w:val="center" w:pos="4989"/>
        <w:tab w:val="left" w:pos="7759"/>
      </w:tabs>
      <w:rPr>
        <w:caps/>
        <w:color w:val="5B9BD5"/>
        <w:sz w:val="28"/>
        <w:szCs w:val="28"/>
      </w:rPr>
    </w:pPr>
    <w:r w:rsidRPr="00F548F6">
      <w:rPr>
        <w:caps/>
        <w:color w:val="5B9BD5"/>
        <w:sz w:val="28"/>
        <w:szCs w:val="28"/>
      </w:rPr>
      <w:tab/>
    </w:r>
    <w:r w:rsidRPr="00F548F6">
      <w:rPr>
        <w:caps/>
        <w:color w:val="5B9BD5"/>
        <w:sz w:val="28"/>
        <w:szCs w:val="28"/>
      </w:rPr>
      <w:fldChar w:fldCharType="begin"/>
    </w:r>
    <w:r w:rsidRPr="00F548F6">
      <w:rPr>
        <w:caps/>
        <w:color w:val="5B9BD5"/>
        <w:sz w:val="28"/>
        <w:szCs w:val="28"/>
      </w:rPr>
      <w:instrText>PAGE   \* MERGEFORMAT</w:instrText>
    </w:r>
    <w:r w:rsidRPr="00F548F6">
      <w:rPr>
        <w:caps/>
        <w:color w:val="5B9BD5"/>
        <w:sz w:val="28"/>
        <w:szCs w:val="28"/>
      </w:rPr>
      <w:fldChar w:fldCharType="separate"/>
    </w:r>
    <w:r w:rsidRPr="00F548F6">
      <w:rPr>
        <w:caps/>
        <w:color w:val="5B9BD5"/>
        <w:sz w:val="28"/>
        <w:szCs w:val="28"/>
      </w:rPr>
      <w:t>2</w:t>
    </w:r>
    <w:r w:rsidRPr="00F548F6">
      <w:rPr>
        <w:caps/>
        <w:color w:val="5B9BD5"/>
        <w:sz w:val="28"/>
        <w:szCs w:val="28"/>
      </w:rPr>
      <w:fldChar w:fldCharType="end"/>
    </w:r>
    <w:r w:rsidRPr="00F548F6">
      <w:rPr>
        <w:caps/>
        <w:color w:val="5B9BD5"/>
        <w:sz w:val="28"/>
        <w:szCs w:val="28"/>
      </w:rPr>
      <w:tab/>
    </w:r>
  </w:p>
  <w:p w14:paraId="7E5E28CB" w14:textId="5E2CD437" w:rsidR="003111F2" w:rsidRPr="00966E1B" w:rsidRDefault="003111F2">
    <w:pPr>
      <w:pStyle w:val="Pidipagina"/>
      <w:rPr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5E28D2" w14:textId="4248C3BF" w:rsidR="003111F2" w:rsidRDefault="003111F2">
    <w:pPr>
      <w:pStyle w:val="Pidipagina"/>
    </w:pPr>
    <w:r w:rsidRPr="00F548F6">
      <w:rPr>
        <w:noProof/>
        <w:color w:val="5B9BD5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7C8A58EA" wp14:editId="05553AB5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0" b="0"/>
              <wp:wrapNone/>
              <wp:docPr id="452" name="Rettangolo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82FC9B3" id="Rettangolo 452" o:spid="_x0000_s1026" style="position:absolute;margin-left:0;margin-top:0;width:579.9pt;height:750.3pt;z-index:251658243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" filled="f" stroked="f" strokeweight="1.25pt">
              <w10:wrap anchorx="page" anchory="page"/>
            </v:rect>
          </w:pict>
        </mc:Fallback>
      </mc:AlternateContent>
    </w:r>
    <w:r w:rsidRPr="00F548F6">
      <w:rPr>
        <w:color w:val="5B9BD5"/>
      </w:rPr>
      <w:t xml:space="preserve"> </w:t>
    </w:r>
    <w:r w:rsidRPr="00F548F6">
      <w:rPr>
        <w:rFonts w:ascii="Calibri Light" w:eastAsia="Times New Roman" w:hAnsi="Calibri Light" w:cs="Times New Roman"/>
        <w:color w:val="5B9BD5"/>
      </w:rPr>
      <w:t xml:space="preserve">pag. </w:t>
    </w:r>
    <w:r w:rsidRPr="00F548F6">
      <w:rPr>
        <w:rFonts w:eastAsia="Times New Roman"/>
        <w:color w:val="5B9BD5"/>
      </w:rPr>
      <w:fldChar w:fldCharType="begin"/>
    </w:r>
    <w:r w:rsidRPr="00F548F6">
      <w:rPr>
        <w:color w:val="5B9BD5"/>
      </w:rPr>
      <w:instrText>PAGE    \* MERGEFORMAT</w:instrText>
    </w:r>
    <w:r w:rsidRPr="00F548F6">
      <w:rPr>
        <w:rFonts w:eastAsia="Times New Roman"/>
        <w:color w:val="5B9BD5"/>
      </w:rPr>
      <w:fldChar w:fldCharType="separate"/>
    </w:r>
    <w:r w:rsidRPr="00F548F6">
      <w:rPr>
        <w:rFonts w:ascii="Calibri Light" w:eastAsia="Times New Roman" w:hAnsi="Calibri Light" w:cs="Times New Roman"/>
        <w:color w:val="5B9BD5"/>
      </w:rPr>
      <w:t>2</w:t>
    </w:r>
    <w:r w:rsidRPr="00F548F6">
      <w:rPr>
        <w:rFonts w:ascii="Calibri Light" w:eastAsia="Times New Roman" w:hAnsi="Calibri Light" w:cs="Times New Roman"/>
        <w:color w:val="5B9BD5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2A145D" w14:textId="77777777" w:rsidR="00214C7A" w:rsidRDefault="00214C7A">
      <w:pPr>
        <w:spacing w:before="0" w:after="0"/>
      </w:pPr>
      <w:r>
        <w:separator/>
      </w:r>
    </w:p>
  </w:footnote>
  <w:footnote w:type="continuationSeparator" w:id="0">
    <w:p w14:paraId="3C161E34" w14:textId="77777777" w:rsidR="00214C7A" w:rsidRDefault="00214C7A">
      <w:pPr>
        <w:spacing w:before="0" w:after="0"/>
      </w:pPr>
      <w:r>
        <w:continuationSeparator/>
      </w:r>
    </w:p>
  </w:footnote>
  <w:footnote w:type="continuationNotice" w:id="1">
    <w:p w14:paraId="62B27A10" w14:textId="77777777" w:rsidR="00214C7A" w:rsidRDefault="00214C7A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5E28C9" w14:textId="07C06D9A" w:rsidR="003111F2" w:rsidRDefault="003111F2">
    <w:pPr>
      <w:pStyle w:val="Intestazione"/>
    </w:pPr>
    <w:r>
      <w:rPr>
        <w:noProof/>
      </w:rPr>
      <w:drawing>
        <wp:inline distT="0" distB="0" distL="0" distR="0" wp14:anchorId="29811391" wp14:editId="37C93ED7">
          <wp:extent cx="2368309" cy="1307702"/>
          <wp:effectExtent l="0" t="0" r="0" b="6985"/>
          <wp:docPr id="2" name="Immagin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4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68309" cy="130770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Look w:val="04A0" w:firstRow="1" w:lastRow="0" w:firstColumn="1" w:lastColumn="0" w:noHBand="0" w:noVBand="1"/>
    </w:tblPr>
    <w:tblGrid>
      <w:gridCol w:w="3843"/>
      <w:gridCol w:w="6237"/>
    </w:tblGrid>
    <w:tr w:rsidR="003111F2" w14:paraId="7E5E28D0" w14:textId="77777777" w:rsidTr="00FF0B4A">
      <w:trPr>
        <w:trHeight w:val="2694"/>
      </w:trPr>
      <w:tc>
        <w:tcPr>
          <w:tcW w:w="2500" w:type="pct"/>
          <w:vAlign w:val="bottom"/>
        </w:tcPr>
        <w:p w14:paraId="7E5E28CE" w14:textId="67BD678C" w:rsidR="003111F2" w:rsidRDefault="003111F2" w:rsidP="00AD23B5">
          <w:pPr>
            <w:spacing w:after="0"/>
            <w:jc w:val="right"/>
          </w:pPr>
          <w:r>
            <w:t xml:space="preserve"> </w:t>
          </w:r>
        </w:p>
      </w:tc>
      <w:tc>
        <w:tcPr>
          <w:tcW w:w="2500" w:type="pct"/>
          <w:vAlign w:val="bottom"/>
        </w:tcPr>
        <w:p w14:paraId="7E5E28CF" w14:textId="44D1E186" w:rsidR="003111F2" w:rsidRDefault="003111F2">
          <w:pPr>
            <w:pStyle w:val="Intestazione"/>
          </w:pPr>
          <w:r>
            <w:rPr>
              <w:noProof/>
            </w:rPr>
            <w:drawing>
              <wp:inline distT="0" distB="0" distL="0" distR="0" wp14:anchorId="42C5BB1B" wp14:editId="36A7C417">
                <wp:extent cx="3823667" cy="2000993"/>
                <wp:effectExtent l="0" t="0" r="0" b="0"/>
                <wp:docPr id="59" name="Immagin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889234" cy="2035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7E5E28D1" w14:textId="4DB83348" w:rsidR="003111F2" w:rsidRDefault="003111F2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812C27"/>
    <w:multiLevelType w:val="multilevel"/>
    <w:tmpl w:val="17C2B970"/>
    <w:lvl w:ilvl="0">
      <w:start w:val="1"/>
      <w:numFmt w:val="bullet"/>
      <w:lvlText w:val="●"/>
      <w:lvlJc w:val="left"/>
      <w:pPr>
        <w:ind w:left="294" w:hanging="360"/>
      </w:pPr>
      <w:rPr>
        <w:rFonts w:ascii="Noto Sans Symbols" w:hAnsi="Noto Sans Symbols" w:cs="Noto Sans Symbols" w:hint="default"/>
        <w:sz w:val="28"/>
      </w:rPr>
    </w:lvl>
    <w:lvl w:ilvl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1734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2454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3894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4614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054" w:hanging="360"/>
      </w:pPr>
      <w:rPr>
        <w:rFonts w:ascii="Noto Sans Symbols" w:hAnsi="Noto Sans Symbols" w:cs="Noto Sans Symbols" w:hint="default"/>
      </w:rPr>
    </w:lvl>
  </w:abstractNum>
  <w:abstractNum w:abstractNumId="1" w15:restartNumberingAfterBreak="0">
    <w:nsid w:val="092454BC"/>
    <w:multiLevelType w:val="hybridMultilevel"/>
    <w:tmpl w:val="E5105B30"/>
    <w:lvl w:ilvl="0" w:tplc="0410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5F69F0"/>
    <w:multiLevelType w:val="multilevel"/>
    <w:tmpl w:val="0FACB1C8"/>
    <w:lvl w:ilvl="0">
      <w:start w:val="1"/>
      <w:numFmt w:val="decimal"/>
      <w:lvlText w:val="%1."/>
      <w:lvlJc w:val="left"/>
      <w:pPr>
        <w:ind w:left="753" w:hanging="393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3" w15:restartNumberingAfterBreak="0">
    <w:nsid w:val="0B8056D9"/>
    <w:multiLevelType w:val="multilevel"/>
    <w:tmpl w:val="D33EA7F6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sz w:val="28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hAnsi="Noto Sans Symbols" w:cs="Noto Sans Symbols" w:hint="default"/>
      </w:rPr>
    </w:lvl>
  </w:abstractNum>
  <w:abstractNum w:abstractNumId="4" w15:restartNumberingAfterBreak="0">
    <w:nsid w:val="0BFA2FDB"/>
    <w:multiLevelType w:val="hybridMultilevel"/>
    <w:tmpl w:val="37260A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071AF3"/>
    <w:multiLevelType w:val="hybridMultilevel"/>
    <w:tmpl w:val="0400F1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D27364"/>
    <w:multiLevelType w:val="hybridMultilevel"/>
    <w:tmpl w:val="07AE1B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D77DB5"/>
    <w:multiLevelType w:val="multilevel"/>
    <w:tmpl w:val="A9AA7C4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</w:rPr>
    </w:lvl>
  </w:abstractNum>
  <w:abstractNum w:abstractNumId="8" w15:restartNumberingAfterBreak="0">
    <w:nsid w:val="17DB525F"/>
    <w:multiLevelType w:val="multilevel"/>
    <w:tmpl w:val="9BA6A18E"/>
    <w:lvl w:ilvl="0">
      <w:start w:val="1"/>
      <w:numFmt w:val="decimal"/>
      <w:pStyle w:val="GpsTitolo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72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187F084C"/>
    <w:multiLevelType w:val="multilevel"/>
    <w:tmpl w:val="00D0A322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sz w:val="28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hAnsi="Noto Sans Symbols" w:cs="Noto Sans Symbols" w:hint="default"/>
      </w:rPr>
    </w:lvl>
  </w:abstractNum>
  <w:abstractNum w:abstractNumId="10" w15:restartNumberingAfterBreak="0">
    <w:nsid w:val="1919013D"/>
    <w:multiLevelType w:val="multilevel"/>
    <w:tmpl w:val="4A286178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trike w:val="0"/>
        <w:dstrike w:val="0"/>
        <w:sz w:val="28"/>
        <w:u w:val="none"/>
        <w:effect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strike w:val="0"/>
        <w:dstrike w:val="0"/>
        <w:u w:val="none"/>
        <w:effect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strike w:val="0"/>
        <w:dstrike w:val="0"/>
        <w:u w:val="none"/>
        <w:effect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strike w:val="0"/>
        <w:dstrike w:val="0"/>
        <w:u w:val="none"/>
        <w:effect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strike w:val="0"/>
        <w:dstrike w:val="0"/>
        <w:u w:val="none"/>
        <w:effect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strike w:val="0"/>
        <w:dstrike w:val="0"/>
        <w:u w:val="none"/>
        <w:effect w:val="none"/>
      </w:rPr>
    </w:lvl>
  </w:abstractNum>
  <w:abstractNum w:abstractNumId="11" w15:restartNumberingAfterBreak="0">
    <w:nsid w:val="1E607FB8"/>
    <w:multiLevelType w:val="multilevel"/>
    <w:tmpl w:val="FB7450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12" w15:restartNumberingAfterBreak="0">
    <w:nsid w:val="20481761"/>
    <w:multiLevelType w:val="hybridMultilevel"/>
    <w:tmpl w:val="B62A11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1E3A40"/>
    <w:multiLevelType w:val="hybridMultilevel"/>
    <w:tmpl w:val="D76CC7B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5E658F"/>
    <w:multiLevelType w:val="hybridMultilevel"/>
    <w:tmpl w:val="F274EB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B07E62"/>
    <w:multiLevelType w:val="hybridMultilevel"/>
    <w:tmpl w:val="AC1E7F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5C21F3"/>
    <w:multiLevelType w:val="hybridMultilevel"/>
    <w:tmpl w:val="FB9E720A"/>
    <w:lvl w:ilvl="0" w:tplc="E6B6550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28574087"/>
    <w:multiLevelType w:val="hybridMultilevel"/>
    <w:tmpl w:val="8B2A5D6C"/>
    <w:lvl w:ilvl="0" w:tplc="0410000B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8" w15:restartNumberingAfterBreak="0">
    <w:nsid w:val="359002AF"/>
    <w:multiLevelType w:val="hybridMultilevel"/>
    <w:tmpl w:val="5DDAF6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E74F27"/>
    <w:multiLevelType w:val="hybridMultilevel"/>
    <w:tmpl w:val="88A812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E95283"/>
    <w:multiLevelType w:val="hybridMultilevel"/>
    <w:tmpl w:val="7C40313E"/>
    <w:lvl w:ilvl="0" w:tplc="F46EC740">
      <w:start w:val="2"/>
      <w:numFmt w:val="bullet"/>
      <w:lvlText w:val="•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9666EC"/>
    <w:multiLevelType w:val="multilevel"/>
    <w:tmpl w:val="93D4C0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2" w15:restartNumberingAfterBreak="0">
    <w:nsid w:val="41E6619D"/>
    <w:multiLevelType w:val="hybridMultilevel"/>
    <w:tmpl w:val="11E876F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051A64"/>
    <w:multiLevelType w:val="hybridMultilevel"/>
    <w:tmpl w:val="1EF2AA16"/>
    <w:lvl w:ilvl="0" w:tplc="0410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305F7A"/>
    <w:multiLevelType w:val="hybridMultilevel"/>
    <w:tmpl w:val="45DC999E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684489"/>
    <w:multiLevelType w:val="multilevel"/>
    <w:tmpl w:val="FB7450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26" w15:restartNumberingAfterBreak="0">
    <w:nsid w:val="4F9A1C1E"/>
    <w:multiLevelType w:val="hybridMultilevel"/>
    <w:tmpl w:val="B104623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2D3340"/>
    <w:multiLevelType w:val="multilevel"/>
    <w:tmpl w:val="1E865C7C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sz w:val="28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hAnsi="Noto Sans Symbols" w:cs="Noto Sans Symbols" w:hint="default"/>
      </w:rPr>
    </w:lvl>
  </w:abstractNum>
  <w:abstractNum w:abstractNumId="28" w15:restartNumberingAfterBreak="0">
    <w:nsid w:val="65A530F7"/>
    <w:multiLevelType w:val="hybridMultilevel"/>
    <w:tmpl w:val="5C8280C0"/>
    <w:lvl w:ilvl="0" w:tplc="0410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967E94"/>
    <w:multiLevelType w:val="multilevel"/>
    <w:tmpl w:val="93C6B8A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5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6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6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7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920" w:hanging="2520"/>
      </w:pPr>
      <w:rPr>
        <w:rFonts w:hint="default"/>
      </w:rPr>
    </w:lvl>
  </w:abstractNum>
  <w:abstractNum w:abstractNumId="30" w15:restartNumberingAfterBreak="0">
    <w:nsid w:val="7EFC5148"/>
    <w:multiLevelType w:val="hybridMultilevel"/>
    <w:tmpl w:val="DE02AD9E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664EAE"/>
    <w:multiLevelType w:val="hybridMultilevel"/>
    <w:tmpl w:val="617067F0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8"/>
  </w:num>
  <w:num w:numId="3">
    <w:abstractNumId w:val="12"/>
  </w:num>
  <w:num w:numId="4">
    <w:abstractNumId w:val="1"/>
  </w:num>
  <w:num w:numId="5">
    <w:abstractNumId w:val="28"/>
  </w:num>
  <w:num w:numId="6">
    <w:abstractNumId w:val="18"/>
  </w:num>
  <w:num w:numId="7">
    <w:abstractNumId w:val="26"/>
  </w:num>
  <w:num w:numId="8">
    <w:abstractNumId w:val="4"/>
  </w:num>
  <w:num w:numId="9">
    <w:abstractNumId w:val="22"/>
  </w:num>
  <w:num w:numId="10">
    <w:abstractNumId w:val="15"/>
  </w:num>
  <w:num w:numId="11">
    <w:abstractNumId w:val="14"/>
  </w:num>
  <w:num w:numId="12">
    <w:abstractNumId w:val="19"/>
  </w:num>
  <w:num w:numId="13">
    <w:abstractNumId w:val="5"/>
  </w:num>
  <w:num w:numId="14">
    <w:abstractNumId w:val="13"/>
  </w:num>
  <w:num w:numId="15">
    <w:abstractNumId w:val="6"/>
  </w:num>
  <w:num w:numId="16">
    <w:abstractNumId w:val="20"/>
  </w:num>
  <w:num w:numId="17">
    <w:abstractNumId w:val="0"/>
  </w:num>
  <w:num w:numId="18">
    <w:abstractNumId w:val="9"/>
  </w:num>
  <w:num w:numId="19">
    <w:abstractNumId w:val="3"/>
  </w:num>
  <w:num w:numId="20">
    <w:abstractNumId w:val="7"/>
  </w:num>
  <w:num w:numId="21">
    <w:abstractNumId w:val="10"/>
  </w:num>
  <w:num w:numId="22">
    <w:abstractNumId w:val="27"/>
  </w:num>
  <w:num w:numId="23">
    <w:abstractNumId w:val="24"/>
  </w:num>
  <w:num w:numId="24">
    <w:abstractNumId w:val="30"/>
  </w:num>
  <w:num w:numId="25">
    <w:abstractNumId w:val="31"/>
  </w:num>
  <w:num w:numId="26">
    <w:abstractNumId w:val="17"/>
  </w:num>
  <w:num w:numId="27">
    <w:abstractNumId w:val="16"/>
  </w:num>
  <w:num w:numId="28">
    <w:abstractNumId w:val="29"/>
  </w:num>
  <w:num w:numId="29">
    <w:abstractNumId w:val="21"/>
  </w:num>
  <w:num w:numId="30">
    <w:abstractNumId w:val="25"/>
  </w:num>
  <w:num w:numId="31">
    <w:abstractNumId w:val="23"/>
  </w:num>
  <w:num w:numId="32">
    <w:abstractNumId w:val="1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7953"/>
    <w:rsid w:val="00003A0D"/>
    <w:rsid w:val="00005819"/>
    <w:rsid w:val="000129C5"/>
    <w:rsid w:val="00013EE8"/>
    <w:rsid w:val="00015437"/>
    <w:rsid w:val="000212FB"/>
    <w:rsid w:val="00031826"/>
    <w:rsid w:val="00045CC2"/>
    <w:rsid w:val="000520C7"/>
    <w:rsid w:val="00053BB2"/>
    <w:rsid w:val="000558A5"/>
    <w:rsid w:val="00061ADB"/>
    <w:rsid w:val="0006684A"/>
    <w:rsid w:val="00074A7C"/>
    <w:rsid w:val="00083500"/>
    <w:rsid w:val="000870A0"/>
    <w:rsid w:val="00092E35"/>
    <w:rsid w:val="000A3F2D"/>
    <w:rsid w:val="000A4C21"/>
    <w:rsid w:val="000A7EC2"/>
    <w:rsid w:val="000B07A3"/>
    <w:rsid w:val="000B4CDE"/>
    <w:rsid w:val="000B4EEA"/>
    <w:rsid w:val="000C137F"/>
    <w:rsid w:val="000C3920"/>
    <w:rsid w:val="000E29FA"/>
    <w:rsid w:val="000E3591"/>
    <w:rsid w:val="000E5D47"/>
    <w:rsid w:val="000E6AD1"/>
    <w:rsid w:val="000F1E1B"/>
    <w:rsid w:val="000F342F"/>
    <w:rsid w:val="000F3658"/>
    <w:rsid w:val="000F55CD"/>
    <w:rsid w:val="001021B0"/>
    <w:rsid w:val="00103123"/>
    <w:rsid w:val="00104611"/>
    <w:rsid w:val="001054F3"/>
    <w:rsid w:val="00113BB3"/>
    <w:rsid w:val="00125C51"/>
    <w:rsid w:val="00131349"/>
    <w:rsid w:val="00135F11"/>
    <w:rsid w:val="00136B3D"/>
    <w:rsid w:val="00137FEF"/>
    <w:rsid w:val="0014134A"/>
    <w:rsid w:val="00144ED2"/>
    <w:rsid w:val="00146E15"/>
    <w:rsid w:val="001569B9"/>
    <w:rsid w:val="00157872"/>
    <w:rsid w:val="00163373"/>
    <w:rsid w:val="001663E9"/>
    <w:rsid w:val="0016725B"/>
    <w:rsid w:val="001675A6"/>
    <w:rsid w:val="0017666F"/>
    <w:rsid w:val="00183F3E"/>
    <w:rsid w:val="001846B4"/>
    <w:rsid w:val="001851DC"/>
    <w:rsid w:val="00185F52"/>
    <w:rsid w:val="001922EE"/>
    <w:rsid w:val="00193240"/>
    <w:rsid w:val="00194101"/>
    <w:rsid w:val="001952F1"/>
    <w:rsid w:val="001A5FB2"/>
    <w:rsid w:val="001A7483"/>
    <w:rsid w:val="001B0D01"/>
    <w:rsid w:val="001B0D12"/>
    <w:rsid w:val="001B7C81"/>
    <w:rsid w:val="001C19AC"/>
    <w:rsid w:val="001C1EBD"/>
    <w:rsid w:val="001D302B"/>
    <w:rsid w:val="001D5F25"/>
    <w:rsid w:val="001E28AE"/>
    <w:rsid w:val="001E6D80"/>
    <w:rsid w:val="001F1C44"/>
    <w:rsid w:val="001F2BE0"/>
    <w:rsid w:val="002103F6"/>
    <w:rsid w:val="002124D1"/>
    <w:rsid w:val="00214C7A"/>
    <w:rsid w:val="00220344"/>
    <w:rsid w:val="002218F3"/>
    <w:rsid w:val="002227F2"/>
    <w:rsid w:val="00223367"/>
    <w:rsid w:val="00227CC9"/>
    <w:rsid w:val="00230863"/>
    <w:rsid w:val="00235F75"/>
    <w:rsid w:val="00240203"/>
    <w:rsid w:val="00241F2F"/>
    <w:rsid w:val="00245255"/>
    <w:rsid w:val="00251842"/>
    <w:rsid w:val="00255683"/>
    <w:rsid w:val="00256329"/>
    <w:rsid w:val="0025762A"/>
    <w:rsid w:val="002755A6"/>
    <w:rsid w:val="00280788"/>
    <w:rsid w:val="0028466D"/>
    <w:rsid w:val="00291302"/>
    <w:rsid w:val="002941D2"/>
    <w:rsid w:val="002A556A"/>
    <w:rsid w:val="002A6524"/>
    <w:rsid w:val="002B5416"/>
    <w:rsid w:val="002C262A"/>
    <w:rsid w:val="002C6734"/>
    <w:rsid w:val="002D1594"/>
    <w:rsid w:val="002D1C0F"/>
    <w:rsid w:val="002D1F54"/>
    <w:rsid w:val="002D47B4"/>
    <w:rsid w:val="002D5DCB"/>
    <w:rsid w:val="002D75A5"/>
    <w:rsid w:val="002E57C3"/>
    <w:rsid w:val="002F0728"/>
    <w:rsid w:val="00304B94"/>
    <w:rsid w:val="0031056A"/>
    <w:rsid w:val="003111F2"/>
    <w:rsid w:val="003124CF"/>
    <w:rsid w:val="003153F5"/>
    <w:rsid w:val="003233C5"/>
    <w:rsid w:val="00324DFF"/>
    <w:rsid w:val="00334FFF"/>
    <w:rsid w:val="003358FA"/>
    <w:rsid w:val="00335B31"/>
    <w:rsid w:val="003370B8"/>
    <w:rsid w:val="00343045"/>
    <w:rsid w:val="00343EC4"/>
    <w:rsid w:val="00344A66"/>
    <w:rsid w:val="0034576B"/>
    <w:rsid w:val="00350AB9"/>
    <w:rsid w:val="003555E1"/>
    <w:rsid w:val="00363035"/>
    <w:rsid w:val="00365065"/>
    <w:rsid w:val="00365BAB"/>
    <w:rsid w:val="0036625B"/>
    <w:rsid w:val="00366A0A"/>
    <w:rsid w:val="00366B54"/>
    <w:rsid w:val="00371246"/>
    <w:rsid w:val="00371450"/>
    <w:rsid w:val="0038042E"/>
    <w:rsid w:val="00384CD6"/>
    <w:rsid w:val="00387B7E"/>
    <w:rsid w:val="003935D2"/>
    <w:rsid w:val="003963C5"/>
    <w:rsid w:val="003B168B"/>
    <w:rsid w:val="003B5ACC"/>
    <w:rsid w:val="003C47CE"/>
    <w:rsid w:val="003D2FA9"/>
    <w:rsid w:val="003D6EC3"/>
    <w:rsid w:val="003E3DDF"/>
    <w:rsid w:val="003E5F56"/>
    <w:rsid w:val="003F039E"/>
    <w:rsid w:val="003F4084"/>
    <w:rsid w:val="0040567B"/>
    <w:rsid w:val="00422903"/>
    <w:rsid w:val="00425A99"/>
    <w:rsid w:val="00434FD3"/>
    <w:rsid w:val="0043580F"/>
    <w:rsid w:val="0044094D"/>
    <w:rsid w:val="004424C3"/>
    <w:rsid w:val="00447D1D"/>
    <w:rsid w:val="0046293E"/>
    <w:rsid w:val="00463A7F"/>
    <w:rsid w:val="00467732"/>
    <w:rsid w:val="004803AD"/>
    <w:rsid w:val="00480CBC"/>
    <w:rsid w:val="004A0BAC"/>
    <w:rsid w:val="004A2672"/>
    <w:rsid w:val="004A6F0F"/>
    <w:rsid w:val="004C1AC5"/>
    <w:rsid w:val="004C1E5E"/>
    <w:rsid w:val="004C3932"/>
    <w:rsid w:val="004D12F7"/>
    <w:rsid w:val="004E278E"/>
    <w:rsid w:val="004E2B07"/>
    <w:rsid w:val="004F6B7B"/>
    <w:rsid w:val="00501B70"/>
    <w:rsid w:val="00505B3F"/>
    <w:rsid w:val="00505B83"/>
    <w:rsid w:val="0051643D"/>
    <w:rsid w:val="005248F9"/>
    <w:rsid w:val="005252D0"/>
    <w:rsid w:val="00531BB1"/>
    <w:rsid w:val="005376E5"/>
    <w:rsid w:val="005432E6"/>
    <w:rsid w:val="0054605A"/>
    <w:rsid w:val="005478C2"/>
    <w:rsid w:val="00550321"/>
    <w:rsid w:val="005511C6"/>
    <w:rsid w:val="00552DDE"/>
    <w:rsid w:val="00556636"/>
    <w:rsid w:val="00557248"/>
    <w:rsid w:val="00563A78"/>
    <w:rsid w:val="00563AEE"/>
    <w:rsid w:val="00565430"/>
    <w:rsid w:val="005816A8"/>
    <w:rsid w:val="00581985"/>
    <w:rsid w:val="0058418D"/>
    <w:rsid w:val="0058689E"/>
    <w:rsid w:val="005902C4"/>
    <w:rsid w:val="005938F6"/>
    <w:rsid w:val="00597286"/>
    <w:rsid w:val="00597F76"/>
    <w:rsid w:val="005A104D"/>
    <w:rsid w:val="005A27C9"/>
    <w:rsid w:val="005D25B1"/>
    <w:rsid w:val="005D73BE"/>
    <w:rsid w:val="005E3462"/>
    <w:rsid w:val="005E4C05"/>
    <w:rsid w:val="005E755F"/>
    <w:rsid w:val="005E7D9D"/>
    <w:rsid w:val="005F331E"/>
    <w:rsid w:val="005F34AE"/>
    <w:rsid w:val="00601DE0"/>
    <w:rsid w:val="00602F3E"/>
    <w:rsid w:val="00615324"/>
    <w:rsid w:val="0061749A"/>
    <w:rsid w:val="00624983"/>
    <w:rsid w:val="00635049"/>
    <w:rsid w:val="00635DBE"/>
    <w:rsid w:val="00643C98"/>
    <w:rsid w:val="006579B4"/>
    <w:rsid w:val="006610F0"/>
    <w:rsid w:val="00661C94"/>
    <w:rsid w:val="006629C0"/>
    <w:rsid w:val="00665956"/>
    <w:rsid w:val="0067783C"/>
    <w:rsid w:val="0068416B"/>
    <w:rsid w:val="006A582D"/>
    <w:rsid w:val="006B7704"/>
    <w:rsid w:val="006C2CC0"/>
    <w:rsid w:val="006C3EF6"/>
    <w:rsid w:val="006C4462"/>
    <w:rsid w:val="006C46D4"/>
    <w:rsid w:val="006D1616"/>
    <w:rsid w:val="006D2370"/>
    <w:rsid w:val="006E1A04"/>
    <w:rsid w:val="006E4104"/>
    <w:rsid w:val="006E4F5B"/>
    <w:rsid w:val="006E5F97"/>
    <w:rsid w:val="006F3176"/>
    <w:rsid w:val="006F4096"/>
    <w:rsid w:val="006F6490"/>
    <w:rsid w:val="00700AB3"/>
    <w:rsid w:val="00711F23"/>
    <w:rsid w:val="007340BB"/>
    <w:rsid w:val="0074229D"/>
    <w:rsid w:val="00751A65"/>
    <w:rsid w:val="00757D9B"/>
    <w:rsid w:val="007617B0"/>
    <w:rsid w:val="00772CC7"/>
    <w:rsid w:val="0077564B"/>
    <w:rsid w:val="007816A3"/>
    <w:rsid w:val="00784BFC"/>
    <w:rsid w:val="007857CD"/>
    <w:rsid w:val="00786464"/>
    <w:rsid w:val="00786D46"/>
    <w:rsid w:val="00787BC9"/>
    <w:rsid w:val="007938EA"/>
    <w:rsid w:val="00794F67"/>
    <w:rsid w:val="007A1B1E"/>
    <w:rsid w:val="007B0213"/>
    <w:rsid w:val="007B2B0A"/>
    <w:rsid w:val="007C42C0"/>
    <w:rsid w:val="007D0657"/>
    <w:rsid w:val="007D4873"/>
    <w:rsid w:val="007E3966"/>
    <w:rsid w:val="007F1C7B"/>
    <w:rsid w:val="0080088E"/>
    <w:rsid w:val="00804E55"/>
    <w:rsid w:val="008070B1"/>
    <w:rsid w:val="00814EEE"/>
    <w:rsid w:val="00817084"/>
    <w:rsid w:val="00817D37"/>
    <w:rsid w:val="00835F4B"/>
    <w:rsid w:val="00850AB3"/>
    <w:rsid w:val="0085439E"/>
    <w:rsid w:val="00854750"/>
    <w:rsid w:val="00856917"/>
    <w:rsid w:val="0086251D"/>
    <w:rsid w:val="00862693"/>
    <w:rsid w:val="0086597C"/>
    <w:rsid w:val="00865DC1"/>
    <w:rsid w:val="00875209"/>
    <w:rsid w:val="0088093D"/>
    <w:rsid w:val="00884598"/>
    <w:rsid w:val="00896158"/>
    <w:rsid w:val="008A461D"/>
    <w:rsid w:val="008A741C"/>
    <w:rsid w:val="008A75F1"/>
    <w:rsid w:val="008A7F72"/>
    <w:rsid w:val="008B0735"/>
    <w:rsid w:val="008B40DD"/>
    <w:rsid w:val="008B5F0E"/>
    <w:rsid w:val="008B78BF"/>
    <w:rsid w:val="008B7A07"/>
    <w:rsid w:val="008C2C73"/>
    <w:rsid w:val="008C2CD6"/>
    <w:rsid w:val="008C6A07"/>
    <w:rsid w:val="008D0A4B"/>
    <w:rsid w:val="008D59DB"/>
    <w:rsid w:val="008E1335"/>
    <w:rsid w:val="008E1419"/>
    <w:rsid w:val="008E2A2C"/>
    <w:rsid w:val="008F1CA5"/>
    <w:rsid w:val="008F25D2"/>
    <w:rsid w:val="008F7A93"/>
    <w:rsid w:val="00904F23"/>
    <w:rsid w:val="00910495"/>
    <w:rsid w:val="009119F2"/>
    <w:rsid w:val="00912709"/>
    <w:rsid w:val="00937F5D"/>
    <w:rsid w:val="00941F65"/>
    <w:rsid w:val="00955325"/>
    <w:rsid w:val="009628E9"/>
    <w:rsid w:val="0096698C"/>
    <w:rsid w:val="00966E1B"/>
    <w:rsid w:val="00981159"/>
    <w:rsid w:val="00986538"/>
    <w:rsid w:val="00993C45"/>
    <w:rsid w:val="009A301D"/>
    <w:rsid w:val="009A53CC"/>
    <w:rsid w:val="009A5970"/>
    <w:rsid w:val="009A73B0"/>
    <w:rsid w:val="009B0F44"/>
    <w:rsid w:val="009B2848"/>
    <w:rsid w:val="009B47BD"/>
    <w:rsid w:val="009C2B97"/>
    <w:rsid w:val="009D572F"/>
    <w:rsid w:val="009D5D3C"/>
    <w:rsid w:val="009E1762"/>
    <w:rsid w:val="009E27A6"/>
    <w:rsid w:val="009E52BD"/>
    <w:rsid w:val="009F05B2"/>
    <w:rsid w:val="009F4260"/>
    <w:rsid w:val="00A04293"/>
    <w:rsid w:val="00A14272"/>
    <w:rsid w:val="00A20AF0"/>
    <w:rsid w:val="00A24521"/>
    <w:rsid w:val="00A26F6E"/>
    <w:rsid w:val="00A27234"/>
    <w:rsid w:val="00A27547"/>
    <w:rsid w:val="00A30D08"/>
    <w:rsid w:val="00A32321"/>
    <w:rsid w:val="00A372CC"/>
    <w:rsid w:val="00A41FB8"/>
    <w:rsid w:val="00A441FB"/>
    <w:rsid w:val="00A66C16"/>
    <w:rsid w:val="00A72042"/>
    <w:rsid w:val="00A82D76"/>
    <w:rsid w:val="00A87B02"/>
    <w:rsid w:val="00AA415B"/>
    <w:rsid w:val="00AA7D7B"/>
    <w:rsid w:val="00AB1270"/>
    <w:rsid w:val="00AD23B5"/>
    <w:rsid w:val="00AD4FDC"/>
    <w:rsid w:val="00AE014B"/>
    <w:rsid w:val="00AE39B9"/>
    <w:rsid w:val="00AE4131"/>
    <w:rsid w:val="00AE5414"/>
    <w:rsid w:val="00AF08E9"/>
    <w:rsid w:val="00B02D1A"/>
    <w:rsid w:val="00B049B7"/>
    <w:rsid w:val="00B0618B"/>
    <w:rsid w:val="00B15BAC"/>
    <w:rsid w:val="00B167C6"/>
    <w:rsid w:val="00B43962"/>
    <w:rsid w:val="00B544DA"/>
    <w:rsid w:val="00B57062"/>
    <w:rsid w:val="00B62359"/>
    <w:rsid w:val="00B72658"/>
    <w:rsid w:val="00B72FEC"/>
    <w:rsid w:val="00B74236"/>
    <w:rsid w:val="00B84AF3"/>
    <w:rsid w:val="00B84B24"/>
    <w:rsid w:val="00B93A7B"/>
    <w:rsid w:val="00BA128E"/>
    <w:rsid w:val="00BA2D0F"/>
    <w:rsid w:val="00BA42B8"/>
    <w:rsid w:val="00BB1279"/>
    <w:rsid w:val="00BB1B60"/>
    <w:rsid w:val="00BB3D7D"/>
    <w:rsid w:val="00BC49F8"/>
    <w:rsid w:val="00BD0168"/>
    <w:rsid w:val="00BF2FF3"/>
    <w:rsid w:val="00BF6B80"/>
    <w:rsid w:val="00C0647C"/>
    <w:rsid w:val="00C1021F"/>
    <w:rsid w:val="00C15CD9"/>
    <w:rsid w:val="00C2566D"/>
    <w:rsid w:val="00C416F6"/>
    <w:rsid w:val="00C427EE"/>
    <w:rsid w:val="00C45E17"/>
    <w:rsid w:val="00C507E5"/>
    <w:rsid w:val="00C51092"/>
    <w:rsid w:val="00C5192E"/>
    <w:rsid w:val="00C5231C"/>
    <w:rsid w:val="00C53596"/>
    <w:rsid w:val="00C602E0"/>
    <w:rsid w:val="00C6081A"/>
    <w:rsid w:val="00C61A45"/>
    <w:rsid w:val="00C720DC"/>
    <w:rsid w:val="00C72F0C"/>
    <w:rsid w:val="00C811E1"/>
    <w:rsid w:val="00C8754D"/>
    <w:rsid w:val="00C925FC"/>
    <w:rsid w:val="00CA0924"/>
    <w:rsid w:val="00CE0629"/>
    <w:rsid w:val="00CE331C"/>
    <w:rsid w:val="00CF4782"/>
    <w:rsid w:val="00CF4FDB"/>
    <w:rsid w:val="00CF699E"/>
    <w:rsid w:val="00CF7953"/>
    <w:rsid w:val="00D01C85"/>
    <w:rsid w:val="00D01EC6"/>
    <w:rsid w:val="00D0682C"/>
    <w:rsid w:val="00D07AC0"/>
    <w:rsid w:val="00D272CD"/>
    <w:rsid w:val="00D349B8"/>
    <w:rsid w:val="00D44131"/>
    <w:rsid w:val="00D50206"/>
    <w:rsid w:val="00D64476"/>
    <w:rsid w:val="00D706D3"/>
    <w:rsid w:val="00D73493"/>
    <w:rsid w:val="00D774C9"/>
    <w:rsid w:val="00D77EB5"/>
    <w:rsid w:val="00D82357"/>
    <w:rsid w:val="00D93D6E"/>
    <w:rsid w:val="00D969A9"/>
    <w:rsid w:val="00D97DE3"/>
    <w:rsid w:val="00DA3862"/>
    <w:rsid w:val="00DB0F0B"/>
    <w:rsid w:val="00DB28BC"/>
    <w:rsid w:val="00DB4C8C"/>
    <w:rsid w:val="00DC6CD0"/>
    <w:rsid w:val="00DE40F0"/>
    <w:rsid w:val="00DE6281"/>
    <w:rsid w:val="00DE6785"/>
    <w:rsid w:val="00DF42DD"/>
    <w:rsid w:val="00E03EF5"/>
    <w:rsid w:val="00E1071E"/>
    <w:rsid w:val="00E10EC3"/>
    <w:rsid w:val="00E1616C"/>
    <w:rsid w:val="00E16366"/>
    <w:rsid w:val="00E16B06"/>
    <w:rsid w:val="00E22F27"/>
    <w:rsid w:val="00E23316"/>
    <w:rsid w:val="00E2337B"/>
    <w:rsid w:val="00E25AD8"/>
    <w:rsid w:val="00E37D6A"/>
    <w:rsid w:val="00E45812"/>
    <w:rsid w:val="00E5120B"/>
    <w:rsid w:val="00E57FC6"/>
    <w:rsid w:val="00E67B62"/>
    <w:rsid w:val="00E800AB"/>
    <w:rsid w:val="00E8025A"/>
    <w:rsid w:val="00E81342"/>
    <w:rsid w:val="00E91577"/>
    <w:rsid w:val="00E963BF"/>
    <w:rsid w:val="00E96CE8"/>
    <w:rsid w:val="00EA027B"/>
    <w:rsid w:val="00EA4E4F"/>
    <w:rsid w:val="00EB03BE"/>
    <w:rsid w:val="00EB1341"/>
    <w:rsid w:val="00EB3FB8"/>
    <w:rsid w:val="00EB42A6"/>
    <w:rsid w:val="00EC43C8"/>
    <w:rsid w:val="00ED42CB"/>
    <w:rsid w:val="00ED53F5"/>
    <w:rsid w:val="00EE3B02"/>
    <w:rsid w:val="00EF1A1A"/>
    <w:rsid w:val="00EF2B03"/>
    <w:rsid w:val="00EF743E"/>
    <w:rsid w:val="00F10B2D"/>
    <w:rsid w:val="00F20C3B"/>
    <w:rsid w:val="00F23BBF"/>
    <w:rsid w:val="00F25CCF"/>
    <w:rsid w:val="00F31F78"/>
    <w:rsid w:val="00F366BB"/>
    <w:rsid w:val="00F41174"/>
    <w:rsid w:val="00F4372B"/>
    <w:rsid w:val="00F4431E"/>
    <w:rsid w:val="00F44D10"/>
    <w:rsid w:val="00F47086"/>
    <w:rsid w:val="00F4719F"/>
    <w:rsid w:val="00F5165E"/>
    <w:rsid w:val="00F522E8"/>
    <w:rsid w:val="00F523FD"/>
    <w:rsid w:val="00F548F6"/>
    <w:rsid w:val="00F656C8"/>
    <w:rsid w:val="00F66E02"/>
    <w:rsid w:val="00F729E9"/>
    <w:rsid w:val="00F72AE7"/>
    <w:rsid w:val="00F73E10"/>
    <w:rsid w:val="00F744B7"/>
    <w:rsid w:val="00F7622F"/>
    <w:rsid w:val="00F856E9"/>
    <w:rsid w:val="00F85A60"/>
    <w:rsid w:val="00F930F0"/>
    <w:rsid w:val="00FA7490"/>
    <w:rsid w:val="00FB33D2"/>
    <w:rsid w:val="00FB78D2"/>
    <w:rsid w:val="00FC03BE"/>
    <w:rsid w:val="00FC1AAE"/>
    <w:rsid w:val="00FD46FF"/>
    <w:rsid w:val="00FE0A23"/>
    <w:rsid w:val="00FE4700"/>
    <w:rsid w:val="00FE763D"/>
    <w:rsid w:val="00FF01FA"/>
    <w:rsid w:val="00FF0B4A"/>
    <w:rsid w:val="00FF1C67"/>
    <w:rsid w:val="00FF23AE"/>
    <w:rsid w:val="00FF6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5E2851"/>
  <w15:chartTrackingRefBased/>
  <w15:docId w15:val="{EC393B1E-E4A5-4463-BC4B-579DD08D1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548F6"/>
    <w:rPr>
      <w:kern w:val="20"/>
      <w:lang w:val="it-IT"/>
    </w:rPr>
  </w:style>
  <w:style w:type="paragraph" w:styleId="Titolo1">
    <w:name w:val="heading 1"/>
    <w:basedOn w:val="Normale"/>
    <w:next w:val="Normale"/>
    <w:link w:val="Titolo1Carattere"/>
    <w:uiPriority w:val="9"/>
    <w:qFormat/>
    <w:pPr>
      <w:keepNext/>
      <w:keepLines/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360" w:after="240"/>
      <w:ind w:left="144" w:right="144"/>
      <w:outlineLvl w:val="0"/>
    </w:pPr>
    <w:rPr>
      <w:rFonts w:asciiTheme="majorHAnsi" w:eastAsiaTheme="majorEastAsia" w:hAnsiTheme="majorHAnsi" w:cstheme="majorBidi"/>
      <w:caps/>
      <w:color w:val="FFFFFF" w:themeColor="background1"/>
      <w:sz w:val="22"/>
      <w:szCs w:val="2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344A66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577188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pPr>
      <w:tabs>
        <w:tab w:val="center" w:pos="4680"/>
        <w:tab w:val="right" w:pos="9360"/>
      </w:tabs>
      <w:spacing w:before="0" w:after="0"/>
      <w:jc w:val="right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Pr>
      <w:kern w:val="20"/>
    </w:rPr>
  </w:style>
  <w:style w:type="paragraph" w:styleId="Pidipagina">
    <w:name w:val="footer"/>
    <w:basedOn w:val="Normale"/>
    <w:link w:val="PidipaginaCarattere"/>
    <w:uiPriority w:val="99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/>
      <w:ind w:right="101"/>
    </w:pPr>
  </w:style>
  <w:style w:type="character" w:customStyle="1" w:styleId="PidipaginaCarattere">
    <w:name w:val="Piè di pagina Carattere"/>
    <w:basedOn w:val="Carpredefinitoparagrafo"/>
    <w:link w:val="Pidipagina"/>
    <w:uiPriority w:val="99"/>
    <w:rPr>
      <w:kern w:val="20"/>
    </w:rPr>
  </w:style>
  <w:style w:type="paragraph" w:styleId="Nessunaspaziatura">
    <w:name w:val="No Spacing"/>
    <w:link w:val="NessunaspaziaturaCarattere"/>
    <w:uiPriority w:val="1"/>
    <w:qFormat/>
    <w:pPr>
      <w:spacing w:before="0" w:after="0"/>
    </w:pPr>
  </w:style>
  <w:style w:type="character" w:styleId="Enfasigrassetto">
    <w:name w:val="Strong"/>
    <w:basedOn w:val="Carpredefinitoparagrafo"/>
    <w:uiPriority w:val="1"/>
    <w:unhideWhenUsed/>
    <w:qFormat/>
    <w:rPr>
      <w:b/>
      <w:bCs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</w:style>
  <w:style w:type="table" w:styleId="Grigliatabella">
    <w:name w:val="Table Grid"/>
    <w:basedOn w:val="Tabellanormale"/>
    <w:uiPriority w:val="59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olo">
    <w:name w:val="Title"/>
    <w:basedOn w:val="Normale"/>
    <w:next w:val="Normale"/>
    <w:link w:val="TitoloCarattere"/>
    <w:uiPriority w:val="10"/>
    <w:qFormat/>
    <w:pPr>
      <w:spacing w:before="480" w:after="160"/>
    </w:pPr>
    <w:rPr>
      <w:rFonts w:asciiTheme="majorHAnsi" w:eastAsiaTheme="majorEastAsia" w:hAnsiTheme="majorHAnsi" w:cstheme="majorBidi"/>
      <w:caps/>
      <w:color w:val="7E97AD" w:themeColor="accent1"/>
      <w:kern w:val="28"/>
      <w:sz w:val="48"/>
      <w:szCs w:val="48"/>
    </w:rPr>
  </w:style>
  <w:style w:type="character" w:customStyle="1" w:styleId="TitoloCarattere">
    <w:name w:val="Titolo Carattere"/>
    <w:basedOn w:val="Carpredefinitoparagrafo"/>
    <w:link w:val="Titolo"/>
    <w:uiPriority w:val="10"/>
    <w:rPr>
      <w:rFonts w:asciiTheme="majorHAnsi" w:eastAsiaTheme="majorEastAsia" w:hAnsiTheme="majorHAnsi" w:cstheme="majorBidi"/>
      <w:caps/>
      <w:color w:val="7E97AD" w:themeColor="accent1"/>
      <w:kern w:val="28"/>
      <w:sz w:val="48"/>
      <w:szCs w:val="48"/>
    </w:rPr>
  </w:style>
  <w:style w:type="character" w:styleId="Testosegnaposto">
    <w:name w:val="Placeholder Text"/>
    <w:basedOn w:val="Carpredefinitoparagrafo"/>
    <w:uiPriority w:val="99"/>
    <w:semiHidden/>
    <w:rPr>
      <w:color w:val="808080"/>
    </w:rPr>
  </w:style>
  <w:style w:type="paragraph" w:styleId="Formuladichiusura">
    <w:name w:val="Closing"/>
    <w:basedOn w:val="Normale"/>
    <w:link w:val="FormuladichiusuraCarattere"/>
    <w:uiPriority w:val="99"/>
    <w:unhideWhenUsed/>
    <w:pPr>
      <w:spacing w:before="600" w:after="80"/>
    </w:pPr>
  </w:style>
  <w:style w:type="character" w:customStyle="1" w:styleId="FormuladichiusuraCarattere">
    <w:name w:val="Formula di chiusura Carattere"/>
    <w:basedOn w:val="Carpredefinitoparagrafo"/>
    <w:link w:val="Formuladichiusura"/>
    <w:uiPriority w:val="99"/>
    <w:rPr>
      <w:kern w:val="20"/>
    </w:rPr>
  </w:style>
  <w:style w:type="table" w:customStyle="1" w:styleId="StatusReportTable">
    <w:name w:val="Status Report Table"/>
    <w:basedOn w:val="Tabellanormale"/>
    <w:uiPriority w:val="99"/>
    <w:tblPr>
      <w:tblBorders>
        <w:insideH w:val="single" w:sz="4" w:space="0" w:color="BFBFBF" w:themeColor="background1" w:themeShade="BF"/>
      </w:tblBorders>
    </w:tblPr>
    <w:tblStylePr w:type="firstRow">
      <w:rPr>
        <w:rFonts w:asciiTheme="majorHAnsi" w:hAnsiTheme="majorHAnsi"/>
        <w:caps/>
        <w:smallCaps w:val="0"/>
        <w:color w:val="577188" w:themeColor="accent1" w:themeShade="BF"/>
      </w:rPr>
      <w:tblPr/>
      <w:tcPr>
        <w:vAlign w:val="bottom"/>
      </w:tcPr>
    </w:tblStylePr>
  </w:style>
  <w:style w:type="character" w:customStyle="1" w:styleId="Titolo1Carattere">
    <w:name w:val="Titolo 1 Carattere"/>
    <w:basedOn w:val="Carpredefinitoparagrafo"/>
    <w:link w:val="Titolo1"/>
    <w:uiPriority w:val="9"/>
    <w:rPr>
      <w:rFonts w:asciiTheme="majorHAnsi" w:eastAsiaTheme="majorEastAsia" w:hAnsiTheme="majorHAnsi" w:cstheme="majorBidi"/>
      <w:caps/>
      <w:color w:val="FFFFFF" w:themeColor="background1"/>
      <w:kern w:val="20"/>
      <w:sz w:val="22"/>
      <w:szCs w:val="22"/>
      <w:shd w:val="clear" w:color="auto" w:fill="7E97AD" w:themeFill="accent1"/>
    </w:rPr>
  </w:style>
  <w:style w:type="table" w:styleId="Tabellagriglia4-colore1">
    <w:name w:val="Grid Table 4 Accent 1"/>
    <w:basedOn w:val="Tabellanormale"/>
    <w:uiPriority w:val="49"/>
    <w:rsid w:val="00BF2FF3"/>
    <w:pPr>
      <w:spacing w:after="0"/>
    </w:pPr>
    <w:tblPr>
      <w:tblStyleRowBandSize w:val="1"/>
      <w:tblStyleColBandSize w:val="1"/>
      <w:tblBorders>
        <w:top w:val="single" w:sz="4" w:space="0" w:color="B1C0CD" w:themeColor="accent1" w:themeTint="99"/>
        <w:left w:val="single" w:sz="4" w:space="0" w:color="B1C0CD" w:themeColor="accent1" w:themeTint="99"/>
        <w:bottom w:val="single" w:sz="4" w:space="0" w:color="B1C0CD" w:themeColor="accent1" w:themeTint="99"/>
        <w:right w:val="single" w:sz="4" w:space="0" w:color="B1C0CD" w:themeColor="accent1" w:themeTint="99"/>
        <w:insideH w:val="single" w:sz="4" w:space="0" w:color="B1C0CD" w:themeColor="accent1" w:themeTint="99"/>
        <w:insideV w:val="single" w:sz="4" w:space="0" w:color="B1C0C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97AD" w:themeColor="accent1"/>
          <w:left w:val="single" w:sz="4" w:space="0" w:color="7E97AD" w:themeColor="accent1"/>
          <w:bottom w:val="single" w:sz="4" w:space="0" w:color="7E97AD" w:themeColor="accent1"/>
          <w:right w:val="single" w:sz="4" w:space="0" w:color="7E97AD" w:themeColor="accent1"/>
          <w:insideH w:val="nil"/>
          <w:insideV w:val="nil"/>
        </w:tcBorders>
        <w:shd w:val="clear" w:color="auto" w:fill="7E97AD" w:themeFill="accent1"/>
      </w:tcPr>
    </w:tblStylePr>
    <w:tblStylePr w:type="lastRow">
      <w:rPr>
        <w:b/>
        <w:bCs/>
      </w:rPr>
      <w:tblPr/>
      <w:tcPr>
        <w:tcBorders>
          <w:top w:val="double" w:sz="4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AEE" w:themeFill="accent1" w:themeFillTint="33"/>
      </w:tcPr>
    </w:tblStylePr>
    <w:tblStylePr w:type="band1Horz">
      <w:tblPr/>
      <w:tcPr>
        <w:shd w:val="clear" w:color="auto" w:fill="E5EAEE" w:themeFill="accent1" w:themeFillTint="33"/>
      </w:tcPr>
    </w:tblStylePr>
  </w:style>
  <w:style w:type="table" w:styleId="Tabellasemplice4">
    <w:name w:val="Plain Table 4"/>
    <w:basedOn w:val="Tabellanormale"/>
    <w:uiPriority w:val="43"/>
    <w:rsid w:val="00BF2FF3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semplice-1">
    <w:name w:val="Plain Table 1"/>
    <w:basedOn w:val="Tabellanormale"/>
    <w:uiPriority w:val="40"/>
    <w:rsid w:val="00BF2FF3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Numeroriga">
    <w:name w:val="line number"/>
    <w:basedOn w:val="Carpredefinitoparagrafo"/>
    <w:uiPriority w:val="99"/>
    <w:semiHidden/>
    <w:unhideWhenUsed/>
    <w:rsid w:val="00AE014B"/>
  </w:style>
  <w:style w:type="paragraph" w:styleId="Paragrafoelenco">
    <w:name w:val="List Paragraph"/>
    <w:basedOn w:val="Normale"/>
    <w:uiPriority w:val="34"/>
    <w:qFormat/>
    <w:rsid w:val="008A75F1"/>
    <w:pPr>
      <w:ind w:left="720"/>
      <w:contextualSpacing/>
    </w:pPr>
  </w:style>
  <w:style w:type="paragraph" w:customStyle="1" w:styleId="Gpstesto">
    <w:name w:val="Gps testo"/>
    <w:basedOn w:val="Normale"/>
    <w:link w:val="GpstestoCarattere"/>
    <w:qFormat/>
    <w:rsid w:val="00BF6B80"/>
    <w:pPr>
      <w:spacing w:before="0" w:after="0" w:line="360" w:lineRule="auto"/>
      <w:ind w:right="284"/>
      <w:jc w:val="both"/>
    </w:pPr>
    <w:rPr>
      <w:rFonts w:ascii="Garamond" w:hAnsi="Garamond"/>
      <w:color w:val="auto"/>
      <w:kern w:val="0"/>
      <w:sz w:val="24"/>
      <w:szCs w:val="22"/>
    </w:rPr>
  </w:style>
  <w:style w:type="character" w:customStyle="1" w:styleId="GpstestoCarattere">
    <w:name w:val="Gps testo Carattere"/>
    <w:basedOn w:val="Carpredefinitoparagrafo"/>
    <w:link w:val="Gpstesto"/>
    <w:rsid w:val="00BF6B80"/>
    <w:rPr>
      <w:rFonts w:ascii="Garamond" w:hAnsi="Garamond"/>
      <w:color w:val="auto"/>
      <w:sz w:val="24"/>
      <w:szCs w:val="22"/>
      <w:lang w:val="it-IT"/>
    </w:rPr>
  </w:style>
  <w:style w:type="paragraph" w:customStyle="1" w:styleId="GpsTitolo">
    <w:name w:val="Gps Titolo"/>
    <w:basedOn w:val="Titolo1"/>
    <w:qFormat/>
    <w:rsid w:val="00344A66"/>
    <w:pPr>
      <w:numPr>
        <w:numId w:val="2"/>
      </w:numPr>
      <w:pBdr>
        <w:top w:val="none" w:sz="0" w:space="0" w:color="auto"/>
        <w:left w:val="none" w:sz="0" w:space="0" w:color="auto"/>
        <w:bottom w:val="single" w:sz="2" w:space="1" w:color="E5EAEE" w:themeColor="accent1" w:themeTint="33"/>
        <w:right w:val="none" w:sz="0" w:space="0" w:color="auto"/>
      </w:pBdr>
      <w:shd w:val="clear" w:color="auto" w:fill="auto"/>
      <w:tabs>
        <w:tab w:val="num" w:pos="360"/>
      </w:tabs>
      <w:spacing w:before="120" w:after="120" w:line="360" w:lineRule="auto"/>
      <w:ind w:left="584" w:right="0" w:hanging="357"/>
    </w:pPr>
    <w:rPr>
      <w:rFonts w:ascii="Century Gothic" w:hAnsi="Century Gothic"/>
      <w:caps w:val="0"/>
      <w:color w:val="3A4B5B" w:themeColor="accent1" w:themeShade="80"/>
      <w:kern w:val="0"/>
      <w:sz w:val="36"/>
      <w:szCs w:val="36"/>
      <w:u w:color="3A4B5B" w:themeColor="accent1" w:themeShade="80"/>
    </w:rPr>
  </w:style>
  <w:style w:type="paragraph" w:customStyle="1" w:styleId="GpsParagrafo">
    <w:name w:val="Gps Paragrafo"/>
    <w:basedOn w:val="Titolo2"/>
    <w:link w:val="GpsParagrafoCarattere"/>
    <w:qFormat/>
    <w:rsid w:val="00344A66"/>
    <w:pPr>
      <w:spacing w:before="360" w:after="240" w:line="360" w:lineRule="auto"/>
      <w:ind w:left="227" w:right="227"/>
    </w:pPr>
    <w:rPr>
      <w:rFonts w:ascii="Garamond" w:hAnsi="Garamond"/>
      <w:b/>
      <w:color w:val="3A4B5B" w:themeColor="accent1" w:themeShade="80"/>
      <w:kern w:val="0"/>
      <w:sz w:val="28"/>
    </w:rPr>
  </w:style>
  <w:style w:type="character" w:customStyle="1" w:styleId="GpsParagrafoCarattere">
    <w:name w:val="Gps Paragrafo Carattere"/>
    <w:basedOn w:val="Carpredefinitoparagrafo"/>
    <w:link w:val="GpsParagrafo"/>
    <w:rsid w:val="00344A66"/>
    <w:rPr>
      <w:rFonts w:ascii="Garamond" w:eastAsiaTheme="majorEastAsia" w:hAnsi="Garamond" w:cstheme="majorBidi"/>
      <w:b/>
      <w:color w:val="3A4B5B" w:themeColor="accent1" w:themeShade="80"/>
      <w:sz w:val="28"/>
      <w:szCs w:val="26"/>
      <w:lang w:val="it-IT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344A66"/>
    <w:rPr>
      <w:rFonts w:asciiTheme="majorHAnsi" w:eastAsiaTheme="majorEastAsia" w:hAnsiTheme="majorHAnsi" w:cstheme="majorBidi"/>
      <w:color w:val="577188" w:themeColor="accent1" w:themeShade="BF"/>
      <w:kern w:val="20"/>
      <w:sz w:val="26"/>
      <w:szCs w:val="26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52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0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4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7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7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7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8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6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4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4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8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0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3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OMPAQ\AppData\Roaming\Microsoft\Templates\Project%20status%20report%20(Timeless%20design).dotx" TargetMode="External"/></Relationship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2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E18979-C756-43FD-9D2A-15203E6A502A}">
  <ds:schemaRefs>
    <ds:schemaRef ds:uri="http://schemas.microsoft.com/pics"/>
  </ds:schemaRefs>
</ds:datastoreItem>
</file>

<file path=customXml/itemProps2.xml><?xml version="1.0" encoding="utf-8"?>
<ds:datastoreItem xmlns:ds="http://schemas.openxmlformats.org/officeDocument/2006/customXml" ds:itemID="{51FBD1A1-449C-4EBE-BCFF-5A2F45398A1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BFDFC36-85BF-433E-BE8D-6CA4829595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status report (Timeless design)</Template>
  <TotalTime>14</TotalTime>
  <Pages>4</Pages>
  <Words>391</Words>
  <Characters>2230</Characters>
  <Application>Microsoft Office Word</Application>
  <DocSecurity>0</DocSecurity>
  <Lines>18</Lines>
  <Paragraphs>5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COMPAQ</dc:creator>
  <cp:keywords/>
  <cp:lastModifiedBy>Domenico Napolitano</cp:lastModifiedBy>
  <cp:revision>6</cp:revision>
  <dcterms:created xsi:type="dcterms:W3CDTF">2020-03-29T14:23:00Z</dcterms:created>
  <dcterms:modified xsi:type="dcterms:W3CDTF">2020-03-29T15:11:00Z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TC027909449991</vt:lpwstr>
  </property>
</Properties>
</file>