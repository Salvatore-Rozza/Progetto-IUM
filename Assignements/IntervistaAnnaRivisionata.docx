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CC581" w14:textId="77777777" w:rsidR="00F4431E" w:rsidRDefault="00F4431E" w:rsidP="00F4431E">
      <w:pPr>
        <w:pStyle w:val="Gpstesto"/>
        <w:rPr>
          <w:szCs w:val="24"/>
        </w:rPr>
      </w:pPr>
    </w:p>
    <w:p w14:paraId="76519451" w14:textId="77777777" w:rsidR="00F4431E" w:rsidRDefault="00F4431E" w:rsidP="00F4431E">
      <w:pPr>
        <w:pStyle w:val="Gpstesto"/>
        <w:rPr>
          <w:szCs w:val="24"/>
        </w:rPr>
      </w:pPr>
    </w:p>
    <w:p w14:paraId="32B3D8F2" w14:textId="7E521A64" w:rsidR="00F4431E" w:rsidRDefault="003752B7" w:rsidP="003752B7">
      <w:pPr>
        <w:pStyle w:val="Gpstesto"/>
        <w:ind w:left="360"/>
        <w:rPr>
          <w:rFonts w:ascii="Century Gothic" w:hAnsi="Century Gothic"/>
          <w:sz w:val="36"/>
          <w:szCs w:val="36"/>
        </w:rPr>
      </w:pPr>
      <w:r>
        <w:rPr>
          <w:rFonts w:ascii="Century Gothic" w:hAnsi="Century Gothic"/>
          <w:sz w:val="36"/>
          <w:szCs w:val="36"/>
        </w:rPr>
        <w:t>4.</w:t>
      </w:r>
      <w:r w:rsidR="00F4431E">
        <w:rPr>
          <w:rFonts w:ascii="Century Gothic" w:hAnsi="Century Gothic"/>
          <w:sz w:val="36"/>
          <w:szCs w:val="36"/>
        </w:rPr>
        <w:t xml:space="preserve"> </w:t>
      </w:r>
      <w:r>
        <w:rPr>
          <w:rFonts w:ascii="Century Gothic" w:hAnsi="Century Gothic"/>
          <w:sz w:val="36"/>
          <w:szCs w:val="36"/>
        </w:rPr>
        <w:t>Profili utente e task</w:t>
      </w:r>
    </w:p>
    <w:p w14:paraId="6A3471C6" w14:textId="19319F5E" w:rsidR="004A2672" w:rsidRDefault="003752B7" w:rsidP="003358FA">
      <w:pPr>
        <w:pStyle w:val="Gpstesto"/>
        <w:rPr>
          <w:szCs w:val="24"/>
        </w:rPr>
      </w:pPr>
      <w:r>
        <w:rPr>
          <w:szCs w:val="24"/>
        </w:rPr>
        <w:br/>
      </w:r>
    </w:p>
    <w:p w14:paraId="175053BC" w14:textId="469705E6" w:rsidR="00CF4FDB" w:rsidRDefault="00E04712" w:rsidP="003752B7">
      <w:pPr>
        <w:pStyle w:val="Gpstesto"/>
        <w:numPr>
          <w:ilvl w:val="1"/>
          <w:numId w:val="32"/>
        </w:numPr>
        <w:rPr>
          <w:b/>
          <w:bCs/>
          <w:sz w:val="28"/>
          <w:szCs w:val="28"/>
        </w:rPr>
      </w:pPr>
      <w:r>
        <w:rPr>
          <w:b/>
          <w:bCs/>
          <w:sz w:val="28"/>
          <w:szCs w:val="28"/>
        </w:rPr>
        <w:t>Anna Cremonini (Direttrice del dipartimento di Botanica)</w:t>
      </w:r>
    </w:p>
    <w:p w14:paraId="7C203FAD" w14:textId="77777777" w:rsidR="003752B7" w:rsidRDefault="003752B7" w:rsidP="003752B7">
      <w:pPr>
        <w:pStyle w:val="Gpstesto"/>
        <w:ind w:left="2160"/>
        <w:rPr>
          <w:b/>
          <w:bCs/>
          <w:sz w:val="28"/>
          <w:szCs w:val="28"/>
        </w:rPr>
      </w:pPr>
    </w:p>
    <w:p w14:paraId="5765D64D" w14:textId="77777777" w:rsidR="003B6296" w:rsidRDefault="003752B7" w:rsidP="003B6296">
      <w:pPr>
        <w:pStyle w:val="Gpstesto"/>
        <w:tabs>
          <w:tab w:val="left" w:pos="6190"/>
        </w:tabs>
        <w:jc w:val="left"/>
        <w:rPr>
          <w:sz w:val="28"/>
          <w:szCs w:val="28"/>
        </w:rPr>
      </w:pPr>
      <w:r w:rsidRPr="003752B7">
        <w:rPr>
          <w:b/>
          <w:bCs/>
          <w:noProof/>
          <w:sz w:val="28"/>
          <w:szCs w:val="28"/>
        </w:rPr>
        <w:drawing>
          <wp:anchor distT="0" distB="0" distL="114300" distR="114300" simplePos="0" relativeHeight="251658240" behindDoc="0" locked="0" layoutInCell="1" allowOverlap="1" wp14:anchorId="3533C63C" wp14:editId="246F4CD5">
            <wp:simplePos x="0" y="0"/>
            <wp:positionH relativeFrom="margin">
              <wp:align>left</wp:align>
            </wp:positionH>
            <wp:positionV relativeFrom="paragraph">
              <wp:posOffset>10795</wp:posOffset>
            </wp:positionV>
            <wp:extent cx="1877695" cy="1647825"/>
            <wp:effectExtent l="0" t="0" r="8255"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na-pensosa-con-fiore-nei-capelli_23-21480722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695" cy="1647825"/>
                    </a:xfrm>
                    <a:prstGeom prst="rect">
                      <a:avLst/>
                    </a:prstGeom>
                  </pic:spPr>
                </pic:pic>
              </a:graphicData>
            </a:graphic>
            <wp14:sizeRelH relativeFrom="margin">
              <wp14:pctWidth>0</wp14:pctWidth>
            </wp14:sizeRelH>
            <wp14:sizeRelV relativeFrom="margin">
              <wp14:pctHeight>0</wp14:pctHeight>
            </wp14:sizeRelV>
          </wp:anchor>
        </w:drawing>
      </w:r>
      <w:r w:rsidRPr="003752B7">
        <w:rPr>
          <w:b/>
          <w:bCs/>
          <w:sz w:val="28"/>
          <w:szCs w:val="28"/>
        </w:rPr>
        <w:t>I:</w:t>
      </w:r>
      <w:r>
        <w:rPr>
          <w:b/>
          <w:bCs/>
          <w:sz w:val="28"/>
          <w:szCs w:val="28"/>
        </w:rPr>
        <w:t xml:space="preserve"> </w:t>
      </w:r>
      <w:r>
        <w:rPr>
          <w:sz w:val="28"/>
          <w:szCs w:val="28"/>
        </w:rPr>
        <w:t xml:space="preserve">Ciao </w:t>
      </w:r>
      <w:r w:rsidR="00E04712">
        <w:rPr>
          <w:sz w:val="28"/>
          <w:szCs w:val="28"/>
        </w:rPr>
        <w:t>Ann</w:t>
      </w:r>
      <w:r>
        <w:rPr>
          <w:sz w:val="28"/>
          <w:szCs w:val="28"/>
        </w:rPr>
        <w:t>a,</w:t>
      </w:r>
      <w:r w:rsidR="00E04712">
        <w:rPr>
          <w:sz w:val="28"/>
          <w:szCs w:val="28"/>
        </w:rPr>
        <w:t xml:space="preserve"> abbiamo scelto di intervistarti perché sappiamo che sei a capo del dipartimento di Botanica dell’università di Bologna</w:t>
      </w:r>
      <w:r>
        <w:rPr>
          <w:sz w:val="28"/>
          <w:szCs w:val="28"/>
        </w:rPr>
        <w:t>.</w:t>
      </w:r>
      <w:r w:rsidR="00E04712">
        <w:rPr>
          <w:sz w:val="28"/>
          <w:szCs w:val="28"/>
        </w:rPr>
        <w:t xml:space="preserve"> Sappiamo che all’interno del dipartimento ci sono molte serre dove gli studenti imparano e mettono in pratica i loro insegnamenti. Quali sono le difficoltà nel mantenere questi impianti?</w:t>
      </w:r>
      <w:r w:rsidRPr="003752B7">
        <w:rPr>
          <w:b/>
          <w:bCs/>
          <w:sz w:val="28"/>
          <w:szCs w:val="28"/>
        </w:rPr>
        <w:br/>
        <w:t>A:</w:t>
      </w:r>
      <w:r>
        <w:rPr>
          <w:b/>
          <w:bCs/>
          <w:sz w:val="28"/>
          <w:szCs w:val="28"/>
        </w:rPr>
        <w:t xml:space="preserve"> </w:t>
      </w:r>
      <w:r>
        <w:rPr>
          <w:sz w:val="28"/>
          <w:szCs w:val="28"/>
        </w:rPr>
        <w:t>Ciao, sono</w:t>
      </w:r>
      <w:r w:rsidR="00E04712">
        <w:rPr>
          <w:sz w:val="28"/>
          <w:szCs w:val="28"/>
        </w:rPr>
        <w:t xml:space="preserve"> lieta di fare la vostra conoscenza, prima di tutto la difficoltà nel mantenere questi impianti sono le cure costati che ci si devono apportare, abbiamo varie specie di piante divise per settore e ognuno ha bisogno delle proprie cure, sono in poche le persone capaci di occuparsene e non possono di certo essere lasciate in mani improprie</w:t>
      </w:r>
      <w:r>
        <w:rPr>
          <w:sz w:val="28"/>
          <w:szCs w:val="28"/>
        </w:rPr>
        <w:t>.</w:t>
      </w:r>
      <w:r w:rsidR="00E04712">
        <w:rPr>
          <w:sz w:val="28"/>
          <w:szCs w:val="28"/>
        </w:rPr>
        <w:t xml:space="preserve"> Ad alcuni di noi è capitato di dover saltare le vacanze per prendersene cura!</w:t>
      </w:r>
      <w:r>
        <w:rPr>
          <w:b/>
          <w:bCs/>
          <w:sz w:val="28"/>
          <w:szCs w:val="28"/>
        </w:rPr>
        <w:br/>
      </w:r>
      <w:r w:rsidRPr="003752B7">
        <w:rPr>
          <w:b/>
          <w:bCs/>
          <w:sz w:val="28"/>
          <w:szCs w:val="28"/>
        </w:rPr>
        <w:t>I:</w:t>
      </w:r>
      <w:r>
        <w:rPr>
          <w:b/>
          <w:bCs/>
          <w:sz w:val="28"/>
          <w:szCs w:val="28"/>
        </w:rPr>
        <w:t xml:space="preserve"> </w:t>
      </w:r>
      <w:r w:rsidR="003B6296">
        <w:rPr>
          <w:sz w:val="28"/>
          <w:szCs w:val="28"/>
        </w:rPr>
        <w:t>Che tipi di attività svolgete in questi impianti</w:t>
      </w:r>
      <w:r w:rsidR="00E04712">
        <w:rPr>
          <w:sz w:val="28"/>
          <w:szCs w:val="28"/>
        </w:rPr>
        <w:t>?</w:t>
      </w:r>
      <w:r w:rsidRPr="003752B7">
        <w:rPr>
          <w:b/>
          <w:bCs/>
          <w:sz w:val="28"/>
          <w:szCs w:val="28"/>
        </w:rPr>
        <w:br/>
        <w:t>A:</w:t>
      </w:r>
      <w:r>
        <w:rPr>
          <w:b/>
          <w:bCs/>
          <w:sz w:val="28"/>
          <w:szCs w:val="28"/>
        </w:rPr>
        <w:t xml:space="preserve"> </w:t>
      </w:r>
      <w:r w:rsidR="003B6296">
        <w:rPr>
          <w:sz w:val="28"/>
          <w:szCs w:val="28"/>
        </w:rPr>
        <w:t>Tutte</w:t>
      </w:r>
      <w:r w:rsidR="003B6296">
        <w:rPr>
          <w:sz w:val="28"/>
          <w:szCs w:val="28"/>
        </w:rPr>
        <w:t xml:space="preserve"> le operazioni per la normale crescita e sussistenza delle piante: illuminazione, irrigazione, concimazione e tanto altro</w:t>
      </w:r>
      <w:r w:rsidR="003B6296">
        <w:rPr>
          <w:sz w:val="28"/>
          <w:szCs w:val="28"/>
        </w:rPr>
        <w:t>, la difficoltà principale è ricreare il microclima giusto per ogni specie di pianta</w:t>
      </w:r>
      <w:r w:rsidR="003B6296">
        <w:rPr>
          <w:sz w:val="28"/>
          <w:szCs w:val="28"/>
        </w:rPr>
        <w:t>.</w:t>
      </w:r>
    </w:p>
    <w:p w14:paraId="694EEAFB" w14:textId="77777777" w:rsidR="003B6296" w:rsidRDefault="003B6296" w:rsidP="003B6296">
      <w:pPr>
        <w:pStyle w:val="Gpstesto"/>
        <w:tabs>
          <w:tab w:val="left" w:pos="6190"/>
        </w:tabs>
        <w:jc w:val="left"/>
        <w:rPr>
          <w:sz w:val="28"/>
          <w:szCs w:val="28"/>
        </w:rPr>
      </w:pPr>
      <w:r>
        <w:rPr>
          <w:b/>
          <w:bCs/>
          <w:sz w:val="28"/>
          <w:szCs w:val="28"/>
        </w:rPr>
        <w:t xml:space="preserve">I: </w:t>
      </w:r>
      <w:r>
        <w:rPr>
          <w:sz w:val="28"/>
          <w:szCs w:val="28"/>
        </w:rPr>
        <w:t>Attualmente come svolgete questo lavoro?</w:t>
      </w:r>
    </w:p>
    <w:p w14:paraId="7BEBA6D1" w14:textId="4A9CDB3E" w:rsidR="003752B7" w:rsidRDefault="003B6296" w:rsidP="003B6296">
      <w:pPr>
        <w:pStyle w:val="Gpstesto"/>
        <w:tabs>
          <w:tab w:val="left" w:pos="6190"/>
        </w:tabs>
        <w:jc w:val="left"/>
        <w:rPr>
          <w:sz w:val="28"/>
          <w:szCs w:val="28"/>
        </w:rPr>
      </w:pPr>
      <w:r>
        <w:rPr>
          <w:b/>
          <w:bCs/>
          <w:sz w:val="28"/>
          <w:szCs w:val="28"/>
        </w:rPr>
        <w:t xml:space="preserve">A: </w:t>
      </w:r>
      <w:r>
        <w:rPr>
          <w:sz w:val="28"/>
          <w:szCs w:val="28"/>
        </w:rPr>
        <w:t xml:space="preserve">A turno ci sono degli addetti che tramite strumenti di misurazione di umidità e temperatura cercano di ricreare il giusto ambiente tramite l’utilizzo di termoventilatori e </w:t>
      </w:r>
      <w:r>
        <w:rPr>
          <w:sz w:val="28"/>
          <w:szCs w:val="28"/>
        </w:rPr>
        <w:lastRenderedPageBreak/>
        <w:t>umidificatori.</w:t>
      </w:r>
      <w:bookmarkStart w:id="0" w:name="_GoBack"/>
      <w:bookmarkEnd w:id="0"/>
      <w:r w:rsidRPr="003752B7">
        <w:rPr>
          <w:b/>
          <w:bCs/>
          <w:sz w:val="28"/>
          <w:szCs w:val="28"/>
        </w:rPr>
        <w:br/>
      </w:r>
      <w:r w:rsidR="003752B7" w:rsidRPr="003752B7">
        <w:rPr>
          <w:b/>
          <w:bCs/>
          <w:sz w:val="28"/>
          <w:szCs w:val="28"/>
        </w:rPr>
        <w:t>I:</w:t>
      </w:r>
      <w:r w:rsidR="003752B7">
        <w:rPr>
          <w:b/>
          <w:bCs/>
          <w:sz w:val="28"/>
          <w:szCs w:val="28"/>
        </w:rPr>
        <w:t xml:space="preserve"> </w:t>
      </w:r>
      <w:r>
        <w:rPr>
          <w:sz w:val="28"/>
          <w:szCs w:val="28"/>
        </w:rPr>
        <w:t>Ti ringrazio per il tempo dedicatomi.</w:t>
      </w:r>
    </w:p>
    <w:p w14:paraId="4958EC99" w14:textId="28ED4EB1" w:rsidR="00DB28BC" w:rsidRPr="003B6296" w:rsidRDefault="003B6296" w:rsidP="003B6296">
      <w:pPr>
        <w:pStyle w:val="Gpstesto"/>
        <w:tabs>
          <w:tab w:val="left" w:pos="6190"/>
        </w:tabs>
        <w:jc w:val="left"/>
        <w:rPr>
          <w:sz w:val="28"/>
          <w:szCs w:val="28"/>
        </w:rPr>
      </w:pPr>
      <w:r>
        <w:rPr>
          <w:b/>
          <w:bCs/>
          <w:sz w:val="28"/>
          <w:szCs w:val="28"/>
        </w:rPr>
        <w:t xml:space="preserve">A: </w:t>
      </w:r>
      <w:r>
        <w:rPr>
          <w:sz w:val="28"/>
          <w:szCs w:val="28"/>
        </w:rPr>
        <w:t>Grazie a te!</w:t>
      </w:r>
    </w:p>
    <w:sectPr w:rsidR="00DB28BC" w:rsidRPr="003B6296" w:rsidSect="001851DC">
      <w:headerReference w:type="default" r:id="rId11"/>
      <w:footerReference w:type="default" r:id="rId12"/>
      <w:headerReference w:type="first" r:id="rId13"/>
      <w:footerReference w:type="first" r:id="rId14"/>
      <w:pgSz w:w="12240" w:h="15840" w:code="1"/>
      <w:pgMar w:top="1440" w:right="1080" w:bottom="1080" w:left="1080" w:header="86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2F00E" w14:textId="77777777" w:rsidR="00D34790" w:rsidRDefault="00D34790">
      <w:pPr>
        <w:spacing w:before="0" w:after="0"/>
      </w:pPr>
      <w:r>
        <w:separator/>
      </w:r>
    </w:p>
  </w:endnote>
  <w:endnote w:type="continuationSeparator" w:id="0">
    <w:p w14:paraId="14936829" w14:textId="77777777" w:rsidR="00D34790" w:rsidRDefault="00D34790">
      <w:pPr>
        <w:spacing w:before="0" w:after="0"/>
      </w:pPr>
      <w:r>
        <w:continuationSeparator/>
      </w:r>
    </w:p>
  </w:endnote>
  <w:endnote w:type="continuationNotice" w:id="1">
    <w:p w14:paraId="4F8B3990" w14:textId="77777777" w:rsidR="00D34790" w:rsidRDefault="00D3479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93C9C" w14:textId="50672E99" w:rsidR="00F548F6" w:rsidRPr="00F548F6" w:rsidRDefault="00F548F6" w:rsidP="00BA128E">
    <w:pPr>
      <w:pStyle w:val="Pidipagina"/>
      <w:tabs>
        <w:tab w:val="center" w:pos="4989"/>
        <w:tab w:val="left" w:pos="7759"/>
      </w:tabs>
      <w:rPr>
        <w:caps/>
        <w:color w:val="5B9BD5"/>
        <w:sz w:val="28"/>
        <w:szCs w:val="28"/>
      </w:rPr>
    </w:pPr>
    <w:r w:rsidRPr="00F548F6">
      <w:rPr>
        <w:caps/>
        <w:color w:val="5B9BD5"/>
        <w:sz w:val="28"/>
        <w:szCs w:val="28"/>
      </w:rPr>
      <w:tab/>
    </w:r>
    <w:r w:rsidRPr="00F548F6">
      <w:rPr>
        <w:caps/>
        <w:color w:val="5B9BD5"/>
        <w:sz w:val="28"/>
        <w:szCs w:val="28"/>
      </w:rPr>
      <w:fldChar w:fldCharType="begin"/>
    </w:r>
    <w:r w:rsidRPr="00F548F6">
      <w:rPr>
        <w:caps/>
        <w:color w:val="5B9BD5"/>
        <w:sz w:val="28"/>
        <w:szCs w:val="28"/>
      </w:rPr>
      <w:instrText>PAGE   \* MERGEFORMAT</w:instrText>
    </w:r>
    <w:r w:rsidRPr="00F548F6">
      <w:rPr>
        <w:caps/>
        <w:color w:val="5B9BD5"/>
        <w:sz w:val="28"/>
        <w:szCs w:val="28"/>
      </w:rPr>
      <w:fldChar w:fldCharType="separate"/>
    </w:r>
    <w:r w:rsidRPr="00F548F6">
      <w:rPr>
        <w:caps/>
        <w:color w:val="5B9BD5"/>
        <w:sz w:val="28"/>
        <w:szCs w:val="28"/>
      </w:rPr>
      <w:t>2</w:t>
    </w:r>
    <w:r w:rsidRPr="00F548F6">
      <w:rPr>
        <w:caps/>
        <w:color w:val="5B9BD5"/>
        <w:sz w:val="28"/>
        <w:szCs w:val="28"/>
      </w:rPr>
      <w:fldChar w:fldCharType="end"/>
    </w:r>
    <w:r w:rsidRPr="00F548F6">
      <w:rPr>
        <w:caps/>
        <w:color w:val="5B9BD5"/>
        <w:sz w:val="28"/>
        <w:szCs w:val="28"/>
      </w:rPr>
      <w:tab/>
    </w:r>
  </w:p>
  <w:p w14:paraId="7E5E28CB" w14:textId="5E2CD437" w:rsidR="00F548F6" w:rsidRPr="00966E1B" w:rsidRDefault="00F548F6">
    <w:pPr>
      <w:pStyle w:val="Pidipagina"/>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28D2" w14:textId="4248C3BF" w:rsidR="00F548F6" w:rsidRDefault="00F548F6">
    <w:pPr>
      <w:pStyle w:val="Pidipagina"/>
    </w:pPr>
    <w:r w:rsidRPr="00F548F6">
      <w:rPr>
        <w:noProof/>
        <w:color w:val="5B9BD5"/>
      </w:rPr>
      <mc:AlternateContent>
        <mc:Choice Requires="wps">
          <w:drawing>
            <wp:anchor distT="0" distB="0" distL="114300" distR="114300" simplePos="0" relativeHeight="251658243" behindDoc="0" locked="0" layoutInCell="1" allowOverlap="1" wp14:anchorId="7C8A58EA" wp14:editId="05553AB5">
              <wp:simplePos x="0" y="0"/>
              <wp:positionH relativeFrom="page">
                <wp:align>center</wp:align>
              </wp:positionH>
              <wp:positionV relativeFrom="page">
                <wp:align>center</wp:align>
              </wp:positionV>
              <wp:extent cx="7364730" cy="9528810"/>
              <wp:effectExtent l="0" t="0" r="0" b="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2FC9B3" id="Rettangolo 452" o:spid="_x0000_s1026" style="position:absolute;margin-left:0;margin-top:0;width:579.9pt;height:750.3pt;z-index:251658243;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" filled="f" stroked="f" strokeweight="1.25pt">
              <w10:wrap anchorx="page" anchory="page"/>
            </v:rect>
          </w:pict>
        </mc:Fallback>
      </mc:AlternateContent>
    </w:r>
    <w:r w:rsidRPr="00F548F6">
      <w:rPr>
        <w:color w:val="5B9BD5"/>
      </w:rPr>
      <w:t xml:space="preserve"> </w:t>
    </w:r>
    <w:r w:rsidRPr="00F548F6">
      <w:rPr>
        <w:rFonts w:ascii="Calibri Light" w:eastAsia="Times New Roman" w:hAnsi="Calibri Light" w:cs="Times New Roman"/>
        <w:color w:val="5B9BD5"/>
      </w:rPr>
      <w:t xml:space="preserve">pag. </w:t>
    </w:r>
    <w:r w:rsidRPr="00F548F6">
      <w:rPr>
        <w:rFonts w:eastAsia="Times New Roman"/>
        <w:color w:val="5B9BD5"/>
      </w:rPr>
      <w:fldChar w:fldCharType="begin"/>
    </w:r>
    <w:r w:rsidRPr="00F548F6">
      <w:rPr>
        <w:color w:val="5B9BD5"/>
      </w:rPr>
      <w:instrText>PAGE    \* MERGEFORMAT</w:instrText>
    </w:r>
    <w:r w:rsidRPr="00F548F6">
      <w:rPr>
        <w:rFonts w:eastAsia="Times New Roman"/>
        <w:color w:val="5B9BD5"/>
      </w:rPr>
      <w:fldChar w:fldCharType="separate"/>
    </w:r>
    <w:r w:rsidRPr="00F548F6">
      <w:rPr>
        <w:rFonts w:ascii="Calibri Light" w:eastAsia="Times New Roman" w:hAnsi="Calibri Light" w:cs="Times New Roman"/>
        <w:color w:val="5B9BD5"/>
      </w:rPr>
      <w:t>2</w:t>
    </w:r>
    <w:r w:rsidRPr="00F548F6">
      <w:rPr>
        <w:rFonts w:ascii="Calibri Light" w:eastAsia="Times New Roman" w:hAnsi="Calibri Light" w:cs="Times New Roman"/>
        <w:color w:val="5B9BD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C263C" w14:textId="77777777" w:rsidR="00D34790" w:rsidRDefault="00D34790">
      <w:pPr>
        <w:spacing w:before="0" w:after="0"/>
      </w:pPr>
      <w:r>
        <w:separator/>
      </w:r>
    </w:p>
  </w:footnote>
  <w:footnote w:type="continuationSeparator" w:id="0">
    <w:p w14:paraId="147C8D1E" w14:textId="77777777" w:rsidR="00D34790" w:rsidRDefault="00D34790">
      <w:pPr>
        <w:spacing w:before="0" w:after="0"/>
      </w:pPr>
      <w:r>
        <w:continuationSeparator/>
      </w:r>
    </w:p>
  </w:footnote>
  <w:footnote w:type="continuationNotice" w:id="1">
    <w:p w14:paraId="3C3101F6" w14:textId="77777777" w:rsidR="00D34790" w:rsidRDefault="00D3479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28C9" w14:textId="07C06D9A" w:rsidR="00F548F6" w:rsidRDefault="00F548F6">
    <w:pPr>
      <w:pStyle w:val="Intestazione"/>
    </w:pPr>
    <w:r>
      <w:rPr>
        <w:noProof/>
      </w:rPr>
      <w:drawing>
        <wp:inline distT="0" distB="0" distL="0" distR="0" wp14:anchorId="29811391" wp14:editId="37C93ED7">
          <wp:extent cx="2368309" cy="1307702"/>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4.png"/>
                  <pic:cNvPicPr/>
                </pic:nvPicPr>
                <pic:blipFill>
                  <a:blip r:embed="rId1">
                    <a:extLst>
                      <a:ext uri="{28A0092B-C50C-407E-A947-70E740481C1C}">
                        <a14:useLocalDpi xmlns:a14="http://schemas.microsoft.com/office/drawing/2010/main" val="0"/>
                      </a:ext>
                    </a:extLst>
                  </a:blip>
                  <a:stretch>
                    <a:fillRect/>
                  </a:stretch>
                </pic:blipFill>
                <pic:spPr>
                  <a:xfrm>
                    <a:off x="0" y="0"/>
                    <a:ext cx="2368309" cy="130770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3843"/>
      <w:gridCol w:w="6237"/>
    </w:tblGrid>
    <w:tr w:rsidR="00F548F6" w14:paraId="7E5E28D0" w14:textId="77777777" w:rsidTr="00FF0B4A">
      <w:trPr>
        <w:trHeight w:val="2694"/>
      </w:trPr>
      <w:tc>
        <w:tcPr>
          <w:tcW w:w="2500" w:type="pct"/>
          <w:vAlign w:val="bottom"/>
        </w:tcPr>
        <w:p w14:paraId="7E5E28CE" w14:textId="67BD678C" w:rsidR="00F548F6" w:rsidRDefault="00F548F6" w:rsidP="00AD23B5">
          <w:pPr>
            <w:spacing w:after="0"/>
            <w:jc w:val="right"/>
          </w:pPr>
          <w:r>
            <w:t xml:space="preserve"> </w:t>
          </w:r>
        </w:p>
      </w:tc>
      <w:tc>
        <w:tcPr>
          <w:tcW w:w="2500" w:type="pct"/>
          <w:vAlign w:val="bottom"/>
        </w:tcPr>
        <w:p w14:paraId="7E5E28CF" w14:textId="44D1E186" w:rsidR="00F548F6" w:rsidRDefault="00F548F6">
          <w:pPr>
            <w:pStyle w:val="Intestazione"/>
          </w:pPr>
          <w:r>
            <w:rPr>
              <w:noProof/>
            </w:rPr>
            <w:drawing>
              <wp:inline distT="0" distB="0" distL="0" distR="0" wp14:anchorId="42C5BB1B" wp14:editId="36A7C417">
                <wp:extent cx="3823667" cy="2000993"/>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9234" cy="2035305"/>
                        </a:xfrm>
                        <a:prstGeom prst="rect">
                          <a:avLst/>
                        </a:prstGeom>
                        <a:noFill/>
                        <a:ln>
                          <a:noFill/>
                        </a:ln>
                      </pic:spPr>
                    </pic:pic>
                  </a:graphicData>
                </a:graphic>
              </wp:inline>
            </w:drawing>
          </w:r>
        </w:p>
      </w:tc>
    </w:tr>
  </w:tbl>
  <w:p w14:paraId="7E5E28D1" w14:textId="4DB83348" w:rsidR="00F548F6" w:rsidRDefault="00F548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2C27"/>
    <w:multiLevelType w:val="multilevel"/>
    <w:tmpl w:val="17C2B970"/>
    <w:lvl w:ilvl="0">
      <w:start w:val="1"/>
      <w:numFmt w:val="bullet"/>
      <w:lvlText w:val="●"/>
      <w:lvlJc w:val="left"/>
      <w:pPr>
        <w:ind w:left="294" w:hanging="360"/>
      </w:pPr>
      <w:rPr>
        <w:rFonts w:ascii="Noto Sans Symbols" w:hAnsi="Noto Sans Symbols" w:cs="Noto Sans Symbols" w:hint="default"/>
        <w:sz w:val="28"/>
      </w:rPr>
    </w:lvl>
    <w:lvl w:ilvl="1">
      <w:start w:val="1"/>
      <w:numFmt w:val="bullet"/>
      <w:lvlText w:val="o"/>
      <w:lvlJc w:val="left"/>
      <w:pPr>
        <w:ind w:left="1014" w:hanging="360"/>
      </w:pPr>
      <w:rPr>
        <w:rFonts w:ascii="Courier New" w:hAnsi="Courier New" w:cs="Courier New" w:hint="default"/>
      </w:rPr>
    </w:lvl>
    <w:lvl w:ilvl="2">
      <w:start w:val="1"/>
      <w:numFmt w:val="bullet"/>
      <w:lvlText w:val="▪"/>
      <w:lvlJc w:val="left"/>
      <w:pPr>
        <w:ind w:left="1734" w:hanging="360"/>
      </w:pPr>
      <w:rPr>
        <w:rFonts w:ascii="Noto Sans Symbols" w:hAnsi="Noto Sans Symbols" w:cs="Noto Sans Symbols" w:hint="default"/>
      </w:rPr>
    </w:lvl>
    <w:lvl w:ilvl="3">
      <w:start w:val="1"/>
      <w:numFmt w:val="bullet"/>
      <w:lvlText w:val="●"/>
      <w:lvlJc w:val="left"/>
      <w:pPr>
        <w:ind w:left="2454" w:hanging="360"/>
      </w:pPr>
      <w:rPr>
        <w:rFonts w:ascii="Noto Sans Symbols" w:hAnsi="Noto Sans Symbols" w:cs="Noto Sans Symbols" w:hint="default"/>
      </w:rPr>
    </w:lvl>
    <w:lvl w:ilvl="4">
      <w:start w:val="1"/>
      <w:numFmt w:val="bullet"/>
      <w:lvlText w:val="o"/>
      <w:lvlJc w:val="left"/>
      <w:pPr>
        <w:ind w:left="3174" w:hanging="360"/>
      </w:pPr>
      <w:rPr>
        <w:rFonts w:ascii="Courier New" w:hAnsi="Courier New" w:cs="Courier New" w:hint="default"/>
      </w:rPr>
    </w:lvl>
    <w:lvl w:ilvl="5">
      <w:start w:val="1"/>
      <w:numFmt w:val="bullet"/>
      <w:lvlText w:val="▪"/>
      <w:lvlJc w:val="left"/>
      <w:pPr>
        <w:ind w:left="3894" w:hanging="360"/>
      </w:pPr>
      <w:rPr>
        <w:rFonts w:ascii="Noto Sans Symbols" w:hAnsi="Noto Sans Symbols" w:cs="Noto Sans Symbols" w:hint="default"/>
      </w:rPr>
    </w:lvl>
    <w:lvl w:ilvl="6">
      <w:start w:val="1"/>
      <w:numFmt w:val="bullet"/>
      <w:lvlText w:val="●"/>
      <w:lvlJc w:val="left"/>
      <w:pPr>
        <w:ind w:left="4614" w:hanging="360"/>
      </w:pPr>
      <w:rPr>
        <w:rFonts w:ascii="Noto Sans Symbols" w:hAnsi="Noto Sans Symbols" w:cs="Noto Sans Symbols" w:hint="default"/>
      </w:rPr>
    </w:lvl>
    <w:lvl w:ilvl="7">
      <w:start w:val="1"/>
      <w:numFmt w:val="bullet"/>
      <w:lvlText w:val="o"/>
      <w:lvlJc w:val="left"/>
      <w:pPr>
        <w:ind w:left="5334" w:hanging="360"/>
      </w:pPr>
      <w:rPr>
        <w:rFonts w:ascii="Courier New" w:hAnsi="Courier New" w:cs="Courier New" w:hint="default"/>
      </w:rPr>
    </w:lvl>
    <w:lvl w:ilvl="8">
      <w:start w:val="1"/>
      <w:numFmt w:val="bullet"/>
      <w:lvlText w:val="▪"/>
      <w:lvlJc w:val="left"/>
      <w:pPr>
        <w:ind w:left="6054" w:hanging="360"/>
      </w:pPr>
      <w:rPr>
        <w:rFonts w:ascii="Noto Sans Symbols" w:hAnsi="Noto Sans Symbols" w:cs="Noto Sans Symbols" w:hint="default"/>
      </w:rPr>
    </w:lvl>
  </w:abstractNum>
  <w:abstractNum w:abstractNumId="1" w15:restartNumberingAfterBreak="0">
    <w:nsid w:val="092454BC"/>
    <w:multiLevelType w:val="hybridMultilevel"/>
    <w:tmpl w:val="E5105B30"/>
    <w:lvl w:ilvl="0" w:tplc="04100001">
      <w:start w:val="1"/>
      <w:numFmt w:val="bullet"/>
      <w:lvlText w:val=""/>
      <w:lvlJc w:val="left"/>
      <w:pPr>
        <w:ind w:left="1080" w:hanging="72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5F69F0"/>
    <w:multiLevelType w:val="multilevel"/>
    <w:tmpl w:val="0FACB1C8"/>
    <w:lvl w:ilvl="0">
      <w:start w:val="1"/>
      <w:numFmt w:val="decimal"/>
      <w:lvlText w:val="%1."/>
      <w:lvlJc w:val="left"/>
      <w:pPr>
        <w:ind w:left="753" w:hanging="393"/>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B8056D9"/>
    <w:multiLevelType w:val="multilevel"/>
    <w:tmpl w:val="D33EA7F6"/>
    <w:lvl w:ilvl="0">
      <w:start w:val="1"/>
      <w:numFmt w:val="bullet"/>
      <w:lvlText w:val=""/>
      <w:lvlJc w:val="left"/>
      <w:pPr>
        <w:ind w:left="1440" w:hanging="360"/>
      </w:pPr>
      <w:rPr>
        <w:rFonts w:ascii="Wingdings" w:hAnsi="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4" w15:restartNumberingAfterBreak="0">
    <w:nsid w:val="0BFA2FDB"/>
    <w:multiLevelType w:val="hybridMultilevel"/>
    <w:tmpl w:val="37260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71AF3"/>
    <w:multiLevelType w:val="hybridMultilevel"/>
    <w:tmpl w:val="0400F1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D27364"/>
    <w:multiLevelType w:val="hybridMultilevel"/>
    <w:tmpl w:val="07AE1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D77DB5"/>
    <w:multiLevelType w:val="multilevel"/>
    <w:tmpl w:val="A9AA7C4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17DB525F"/>
    <w:multiLevelType w:val="multilevel"/>
    <w:tmpl w:val="9BA6A18E"/>
    <w:lvl w:ilvl="0">
      <w:start w:val="1"/>
      <w:numFmt w:val="decimal"/>
      <w:pStyle w:val="GpsTitolo"/>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7F084C"/>
    <w:multiLevelType w:val="multilevel"/>
    <w:tmpl w:val="00D0A322"/>
    <w:lvl w:ilvl="0">
      <w:start w:val="1"/>
      <w:numFmt w:val="bullet"/>
      <w:lvlText w:val=""/>
      <w:lvlJc w:val="left"/>
      <w:pPr>
        <w:ind w:left="1440" w:hanging="360"/>
      </w:pPr>
      <w:rPr>
        <w:rFonts w:ascii="Wingdings" w:hAnsi="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0" w15:restartNumberingAfterBreak="0">
    <w:nsid w:val="1919013D"/>
    <w:multiLevelType w:val="multilevel"/>
    <w:tmpl w:val="4A286178"/>
    <w:lvl w:ilvl="0">
      <w:start w:val="1"/>
      <w:numFmt w:val="bullet"/>
      <w:lvlText w:val=""/>
      <w:lvlJc w:val="left"/>
      <w:pPr>
        <w:ind w:left="720" w:hanging="360"/>
      </w:pPr>
      <w:rPr>
        <w:rFonts w:ascii="Wingdings" w:hAnsi="Wingdings" w:cs="Wingdings"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1" w15:restartNumberingAfterBreak="0">
    <w:nsid w:val="20481761"/>
    <w:multiLevelType w:val="hybridMultilevel"/>
    <w:tmpl w:val="B62A1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1E3A40"/>
    <w:multiLevelType w:val="hybridMultilevel"/>
    <w:tmpl w:val="D76CC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5E658F"/>
    <w:multiLevelType w:val="hybridMultilevel"/>
    <w:tmpl w:val="F274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5B07E62"/>
    <w:multiLevelType w:val="hybridMultilevel"/>
    <w:tmpl w:val="AC1E7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75C21F3"/>
    <w:multiLevelType w:val="hybridMultilevel"/>
    <w:tmpl w:val="FB9E720A"/>
    <w:lvl w:ilvl="0" w:tplc="E6B65504">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15:restartNumberingAfterBreak="0">
    <w:nsid w:val="28574087"/>
    <w:multiLevelType w:val="hybridMultilevel"/>
    <w:tmpl w:val="8B2A5D6C"/>
    <w:lvl w:ilvl="0" w:tplc="0410000B">
      <w:start w:val="1"/>
      <w:numFmt w:val="bullet"/>
      <w:lvlText w:val=""/>
      <w:lvlJc w:val="left"/>
      <w:pPr>
        <w:ind w:left="1353" w:hanging="360"/>
      </w:pPr>
      <w:rPr>
        <w:rFonts w:ascii="Wingdings" w:hAnsi="Wingdings" w:hint="default"/>
      </w:rPr>
    </w:lvl>
    <w:lvl w:ilvl="1" w:tplc="04100003" w:tentative="1">
      <w:start w:val="1"/>
      <w:numFmt w:val="bullet"/>
      <w:lvlText w:val="o"/>
      <w:lvlJc w:val="left"/>
      <w:pPr>
        <w:ind w:left="2073" w:hanging="360"/>
      </w:pPr>
      <w:rPr>
        <w:rFonts w:ascii="Courier New" w:hAnsi="Courier New" w:cs="Courier New" w:hint="default"/>
      </w:rPr>
    </w:lvl>
    <w:lvl w:ilvl="2" w:tplc="04100005" w:tentative="1">
      <w:start w:val="1"/>
      <w:numFmt w:val="bullet"/>
      <w:lvlText w:val=""/>
      <w:lvlJc w:val="left"/>
      <w:pPr>
        <w:ind w:left="2793" w:hanging="360"/>
      </w:pPr>
      <w:rPr>
        <w:rFonts w:ascii="Wingdings" w:hAnsi="Wingdings" w:hint="default"/>
      </w:rPr>
    </w:lvl>
    <w:lvl w:ilvl="3" w:tplc="04100001" w:tentative="1">
      <w:start w:val="1"/>
      <w:numFmt w:val="bullet"/>
      <w:lvlText w:val=""/>
      <w:lvlJc w:val="left"/>
      <w:pPr>
        <w:ind w:left="3513" w:hanging="360"/>
      </w:pPr>
      <w:rPr>
        <w:rFonts w:ascii="Symbol" w:hAnsi="Symbol" w:hint="default"/>
      </w:rPr>
    </w:lvl>
    <w:lvl w:ilvl="4" w:tplc="04100003" w:tentative="1">
      <w:start w:val="1"/>
      <w:numFmt w:val="bullet"/>
      <w:lvlText w:val="o"/>
      <w:lvlJc w:val="left"/>
      <w:pPr>
        <w:ind w:left="4233" w:hanging="360"/>
      </w:pPr>
      <w:rPr>
        <w:rFonts w:ascii="Courier New" w:hAnsi="Courier New" w:cs="Courier New" w:hint="default"/>
      </w:rPr>
    </w:lvl>
    <w:lvl w:ilvl="5" w:tplc="04100005" w:tentative="1">
      <w:start w:val="1"/>
      <w:numFmt w:val="bullet"/>
      <w:lvlText w:val=""/>
      <w:lvlJc w:val="left"/>
      <w:pPr>
        <w:ind w:left="4953" w:hanging="360"/>
      </w:pPr>
      <w:rPr>
        <w:rFonts w:ascii="Wingdings" w:hAnsi="Wingdings" w:hint="default"/>
      </w:rPr>
    </w:lvl>
    <w:lvl w:ilvl="6" w:tplc="04100001" w:tentative="1">
      <w:start w:val="1"/>
      <w:numFmt w:val="bullet"/>
      <w:lvlText w:val=""/>
      <w:lvlJc w:val="left"/>
      <w:pPr>
        <w:ind w:left="5673" w:hanging="360"/>
      </w:pPr>
      <w:rPr>
        <w:rFonts w:ascii="Symbol" w:hAnsi="Symbol" w:hint="default"/>
      </w:rPr>
    </w:lvl>
    <w:lvl w:ilvl="7" w:tplc="04100003" w:tentative="1">
      <w:start w:val="1"/>
      <w:numFmt w:val="bullet"/>
      <w:lvlText w:val="o"/>
      <w:lvlJc w:val="left"/>
      <w:pPr>
        <w:ind w:left="6393" w:hanging="360"/>
      </w:pPr>
      <w:rPr>
        <w:rFonts w:ascii="Courier New" w:hAnsi="Courier New" w:cs="Courier New" w:hint="default"/>
      </w:rPr>
    </w:lvl>
    <w:lvl w:ilvl="8" w:tplc="04100005" w:tentative="1">
      <w:start w:val="1"/>
      <w:numFmt w:val="bullet"/>
      <w:lvlText w:val=""/>
      <w:lvlJc w:val="left"/>
      <w:pPr>
        <w:ind w:left="7113" w:hanging="360"/>
      </w:pPr>
      <w:rPr>
        <w:rFonts w:ascii="Wingdings" w:hAnsi="Wingdings" w:hint="default"/>
      </w:rPr>
    </w:lvl>
  </w:abstractNum>
  <w:abstractNum w:abstractNumId="17" w15:restartNumberingAfterBreak="0">
    <w:nsid w:val="359002AF"/>
    <w:multiLevelType w:val="hybridMultilevel"/>
    <w:tmpl w:val="5DDAF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E74F27"/>
    <w:multiLevelType w:val="hybridMultilevel"/>
    <w:tmpl w:val="88A81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E95283"/>
    <w:multiLevelType w:val="hybridMultilevel"/>
    <w:tmpl w:val="7C40313E"/>
    <w:lvl w:ilvl="0" w:tplc="F46EC740">
      <w:start w:val="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9666EC"/>
    <w:multiLevelType w:val="multilevel"/>
    <w:tmpl w:val="93D4C06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1E6619D"/>
    <w:multiLevelType w:val="hybridMultilevel"/>
    <w:tmpl w:val="11E87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E229B3"/>
    <w:multiLevelType w:val="multilevel"/>
    <w:tmpl w:val="F1AC083C"/>
    <w:lvl w:ilvl="0">
      <w:start w:val="4"/>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15:restartNumberingAfterBreak="0">
    <w:nsid w:val="4A305F7A"/>
    <w:multiLevelType w:val="hybridMultilevel"/>
    <w:tmpl w:val="45DC99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DE80E40"/>
    <w:multiLevelType w:val="hybridMultilevel"/>
    <w:tmpl w:val="215E86EC"/>
    <w:lvl w:ilvl="0" w:tplc="3A52AFC8">
      <w:start w:val="4"/>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5" w15:restartNumberingAfterBreak="0">
    <w:nsid w:val="4E684489"/>
    <w:multiLevelType w:val="multilevel"/>
    <w:tmpl w:val="FB74509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4F9A1C1E"/>
    <w:multiLevelType w:val="hybridMultilevel"/>
    <w:tmpl w:val="B1046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32D3340"/>
    <w:multiLevelType w:val="multilevel"/>
    <w:tmpl w:val="1E865C7C"/>
    <w:lvl w:ilvl="0">
      <w:start w:val="1"/>
      <w:numFmt w:val="bullet"/>
      <w:lvlText w:val=""/>
      <w:lvlJc w:val="left"/>
      <w:pPr>
        <w:ind w:left="1440" w:hanging="360"/>
      </w:pPr>
      <w:rPr>
        <w:rFonts w:ascii="Wingdings" w:hAnsi="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8" w15:restartNumberingAfterBreak="0">
    <w:nsid w:val="65A530F7"/>
    <w:multiLevelType w:val="hybridMultilevel"/>
    <w:tmpl w:val="5C8280C0"/>
    <w:lvl w:ilvl="0" w:tplc="04100001">
      <w:start w:val="1"/>
      <w:numFmt w:val="bullet"/>
      <w:lvlText w:val=""/>
      <w:lvlJc w:val="left"/>
      <w:pPr>
        <w:ind w:left="1080" w:hanging="72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C967E94"/>
    <w:multiLevelType w:val="multilevel"/>
    <w:tmpl w:val="93C6B8AE"/>
    <w:lvl w:ilvl="0">
      <w:start w:val="1"/>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30" w15:restartNumberingAfterBreak="0">
    <w:nsid w:val="7EFC5148"/>
    <w:multiLevelType w:val="hybridMultilevel"/>
    <w:tmpl w:val="DE02A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F664EAE"/>
    <w:multiLevelType w:val="hybridMultilevel"/>
    <w:tmpl w:val="617067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8"/>
  </w:num>
  <w:num w:numId="3">
    <w:abstractNumId w:val="11"/>
  </w:num>
  <w:num w:numId="4">
    <w:abstractNumId w:val="1"/>
  </w:num>
  <w:num w:numId="5">
    <w:abstractNumId w:val="28"/>
  </w:num>
  <w:num w:numId="6">
    <w:abstractNumId w:val="17"/>
  </w:num>
  <w:num w:numId="7">
    <w:abstractNumId w:val="26"/>
  </w:num>
  <w:num w:numId="8">
    <w:abstractNumId w:val="4"/>
  </w:num>
  <w:num w:numId="9">
    <w:abstractNumId w:val="21"/>
  </w:num>
  <w:num w:numId="10">
    <w:abstractNumId w:val="14"/>
  </w:num>
  <w:num w:numId="11">
    <w:abstractNumId w:val="13"/>
  </w:num>
  <w:num w:numId="12">
    <w:abstractNumId w:val="18"/>
  </w:num>
  <w:num w:numId="13">
    <w:abstractNumId w:val="5"/>
  </w:num>
  <w:num w:numId="14">
    <w:abstractNumId w:val="12"/>
  </w:num>
  <w:num w:numId="15">
    <w:abstractNumId w:val="6"/>
  </w:num>
  <w:num w:numId="16">
    <w:abstractNumId w:val="19"/>
  </w:num>
  <w:num w:numId="17">
    <w:abstractNumId w:val="0"/>
  </w:num>
  <w:num w:numId="18">
    <w:abstractNumId w:val="9"/>
  </w:num>
  <w:num w:numId="19">
    <w:abstractNumId w:val="3"/>
  </w:num>
  <w:num w:numId="20">
    <w:abstractNumId w:val="7"/>
  </w:num>
  <w:num w:numId="21">
    <w:abstractNumId w:val="10"/>
  </w:num>
  <w:num w:numId="22">
    <w:abstractNumId w:val="27"/>
  </w:num>
  <w:num w:numId="23">
    <w:abstractNumId w:val="23"/>
  </w:num>
  <w:num w:numId="24">
    <w:abstractNumId w:val="30"/>
  </w:num>
  <w:num w:numId="25">
    <w:abstractNumId w:val="31"/>
  </w:num>
  <w:num w:numId="26">
    <w:abstractNumId w:val="16"/>
  </w:num>
  <w:num w:numId="27">
    <w:abstractNumId w:val="15"/>
  </w:num>
  <w:num w:numId="28">
    <w:abstractNumId w:val="29"/>
  </w:num>
  <w:num w:numId="29">
    <w:abstractNumId w:val="20"/>
  </w:num>
  <w:num w:numId="30">
    <w:abstractNumId w:val="25"/>
  </w:num>
  <w:num w:numId="31">
    <w:abstractNumId w:val="24"/>
  </w:num>
  <w:num w:numId="32">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953"/>
    <w:rsid w:val="00003A0D"/>
    <w:rsid w:val="00005819"/>
    <w:rsid w:val="000129C5"/>
    <w:rsid w:val="00013EE8"/>
    <w:rsid w:val="00015437"/>
    <w:rsid w:val="000212FB"/>
    <w:rsid w:val="00031826"/>
    <w:rsid w:val="00045CC2"/>
    <w:rsid w:val="000520C7"/>
    <w:rsid w:val="00053BB2"/>
    <w:rsid w:val="000558A5"/>
    <w:rsid w:val="00061ADB"/>
    <w:rsid w:val="0006684A"/>
    <w:rsid w:val="00074A7C"/>
    <w:rsid w:val="00083500"/>
    <w:rsid w:val="000870A0"/>
    <w:rsid w:val="00092E35"/>
    <w:rsid w:val="000A3F2D"/>
    <w:rsid w:val="000A4C21"/>
    <w:rsid w:val="000A7EC2"/>
    <w:rsid w:val="000B07A3"/>
    <w:rsid w:val="000B4CDE"/>
    <w:rsid w:val="000B4EEA"/>
    <w:rsid w:val="000C137F"/>
    <w:rsid w:val="000C3920"/>
    <w:rsid w:val="000C657D"/>
    <w:rsid w:val="000E29FA"/>
    <w:rsid w:val="000E3591"/>
    <w:rsid w:val="000E5D47"/>
    <w:rsid w:val="000E6AD1"/>
    <w:rsid w:val="000F1E1B"/>
    <w:rsid w:val="000F342F"/>
    <w:rsid w:val="000F55CD"/>
    <w:rsid w:val="001021B0"/>
    <w:rsid w:val="00103123"/>
    <w:rsid w:val="00104611"/>
    <w:rsid w:val="001054F3"/>
    <w:rsid w:val="00113BB3"/>
    <w:rsid w:val="00125C51"/>
    <w:rsid w:val="00131349"/>
    <w:rsid w:val="00135F11"/>
    <w:rsid w:val="00136B3D"/>
    <w:rsid w:val="00137FEF"/>
    <w:rsid w:val="0014134A"/>
    <w:rsid w:val="00144ED2"/>
    <w:rsid w:val="001569B9"/>
    <w:rsid w:val="00157872"/>
    <w:rsid w:val="00163373"/>
    <w:rsid w:val="001663E9"/>
    <w:rsid w:val="0016725B"/>
    <w:rsid w:val="001675A6"/>
    <w:rsid w:val="0017666F"/>
    <w:rsid w:val="00183F3E"/>
    <w:rsid w:val="001846B4"/>
    <w:rsid w:val="001851DC"/>
    <w:rsid w:val="00185F52"/>
    <w:rsid w:val="001922EE"/>
    <w:rsid w:val="00193240"/>
    <w:rsid w:val="00194101"/>
    <w:rsid w:val="001952F1"/>
    <w:rsid w:val="001A5FB2"/>
    <w:rsid w:val="001A7483"/>
    <w:rsid w:val="001B0D01"/>
    <w:rsid w:val="001B0D12"/>
    <w:rsid w:val="001B7C81"/>
    <w:rsid w:val="001C19AC"/>
    <w:rsid w:val="001C1EBD"/>
    <w:rsid w:val="001D302B"/>
    <w:rsid w:val="001D5F25"/>
    <w:rsid w:val="001E28AE"/>
    <w:rsid w:val="001E6D80"/>
    <w:rsid w:val="001F1C44"/>
    <w:rsid w:val="001F2BE0"/>
    <w:rsid w:val="002103F6"/>
    <w:rsid w:val="002124D1"/>
    <w:rsid w:val="00220344"/>
    <w:rsid w:val="002227F2"/>
    <w:rsid w:val="00223367"/>
    <w:rsid w:val="00227CC9"/>
    <w:rsid w:val="00230863"/>
    <w:rsid w:val="00235F75"/>
    <w:rsid w:val="00240203"/>
    <w:rsid w:val="00241F2F"/>
    <w:rsid w:val="00245255"/>
    <w:rsid w:val="00251842"/>
    <w:rsid w:val="00255683"/>
    <w:rsid w:val="00256329"/>
    <w:rsid w:val="0025762A"/>
    <w:rsid w:val="002755A6"/>
    <w:rsid w:val="00280788"/>
    <w:rsid w:val="0028466D"/>
    <w:rsid w:val="00291302"/>
    <w:rsid w:val="002941D2"/>
    <w:rsid w:val="002A556A"/>
    <w:rsid w:val="002A6524"/>
    <w:rsid w:val="002B5416"/>
    <w:rsid w:val="002C262A"/>
    <w:rsid w:val="002C6734"/>
    <w:rsid w:val="002D1594"/>
    <w:rsid w:val="002D1C0F"/>
    <w:rsid w:val="002D1F54"/>
    <w:rsid w:val="002D47B4"/>
    <w:rsid w:val="002D5DCB"/>
    <w:rsid w:val="002D75A5"/>
    <w:rsid w:val="002E57C3"/>
    <w:rsid w:val="002F0728"/>
    <w:rsid w:val="00304B94"/>
    <w:rsid w:val="0031056A"/>
    <w:rsid w:val="003124CF"/>
    <w:rsid w:val="003153F5"/>
    <w:rsid w:val="003233C5"/>
    <w:rsid w:val="00324DFF"/>
    <w:rsid w:val="00334FFF"/>
    <w:rsid w:val="003358FA"/>
    <w:rsid w:val="00335B31"/>
    <w:rsid w:val="003370B8"/>
    <w:rsid w:val="00343045"/>
    <w:rsid w:val="00343EC4"/>
    <w:rsid w:val="00344A66"/>
    <w:rsid w:val="0034576B"/>
    <w:rsid w:val="00350AB9"/>
    <w:rsid w:val="003555E1"/>
    <w:rsid w:val="00363035"/>
    <w:rsid w:val="00365065"/>
    <w:rsid w:val="00365BAB"/>
    <w:rsid w:val="0036625B"/>
    <w:rsid w:val="00366A0A"/>
    <w:rsid w:val="00366B54"/>
    <w:rsid w:val="00371246"/>
    <w:rsid w:val="00371450"/>
    <w:rsid w:val="003752B7"/>
    <w:rsid w:val="0038042E"/>
    <w:rsid w:val="00384CD6"/>
    <w:rsid w:val="00387B7E"/>
    <w:rsid w:val="003935D2"/>
    <w:rsid w:val="003963C5"/>
    <w:rsid w:val="003B168B"/>
    <w:rsid w:val="003B5ACC"/>
    <w:rsid w:val="003B6296"/>
    <w:rsid w:val="003C47CE"/>
    <w:rsid w:val="003D2FA9"/>
    <w:rsid w:val="003D6EC3"/>
    <w:rsid w:val="003E3DDF"/>
    <w:rsid w:val="003E5F56"/>
    <w:rsid w:val="003F039E"/>
    <w:rsid w:val="003F4084"/>
    <w:rsid w:val="0040567B"/>
    <w:rsid w:val="00422903"/>
    <w:rsid w:val="00425A99"/>
    <w:rsid w:val="00434FD3"/>
    <w:rsid w:val="0043580F"/>
    <w:rsid w:val="0044094D"/>
    <w:rsid w:val="004424C3"/>
    <w:rsid w:val="00447D1D"/>
    <w:rsid w:val="0046293E"/>
    <w:rsid w:val="00463A7F"/>
    <w:rsid w:val="00467732"/>
    <w:rsid w:val="004803AD"/>
    <w:rsid w:val="00480CBC"/>
    <w:rsid w:val="004A0BAC"/>
    <w:rsid w:val="004A2672"/>
    <w:rsid w:val="004A6F0F"/>
    <w:rsid w:val="004C0096"/>
    <w:rsid w:val="004C1AC5"/>
    <w:rsid w:val="004C1E5E"/>
    <w:rsid w:val="004C3932"/>
    <w:rsid w:val="004D12F7"/>
    <w:rsid w:val="004E278E"/>
    <w:rsid w:val="00501B70"/>
    <w:rsid w:val="00505B3F"/>
    <w:rsid w:val="00505B83"/>
    <w:rsid w:val="0051643D"/>
    <w:rsid w:val="005248F9"/>
    <w:rsid w:val="005252D0"/>
    <w:rsid w:val="00531BB1"/>
    <w:rsid w:val="005376E5"/>
    <w:rsid w:val="005432E6"/>
    <w:rsid w:val="0054605A"/>
    <w:rsid w:val="005478C2"/>
    <w:rsid w:val="00550321"/>
    <w:rsid w:val="005511C6"/>
    <w:rsid w:val="00556636"/>
    <w:rsid w:val="00557248"/>
    <w:rsid w:val="00563A78"/>
    <w:rsid w:val="00563AEE"/>
    <w:rsid w:val="00565430"/>
    <w:rsid w:val="005816A8"/>
    <w:rsid w:val="00581985"/>
    <w:rsid w:val="0058418D"/>
    <w:rsid w:val="0058689E"/>
    <w:rsid w:val="005902C4"/>
    <w:rsid w:val="005938F6"/>
    <w:rsid w:val="00597286"/>
    <w:rsid w:val="00597F76"/>
    <w:rsid w:val="005A104D"/>
    <w:rsid w:val="005A27C9"/>
    <w:rsid w:val="005D73BE"/>
    <w:rsid w:val="005E4C05"/>
    <w:rsid w:val="005E755F"/>
    <w:rsid w:val="005E7D9D"/>
    <w:rsid w:val="005F331E"/>
    <w:rsid w:val="005F34AE"/>
    <w:rsid w:val="00601DE0"/>
    <w:rsid w:val="00602F3E"/>
    <w:rsid w:val="00615324"/>
    <w:rsid w:val="00616F42"/>
    <w:rsid w:val="0061749A"/>
    <w:rsid w:val="00624983"/>
    <w:rsid w:val="00635049"/>
    <w:rsid w:val="00635DBE"/>
    <w:rsid w:val="00643C98"/>
    <w:rsid w:val="006579B4"/>
    <w:rsid w:val="006610F0"/>
    <w:rsid w:val="00661C94"/>
    <w:rsid w:val="006629C0"/>
    <w:rsid w:val="00665956"/>
    <w:rsid w:val="0067783C"/>
    <w:rsid w:val="0068416B"/>
    <w:rsid w:val="006A582D"/>
    <w:rsid w:val="006B7704"/>
    <w:rsid w:val="006C2CC0"/>
    <w:rsid w:val="006C3EF6"/>
    <w:rsid w:val="006C4462"/>
    <w:rsid w:val="006C46D4"/>
    <w:rsid w:val="006D1616"/>
    <w:rsid w:val="006D2370"/>
    <w:rsid w:val="006E1A04"/>
    <w:rsid w:val="006E4104"/>
    <w:rsid w:val="006E4F5B"/>
    <w:rsid w:val="006E5F97"/>
    <w:rsid w:val="006F3176"/>
    <w:rsid w:val="006F4096"/>
    <w:rsid w:val="006F6490"/>
    <w:rsid w:val="00700AB3"/>
    <w:rsid w:val="00711F23"/>
    <w:rsid w:val="007340BB"/>
    <w:rsid w:val="0074229D"/>
    <w:rsid w:val="00751A65"/>
    <w:rsid w:val="00757D9B"/>
    <w:rsid w:val="007617B0"/>
    <w:rsid w:val="00772CC7"/>
    <w:rsid w:val="0077564B"/>
    <w:rsid w:val="007816A3"/>
    <w:rsid w:val="00784BFC"/>
    <w:rsid w:val="007857CD"/>
    <w:rsid w:val="00786464"/>
    <w:rsid w:val="00786D46"/>
    <w:rsid w:val="00787BC9"/>
    <w:rsid w:val="007938EA"/>
    <w:rsid w:val="00794F67"/>
    <w:rsid w:val="007A1B1E"/>
    <w:rsid w:val="007B0213"/>
    <w:rsid w:val="007B2B0A"/>
    <w:rsid w:val="007C42C0"/>
    <w:rsid w:val="007D0657"/>
    <w:rsid w:val="007D4873"/>
    <w:rsid w:val="007E3966"/>
    <w:rsid w:val="007F1C7B"/>
    <w:rsid w:val="0080088E"/>
    <w:rsid w:val="00804E55"/>
    <w:rsid w:val="008070B1"/>
    <w:rsid w:val="00814EEE"/>
    <w:rsid w:val="00817084"/>
    <w:rsid w:val="00817D37"/>
    <w:rsid w:val="00835F4B"/>
    <w:rsid w:val="00850AB3"/>
    <w:rsid w:val="0085439E"/>
    <w:rsid w:val="00854750"/>
    <w:rsid w:val="00856917"/>
    <w:rsid w:val="0086251D"/>
    <w:rsid w:val="00862693"/>
    <w:rsid w:val="0086597C"/>
    <w:rsid w:val="00865DC1"/>
    <w:rsid w:val="00875209"/>
    <w:rsid w:val="0088093D"/>
    <w:rsid w:val="00884598"/>
    <w:rsid w:val="00896158"/>
    <w:rsid w:val="008A461D"/>
    <w:rsid w:val="008A741C"/>
    <w:rsid w:val="008A75F1"/>
    <w:rsid w:val="008A7F72"/>
    <w:rsid w:val="008B0735"/>
    <w:rsid w:val="008B40DD"/>
    <w:rsid w:val="008B5F0E"/>
    <w:rsid w:val="008B78BF"/>
    <w:rsid w:val="008B7A07"/>
    <w:rsid w:val="008C2C73"/>
    <w:rsid w:val="008C2CD6"/>
    <w:rsid w:val="008C6A07"/>
    <w:rsid w:val="008D0A4B"/>
    <w:rsid w:val="008D59DB"/>
    <w:rsid w:val="008E1335"/>
    <w:rsid w:val="008E1419"/>
    <w:rsid w:val="008E2A2C"/>
    <w:rsid w:val="008F1CA5"/>
    <w:rsid w:val="008F25D2"/>
    <w:rsid w:val="008F7A93"/>
    <w:rsid w:val="00904F23"/>
    <w:rsid w:val="00910495"/>
    <w:rsid w:val="009119F2"/>
    <w:rsid w:val="00912709"/>
    <w:rsid w:val="00937F5D"/>
    <w:rsid w:val="00941F65"/>
    <w:rsid w:val="00955325"/>
    <w:rsid w:val="009628E9"/>
    <w:rsid w:val="0096698C"/>
    <w:rsid w:val="00966E1B"/>
    <w:rsid w:val="00981159"/>
    <w:rsid w:val="00986538"/>
    <w:rsid w:val="00993C45"/>
    <w:rsid w:val="009A301D"/>
    <w:rsid w:val="009A53CC"/>
    <w:rsid w:val="009A5970"/>
    <w:rsid w:val="009A73B0"/>
    <w:rsid w:val="009B0F44"/>
    <w:rsid w:val="009B2848"/>
    <w:rsid w:val="009B47BD"/>
    <w:rsid w:val="009C2B97"/>
    <w:rsid w:val="009D572F"/>
    <w:rsid w:val="009D5D3C"/>
    <w:rsid w:val="009E1762"/>
    <w:rsid w:val="009E27A6"/>
    <w:rsid w:val="009E52BD"/>
    <w:rsid w:val="009F05B2"/>
    <w:rsid w:val="009F4260"/>
    <w:rsid w:val="00A04293"/>
    <w:rsid w:val="00A14272"/>
    <w:rsid w:val="00A20AF0"/>
    <w:rsid w:val="00A24521"/>
    <w:rsid w:val="00A26F6E"/>
    <w:rsid w:val="00A27234"/>
    <w:rsid w:val="00A27547"/>
    <w:rsid w:val="00A30D08"/>
    <w:rsid w:val="00A32321"/>
    <w:rsid w:val="00A372CC"/>
    <w:rsid w:val="00A41FB8"/>
    <w:rsid w:val="00A441FB"/>
    <w:rsid w:val="00A66C16"/>
    <w:rsid w:val="00A72042"/>
    <w:rsid w:val="00A82D76"/>
    <w:rsid w:val="00A87B02"/>
    <w:rsid w:val="00AA7D7B"/>
    <w:rsid w:val="00AB1270"/>
    <w:rsid w:val="00AD23B5"/>
    <w:rsid w:val="00AD4FDC"/>
    <w:rsid w:val="00AE014B"/>
    <w:rsid w:val="00AE39B9"/>
    <w:rsid w:val="00AE4131"/>
    <w:rsid w:val="00AE5414"/>
    <w:rsid w:val="00AF08E9"/>
    <w:rsid w:val="00B02D1A"/>
    <w:rsid w:val="00B049B7"/>
    <w:rsid w:val="00B0618B"/>
    <w:rsid w:val="00B15BAC"/>
    <w:rsid w:val="00B167C6"/>
    <w:rsid w:val="00B43962"/>
    <w:rsid w:val="00B544DA"/>
    <w:rsid w:val="00B57062"/>
    <w:rsid w:val="00B62359"/>
    <w:rsid w:val="00B72658"/>
    <w:rsid w:val="00B72FEC"/>
    <w:rsid w:val="00B74236"/>
    <w:rsid w:val="00B84AF3"/>
    <w:rsid w:val="00B93A7B"/>
    <w:rsid w:val="00BA128E"/>
    <w:rsid w:val="00BA2D0F"/>
    <w:rsid w:val="00BA42B8"/>
    <w:rsid w:val="00BB1279"/>
    <w:rsid w:val="00BB1B60"/>
    <w:rsid w:val="00BB3D7D"/>
    <w:rsid w:val="00BC49F8"/>
    <w:rsid w:val="00BD0168"/>
    <w:rsid w:val="00BF2FF3"/>
    <w:rsid w:val="00BF6B80"/>
    <w:rsid w:val="00C0647C"/>
    <w:rsid w:val="00C1021F"/>
    <w:rsid w:val="00C15CD9"/>
    <w:rsid w:val="00C2566D"/>
    <w:rsid w:val="00C31E5D"/>
    <w:rsid w:val="00C416F6"/>
    <w:rsid w:val="00C427EE"/>
    <w:rsid w:val="00C45E17"/>
    <w:rsid w:val="00C507E5"/>
    <w:rsid w:val="00C51092"/>
    <w:rsid w:val="00C5192E"/>
    <w:rsid w:val="00C5231C"/>
    <w:rsid w:val="00C53596"/>
    <w:rsid w:val="00C602E0"/>
    <w:rsid w:val="00C6081A"/>
    <w:rsid w:val="00C61A45"/>
    <w:rsid w:val="00C720DC"/>
    <w:rsid w:val="00C72F0C"/>
    <w:rsid w:val="00C811E1"/>
    <w:rsid w:val="00C8754D"/>
    <w:rsid w:val="00C925FC"/>
    <w:rsid w:val="00CA0924"/>
    <w:rsid w:val="00CE0629"/>
    <w:rsid w:val="00CE331C"/>
    <w:rsid w:val="00CF4782"/>
    <w:rsid w:val="00CF4FDB"/>
    <w:rsid w:val="00CF699E"/>
    <w:rsid w:val="00CF7953"/>
    <w:rsid w:val="00D01C85"/>
    <w:rsid w:val="00D01EC6"/>
    <w:rsid w:val="00D0682C"/>
    <w:rsid w:val="00D07AC0"/>
    <w:rsid w:val="00D272CD"/>
    <w:rsid w:val="00D34790"/>
    <w:rsid w:val="00D349B8"/>
    <w:rsid w:val="00D44131"/>
    <w:rsid w:val="00D50206"/>
    <w:rsid w:val="00D64476"/>
    <w:rsid w:val="00D706D3"/>
    <w:rsid w:val="00D73493"/>
    <w:rsid w:val="00D76985"/>
    <w:rsid w:val="00D774C9"/>
    <w:rsid w:val="00D77EB5"/>
    <w:rsid w:val="00D82357"/>
    <w:rsid w:val="00D93D6E"/>
    <w:rsid w:val="00D969A9"/>
    <w:rsid w:val="00D97DE3"/>
    <w:rsid w:val="00DA3862"/>
    <w:rsid w:val="00DB0F0B"/>
    <w:rsid w:val="00DB28BC"/>
    <w:rsid w:val="00DB4C8C"/>
    <w:rsid w:val="00DC6CD0"/>
    <w:rsid w:val="00DE6281"/>
    <w:rsid w:val="00DE6785"/>
    <w:rsid w:val="00DF42DD"/>
    <w:rsid w:val="00E03EF5"/>
    <w:rsid w:val="00E04712"/>
    <w:rsid w:val="00E1071E"/>
    <w:rsid w:val="00E10EC3"/>
    <w:rsid w:val="00E1616C"/>
    <w:rsid w:val="00E16366"/>
    <w:rsid w:val="00E16B06"/>
    <w:rsid w:val="00E22F27"/>
    <w:rsid w:val="00E23316"/>
    <w:rsid w:val="00E2337B"/>
    <w:rsid w:val="00E25AD8"/>
    <w:rsid w:val="00E37D6A"/>
    <w:rsid w:val="00E45812"/>
    <w:rsid w:val="00E5120B"/>
    <w:rsid w:val="00E57FC6"/>
    <w:rsid w:val="00E67B62"/>
    <w:rsid w:val="00E800AB"/>
    <w:rsid w:val="00E8025A"/>
    <w:rsid w:val="00E81342"/>
    <w:rsid w:val="00E91577"/>
    <w:rsid w:val="00E963BF"/>
    <w:rsid w:val="00E96CE8"/>
    <w:rsid w:val="00EA027B"/>
    <w:rsid w:val="00EA4E4F"/>
    <w:rsid w:val="00EB03BE"/>
    <w:rsid w:val="00EB1341"/>
    <w:rsid w:val="00EB3FB8"/>
    <w:rsid w:val="00EB42A6"/>
    <w:rsid w:val="00EC43C8"/>
    <w:rsid w:val="00ED42CB"/>
    <w:rsid w:val="00ED53F5"/>
    <w:rsid w:val="00EE3B02"/>
    <w:rsid w:val="00EF1A1A"/>
    <w:rsid w:val="00EF2B03"/>
    <w:rsid w:val="00EF743E"/>
    <w:rsid w:val="00F20C3B"/>
    <w:rsid w:val="00F23BBF"/>
    <w:rsid w:val="00F25CCF"/>
    <w:rsid w:val="00F31F78"/>
    <w:rsid w:val="00F366BB"/>
    <w:rsid w:val="00F41174"/>
    <w:rsid w:val="00F4372B"/>
    <w:rsid w:val="00F4431E"/>
    <w:rsid w:val="00F44D10"/>
    <w:rsid w:val="00F47086"/>
    <w:rsid w:val="00F4719F"/>
    <w:rsid w:val="00F5165E"/>
    <w:rsid w:val="00F522E8"/>
    <w:rsid w:val="00F523FD"/>
    <w:rsid w:val="00F548F6"/>
    <w:rsid w:val="00F656C8"/>
    <w:rsid w:val="00F66E02"/>
    <w:rsid w:val="00F729E9"/>
    <w:rsid w:val="00F72AE7"/>
    <w:rsid w:val="00F73E10"/>
    <w:rsid w:val="00F744B7"/>
    <w:rsid w:val="00F856E9"/>
    <w:rsid w:val="00F85A60"/>
    <w:rsid w:val="00F930F0"/>
    <w:rsid w:val="00FA7490"/>
    <w:rsid w:val="00FB33D2"/>
    <w:rsid w:val="00FB78D2"/>
    <w:rsid w:val="00FC03BE"/>
    <w:rsid w:val="00FC1AAE"/>
    <w:rsid w:val="00FD46FF"/>
    <w:rsid w:val="00FE0A23"/>
    <w:rsid w:val="00FE4700"/>
    <w:rsid w:val="00FE763D"/>
    <w:rsid w:val="00FF01FA"/>
    <w:rsid w:val="00FF0B4A"/>
    <w:rsid w:val="00FF1C67"/>
    <w:rsid w:val="00FF23AE"/>
    <w:rsid w:val="00FF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E2851"/>
  <w15:chartTrackingRefBased/>
  <w15:docId w15:val="{EC393B1E-E4A5-4463-BC4B-579DD08D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48F6"/>
    <w:rPr>
      <w:kern w:val="20"/>
      <w:lang w:val="it-IT"/>
    </w:rPr>
  </w:style>
  <w:style w:type="paragraph" w:styleId="Titolo1">
    <w:name w:val="heading 1"/>
    <w:basedOn w:val="Normale"/>
    <w:next w:val="Normale"/>
    <w:link w:val="Titolo1Carattere"/>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Titolo2">
    <w:name w:val="heading 2"/>
    <w:basedOn w:val="Normale"/>
    <w:next w:val="Normale"/>
    <w:link w:val="Titolo2Carattere"/>
    <w:uiPriority w:val="9"/>
    <w:semiHidden/>
    <w:unhideWhenUsed/>
    <w:qFormat/>
    <w:rsid w:val="00344A66"/>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pPr>
      <w:tabs>
        <w:tab w:val="center" w:pos="4680"/>
        <w:tab w:val="right" w:pos="9360"/>
      </w:tabs>
      <w:spacing w:before="0" w:after="0"/>
      <w:jc w:val="right"/>
    </w:pPr>
  </w:style>
  <w:style w:type="character" w:customStyle="1" w:styleId="IntestazioneCarattere">
    <w:name w:val="Intestazione Carattere"/>
    <w:basedOn w:val="Carpredefinitoparagrafo"/>
    <w:link w:val="Intestazione"/>
    <w:uiPriority w:val="99"/>
    <w:rPr>
      <w:kern w:val="20"/>
    </w:rPr>
  </w:style>
  <w:style w:type="paragraph" w:styleId="Pidipagina">
    <w:name w:val="footer"/>
    <w:basedOn w:val="Normale"/>
    <w:link w:val="PidipaginaCarattere"/>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dipaginaCarattere">
    <w:name w:val="Piè di pagina Carattere"/>
    <w:basedOn w:val="Carpredefinitoparagrafo"/>
    <w:link w:val="Pidipagina"/>
    <w:uiPriority w:val="99"/>
    <w:rPr>
      <w:kern w:val="20"/>
    </w:rPr>
  </w:style>
  <w:style w:type="paragraph" w:styleId="Nessunaspaziatura">
    <w:name w:val="No Spacing"/>
    <w:link w:val="NessunaspaziaturaCarattere"/>
    <w:uiPriority w:val="1"/>
    <w:qFormat/>
    <w:pPr>
      <w:spacing w:before="0" w:after="0"/>
    </w:pPr>
  </w:style>
  <w:style w:type="character" w:styleId="Enfasigrassetto">
    <w:name w:val="Strong"/>
    <w:basedOn w:val="Carpredefinitoparagrafo"/>
    <w:uiPriority w:val="1"/>
    <w:unhideWhenUsed/>
    <w:qFormat/>
    <w:rPr>
      <w:b/>
      <w:bCs/>
    </w:rPr>
  </w:style>
  <w:style w:type="character" w:customStyle="1" w:styleId="NessunaspaziaturaCarattere">
    <w:name w:val="Nessuna spaziatura Carattere"/>
    <w:basedOn w:val="Carpredefinitoparagrafo"/>
    <w:link w:val="Nessunaspaziatura"/>
    <w:uiPriority w:val="1"/>
  </w:style>
  <w:style w:type="table" w:styleId="Grigliatabella">
    <w:name w:val="Table Grid"/>
    <w:basedOn w:val="Tabellanormale"/>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oloCarattere">
    <w:name w:val="Titolo Carattere"/>
    <w:basedOn w:val="Carpredefinitoparagrafo"/>
    <w:link w:val="Titolo"/>
    <w:uiPriority w:val="10"/>
    <w:rPr>
      <w:rFonts w:asciiTheme="majorHAnsi" w:eastAsiaTheme="majorEastAsia" w:hAnsiTheme="majorHAnsi" w:cstheme="majorBidi"/>
      <w:caps/>
      <w:color w:val="7E97AD" w:themeColor="accent1"/>
      <w:kern w:val="28"/>
      <w:sz w:val="48"/>
      <w:szCs w:val="48"/>
    </w:rPr>
  </w:style>
  <w:style w:type="character" w:styleId="Testosegnaposto">
    <w:name w:val="Placeholder Text"/>
    <w:basedOn w:val="Carpredefinitoparagrafo"/>
    <w:uiPriority w:val="99"/>
    <w:semiHidden/>
    <w:rPr>
      <w:color w:val="808080"/>
    </w:rPr>
  </w:style>
  <w:style w:type="paragraph" w:styleId="Formuladichiusura">
    <w:name w:val="Closing"/>
    <w:basedOn w:val="Normale"/>
    <w:link w:val="FormuladichiusuraCarattere"/>
    <w:uiPriority w:val="99"/>
    <w:unhideWhenUsed/>
    <w:pPr>
      <w:spacing w:before="600" w:after="80"/>
    </w:pPr>
  </w:style>
  <w:style w:type="character" w:customStyle="1" w:styleId="FormuladichiusuraCarattere">
    <w:name w:val="Formula di chiusura Carattere"/>
    <w:basedOn w:val="Carpredefinitoparagrafo"/>
    <w:link w:val="Formuladichiusura"/>
    <w:uiPriority w:val="99"/>
    <w:rPr>
      <w:kern w:val="20"/>
    </w:rPr>
  </w:style>
  <w:style w:type="table" w:customStyle="1" w:styleId="StatusReportTable">
    <w:name w:val="Status Report Table"/>
    <w:basedOn w:val="Tabellanormale"/>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table" w:styleId="Tabellagriglia4-colore1">
    <w:name w:val="Grid Table 4 Accent 1"/>
    <w:basedOn w:val="Tabellanormale"/>
    <w:uiPriority w:val="49"/>
    <w:rsid w:val="00BF2FF3"/>
    <w:pPr>
      <w:spacing w:after="0"/>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Tabellasemplice4">
    <w:name w:val="Plain Table 4"/>
    <w:basedOn w:val="Tabellanormale"/>
    <w:uiPriority w:val="43"/>
    <w:rsid w:val="00BF2FF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Plain Table 1"/>
    <w:basedOn w:val="Tabellanormale"/>
    <w:uiPriority w:val="40"/>
    <w:rsid w:val="00BF2FF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umeroriga">
    <w:name w:val="line number"/>
    <w:basedOn w:val="Carpredefinitoparagrafo"/>
    <w:uiPriority w:val="99"/>
    <w:semiHidden/>
    <w:unhideWhenUsed/>
    <w:rsid w:val="00AE014B"/>
  </w:style>
  <w:style w:type="paragraph" w:styleId="Paragrafoelenco">
    <w:name w:val="List Paragraph"/>
    <w:basedOn w:val="Normale"/>
    <w:uiPriority w:val="34"/>
    <w:qFormat/>
    <w:rsid w:val="008A75F1"/>
    <w:pPr>
      <w:ind w:left="720"/>
      <w:contextualSpacing/>
    </w:pPr>
  </w:style>
  <w:style w:type="paragraph" w:customStyle="1" w:styleId="Gpstesto">
    <w:name w:val="Gps testo"/>
    <w:basedOn w:val="Normale"/>
    <w:link w:val="GpstestoCarattere"/>
    <w:qFormat/>
    <w:rsid w:val="00BF6B80"/>
    <w:pPr>
      <w:spacing w:before="0" w:after="0" w:line="360" w:lineRule="auto"/>
      <w:ind w:right="284"/>
      <w:jc w:val="both"/>
    </w:pPr>
    <w:rPr>
      <w:rFonts w:ascii="Garamond" w:hAnsi="Garamond"/>
      <w:color w:val="auto"/>
      <w:kern w:val="0"/>
      <w:sz w:val="24"/>
      <w:szCs w:val="22"/>
    </w:rPr>
  </w:style>
  <w:style w:type="character" w:customStyle="1" w:styleId="GpstestoCarattere">
    <w:name w:val="Gps testo Carattere"/>
    <w:basedOn w:val="Carpredefinitoparagrafo"/>
    <w:link w:val="Gpstesto"/>
    <w:rsid w:val="00BF6B80"/>
    <w:rPr>
      <w:rFonts w:ascii="Garamond" w:hAnsi="Garamond"/>
      <w:color w:val="auto"/>
      <w:sz w:val="24"/>
      <w:szCs w:val="22"/>
      <w:lang w:val="it-IT"/>
    </w:rPr>
  </w:style>
  <w:style w:type="paragraph" w:customStyle="1" w:styleId="GpsTitolo">
    <w:name w:val="Gps Titolo"/>
    <w:basedOn w:val="Titolo1"/>
    <w:qFormat/>
    <w:rsid w:val="00344A66"/>
    <w:pPr>
      <w:numPr>
        <w:numId w:val="2"/>
      </w:numPr>
      <w:pBdr>
        <w:top w:val="none" w:sz="0" w:space="0" w:color="auto"/>
        <w:left w:val="none" w:sz="0" w:space="0" w:color="auto"/>
        <w:bottom w:val="single" w:sz="2" w:space="1" w:color="E5EAEE" w:themeColor="accent1" w:themeTint="33"/>
        <w:right w:val="none" w:sz="0" w:space="0" w:color="auto"/>
      </w:pBdr>
      <w:shd w:val="clear" w:color="auto" w:fill="auto"/>
      <w:tabs>
        <w:tab w:val="num" w:pos="360"/>
      </w:tabs>
      <w:spacing w:before="120" w:after="120" w:line="360" w:lineRule="auto"/>
      <w:ind w:left="584" w:right="0" w:hanging="357"/>
    </w:pPr>
    <w:rPr>
      <w:rFonts w:ascii="Century Gothic" w:hAnsi="Century Gothic"/>
      <w:caps w:val="0"/>
      <w:color w:val="3A4B5B" w:themeColor="accent1" w:themeShade="80"/>
      <w:kern w:val="0"/>
      <w:sz w:val="36"/>
      <w:szCs w:val="36"/>
      <w:u w:color="3A4B5B" w:themeColor="accent1" w:themeShade="80"/>
    </w:rPr>
  </w:style>
  <w:style w:type="paragraph" w:customStyle="1" w:styleId="GpsParagrafo">
    <w:name w:val="Gps Paragrafo"/>
    <w:basedOn w:val="Titolo2"/>
    <w:link w:val="GpsParagrafoCarattere"/>
    <w:qFormat/>
    <w:rsid w:val="00344A66"/>
    <w:pPr>
      <w:spacing w:before="360" w:after="240" w:line="360" w:lineRule="auto"/>
      <w:ind w:left="227" w:right="227"/>
    </w:pPr>
    <w:rPr>
      <w:rFonts w:ascii="Garamond" w:hAnsi="Garamond"/>
      <w:b/>
      <w:color w:val="3A4B5B" w:themeColor="accent1" w:themeShade="80"/>
      <w:kern w:val="0"/>
      <w:sz w:val="28"/>
    </w:rPr>
  </w:style>
  <w:style w:type="character" w:customStyle="1" w:styleId="GpsParagrafoCarattere">
    <w:name w:val="Gps Paragrafo Carattere"/>
    <w:basedOn w:val="Carpredefinitoparagrafo"/>
    <w:link w:val="GpsParagrafo"/>
    <w:rsid w:val="00344A66"/>
    <w:rPr>
      <w:rFonts w:ascii="Garamond" w:eastAsiaTheme="majorEastAsia" w:hAnsi="Garamond" w:cstheme="majorBidi"/>
      <w:b/>
      <w:color w:val="3A4B5B" w:themeColor="accent1" w:themeShade="80"/>
      <w:sz w:val="28"/>
      <w:szCs w:val="26"/>
      <w:lang w:val="it-IT"/>
    </w:rPr>
  </w:style>
  <w:style w:type="character" w:customStyle="1" w:styleId="Titolo2Carattere">
    <w:name w:val="Titolo 2 Carattere"/>
    <w:basedOn w:val="Carpredefinitoparagrafo"/>
    <w:link w:val="Titolo2"/>
    <w:uiPriority w:val="9"/>
    <w:semiHidden/>
    <w:rsid w:val="00344A66"/>
    <w:rPr>
      <w:rFonts w:asciiTheme="majorHAnsi" w:eastAsiaTheme="majorEastAsia" w:hAnsiTheme="majorHAnsi" w:cstheme="majorBidi"/>
      <w:color w:val="577188" w:themeColor="accent1" w:themeShade="BF"/>
      <w:kern w:val="20"/>
      <w:sz w:val="26"/>
      <w:szCs w:val="2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4767">
      <w:bodyDiv w:val="1"/>
      <w:marLeft w:val="0"/>
      <w:marRight w:val="0"/>
      <w:marTop w:val="0"/>
      <w:marBottom w:val="0"/>
      <w:divBdr>
        <w:top w:val="none" w:sz="0" w:space="0" w:color="auto"/>
        <w:left w:val="none" w:sz="0" w:space="0" w:color="auto"/>
        <w:bottom w:val="none" w:sz="0" w:space="0" w:color="auto"/>
        <w:right w:val="none" w:sz="0" w:space="0" w:color="auto"/>
      </w:divBdr>
    </w:div>
    <w:div w:id="157113087">
      <w:bodyDiv w:val="1"/>
      <w:marLeft w:val="0"/>
      <w:marRight w:val="0"/>
      <w:marTop w:val="0"/>
      <w:marBottom w:val="0"/>
      <w:divBdr>
        <w:top w:val="none" w:sz="0" w:space="0" w:color="auto"/>
        <w:left w:val="none" w:sz="0" w:space="0" w:color="auto"/>
        <w:bottom w:val="none" w:sz="0" w:space="0" w:color="auto"/>
        <w:right w:val="none" w:sz="0" w:space="0" w:color="auto"/>
      </w:divBdr>
    </w:div>
    <w:div w:id="383407794">
      <w:bodyDiv w:val="1"/>
      <w:marLeft w:val="0"/>
      <w:marRight w:val="0"/>
      <w:marTop w:val="0"/>
      <w:marBottom w:val="0"/>
      <w:divBdr>
        <w:top w:val="none" w:sz="0" w:space="0" w:color="auto"/>
        <w:left w:val="none" w:sz="0" w:space="0" w:color="auto"/>
        <w:bottom w:val="none" w:sz="0" w:space="0" w:color="auto"/>
        <w:right w:val="none" w:sz="0" w:space="0" w:color="auto"/>
      </w:divBdr>
    </w:div>
    <w:div w:id="394546234">
      <w:bodyDiv w:val="1"/>
      <w:marLeft w:val="0"/>
      <w:marRight w:val="0"/>
      <w:marTop w:val="0"/>
      <w:marBottom w:val="0"/>
      <w:divBdr>
        <w:top w:val="none" w:sz="0" w:space="0" w:color="auto"/>
        <w:left w:val="none" w:sz="0" w:space="0" w:color="auto"/>
        <w:bottom w:val="none" w:sz="0" w:space="0" w:color="auto"/>
        <w:right w:val="none" w:sz="0" w:space="0" w:color="auto"/>
      </w:divBdr>
    </w:div>
    <w:div w:id="416709770">
      <w:bodyDiv w:val="1"/>
      <w:marLeft w:val="0"/>
      <w:marRight w:val="0"/>
      <w:marTop w:val="0"/>
      <w:marBottom w:val="0"/>
      <w:divBdr>
        <w:top w:val="none" w:sz="0" w:space="0" w:color="auto"/>
        <w:left w:val="none" w:sz="0" w:space="0" w:color="auto"/>
        <w:bottom w:val="none" w:sz="0" w:space="0" w:color="auto"/>
        <w:right w:val="none" w:sz="0" w:space="0" w:color="auto"/>
      </w:divBdr>
    </w:div>
    <w:div w:id="451871980">
      <w:bodyDiv w:val="1"/>
      <w:marLeft w:val="0"/>
      <w:marRight w:val="0"/>
      <w:marTop w:val="0"/>
      <w:marBottom w:val="0"/>
      <w:divBdr>
        <w:top w:val="none" w:sz="0" w:space="0" w:color="auto"/>
        <w:left w:val="none" w:sz="0" w:space="0" w:color="auto"/>
        <w:bottom w:val="none" w:sz="0" w:space="0" w:color="auto"/>
        <w:right w:val="none" w:sz="0" w:space="0" w:color="auto"/>
      </w:divBdr>
    </w:div>
    <w:div w:id="463819133">
      <w:bodyDiv w:val="1"/>
      <w:marLeft w:val="0"/>
      <w:marRight w:val="0"/>
      <w:marTop w:val="0"/>
      <w:marBottom w:val="0"/>
      <w:divBdr>
        <w:top w:val="none" w:sz="0" w:space="0" w:color="auto"/>
        <w:left w:val="none" w:sz="0" w:space="0" w:color="auto"/>
        <w:bottom w:val="none" w:sz="0" w:space="0" w:color="auto"/>
        <w:right w:val="none" w:sz="0" w:space="0" w:color="auto"/>
      </w:divBdr>
    </w:div>
    <w:div w:id="495729974">
      <w:bodyDiv w:val="1"/>
      <w:marLeft w:val="0"/>
      <w:marRight w:val="0"/>
      <w:marTop w:val="0"/>
      <w:marBottom w:val="0"/>
      <w:divBdr>
        <w:top w:val="none" w:sz="0" w:space="0" w:color="auto"/>
        <w:left w:val="none" w:sz="0" w:space="0" w:color="auto"/>
        <w:bottom w:val="none" w:sz="0" w:space="0" w:color="auto"/>
        <w:right w:val="none" w:sz="0" w:space="0" w:color="auto"/>
      </w:divBdr>
    </w:div>
    <w:div w:id="738557887">
      <w:bodyDiv w:val="1"/>
      <w:marLeft w:val="0"/>
      <w:marRight w:val="0"/>
      <w:marTop w:val="0"/>
      <w:marBottom w:val="0"/>
      <w:divBdr>
        <w:top w:val="none" w:sz="0" w:space="0" w:color="auto"/>
        <w:left w:val="none" w:sz="0" w:space="0" w:color="auto"/>
        <w:bottom w:val="none" w:sz="0" w:space="0" w:color="auto"/>
        <w:right w:val="none" w:sz="0" w:space="0" w:color="auto"/>
      </w:divBdr>
    </w:div>
    <w:div w:id="751776860">
      <w:bodyDiv w:val="1"/>
      <w:marLeft w:val="0"/>
      <w:marRight w:val="0"/>
      <w:marTop w:val="0"/>
      <w:marBottom w:val="0"/>
      <w:divBdr>
        <w:top w:val="none" w:sz="0" w:space="0" w:color="auto"/>
        <w:left w:val="none" w:sz="0" w:space="0" w:color="auto"/>
        <w:bottom w:val="none" w:sz="0" w:space="0" w:color="auto"/>
        <w:right w:val="none" w:sz="0" w:space="0" w:color="auto"/>
      </w:divBdr>
    </w:div>
    <w:div w:id="787774940">
      <w:bodyDiv w:val="1"/>
      <w:marLeft w:val="0"/>
      <w:marRight w:val="0"/>
      <w:marTop w:val="0"/>
      <w:marBottom w:val="0"/>
      <w:divBdr>
        <w:top w:val="none" w:sz="0" w:space="0" w:color="auto"/>
        <w:left w:val="none" w:sz="0" w:space="0" w:color="auto"/>
        <w:bottom w:val="none" w:sz="0" w:space="0" w:color="auto"/>
        <w:right w:val="none" w:sz="0" w:space="0" w:color="auto"/>
      </w:divBdr>
    </w:div>
    <w:div w:id="1077172260">
      <w:bodyDiv w:val="1"/>
      <w:marLeft w:val="0"/>
      <w:marRight w:val="0"/>
      <w:marTop w:val="0"/>
      <w:marBottom w:val="0"/>
      <w:divBdr>
        <w:top w:val="none" w:sz="0" w:space="0" w:color="auto"/>
        <w:left w:val="none" w:sz="0" w:space="0" w:color="auto"/>
        <w:bottom w:val="none" w:sz="0" w:space="0" w:color="auto"/>
        <w:right w:val="none" w:sz="0" w:space="0" w:color="auto"/>
      </w:divBdr>
    </w:div>
    <w:div w:id="1081834675">
      <w:bodyDiv w:val="1"/>
      <w:marLeft w:val="0"/>
      <w:marRight w:val="0"/>
      <w:marTop w:val="0"/>
      <w:marBottom w:val="0"/>
      <w:divBdr>
        <w:top w:val="none" w:sz="0" w:space="0" w:color="auto"/>
        <w:left w:val="none" w:sz="0" w:space="0" w:color="auto"/>
        <w:bottom w:val="none" w:sz="0" w:space="0" w:color="auto"/>
        <w:right w:val="none" w:sz="0" w:space="0" w:color="auto"/>
      </w:divBdr>
    </w:div>
    <w:div w:id="1089883805">
      <w:bodyDiv w:val="1"/>
      <w:marLeft w:val="0"/>
      <w:marRight w:val="0"/>
      <w:marTop w:val="0"/>
      <w:marBottom w:val="0"/>
      <w:divBdr>
        <w:top w:val="none" w:sz="0" w:space="0" w:color="auto"/>
        <w:left w:val="none" w:sz="0" w:space="0" w:color="auto"/>
        <w:bottom w:val="none" w:sz="0" w:space="0" w:color="auto"/>
        <w:right w:val="none" w:sz="0" w:space="0" w:color="auto"/>
      </w:divBdr>
    </w:div>
    <w:div w:id="1368262036">
      <w:bodyDiv w:val="1"/>
      <w:marLeft w:val="0"/>
      <w:marRight w:val="0"/>
      <w:marTop w:val="0"/>
      <w:marBottom w:val="0"/>
      <w:divBdr>
        <w:top w:val="none" w:sz="0" w:space="0" w:color="auto"/>
        <w:left w:val="none" w:sz="0" w:space="0" w:color="auto"/>
        <w:bottom w:val="none" w:sz="0" w:space="0" w:color="auto"/>
        <w:right w:val="none" w:sz="0" w:space="0" w:color="auto"/>
      </w:divBdr>
    </w:div>
    <w:div w:id="1425031875">
      <w:bodyDiv w:val="1"/>
      <w:marLeft w:val="0"/>
      <w:marRight w:val="0"/>
      <w:marTop w:val="0"/>
      <w:marBottom w:val="0"/>
      <w:divBdr>
        <w:top w:val="none" w:sz="0" w:space="0" w:color="auto"/>
        <w:left w:val="none" w:sz="0" w:space="0" w:color="auto"/>
        <w:bottom w:val="none" w:sz="0" w:space="0" w:color="auto"/>
        <w:right w:val="none" w:sz="0" w:space="0" w:color="auto"/>
      </w:divBdr>
    </w:div>
    <w:div w:id="1444349522">
      <w:bodyDiv w:val="1"/>
      <w:marLeft w:val="0"/>
      <w:marRight w:val="0"/>
      <w:marTop w:val="0"/>
      <w:marBottom w:val="0"/>
      <w:divBdr>
        <w:top w:val="none" w:sz="0" w:space="0" w:color="auto"/>
        <w:left w:val="none" w:sz="0" w:space="0" w:color="auto"/>
        <w:bottom w:val="none" w:sz="0" w:space="0" w:color="auto"/>
        <w:right w:val="none" w:sz="0" w:space="0" w:color="auto"/>
      </w:divBdr>
    </w:div>
    <w:div w:id="1591238147">
      <w:bodyDiv w:val="1"/>
      <w:marLeft w:val="0"/>
      <w:marRight w:val="0"/>
      <w:marTop w:val="0"/>
      <w:marBottom w:val="0"/>
      <w:divBdr>
        <w:top w:val="none" w:sz="0" w:space="0" w:color="auto"/>
        <w:left w:val="none" w:sz="0" w:space="0" w:color="auto"/>
        <w:bottom w:val="none" w:sz="0" w:space="0" w:color="auto"/>
        <w:right w:val="none" w:sz="0" w:space="0" w:color="auto"/>
      </w:divBdr>
    </w:div>
    <w:div w:id="1733575716">
      <w:bodyDiv w:val="1"/>
      <w:marLeft w:val="0"/>
      <w:marRight w:val="0"/>
      <w:marTop w:val="0"/>
      <w:marBottom w:val="0"/>
      <w:divBdr>
        <w:top w:val="none" w:sz="0" w:space="0" w:color="auto"/>
        <w:left w:val="none" w:sz="0" w:space="0" w:color="auto"/>
        <w:bottom w:val="none" w:sz="0" w:space="0" w:color="auto"/>
        <w:right w:val="none" w:sz="0" w:space="0" w:color="auto"/>
      </w:divBdr>
    </w:div>
    <w:div w:id="1803040552">
      <w:bodyDiv w:val="1"/>
      <w:marLeft w:val="0"/>
      <w:marRight w:val="0"/>
      <w:marTop w:val="0"/>
      <w:marBottom w:val="0"/>
      <w:divBdr>
        <w:top w:val="none" w:sz="0" w:space="0" w:color="auto"/>
        <w:left w:val="none" w:sz="0" w:space="0" w:color="auto"/>
        <w:bottom w:val="none" w:sz="0" w:space="0" w:color="auto"/>
        <w:right w:val="none" w:sz="0" w:space="0" w:color="auto"/>
      </w:divBdr>
    </w:div>
    <w:div w:id="1901550609">
      <w:bodyDiv w:val="1"/>
      <w:marLeft w:val="0"/>
      <w:marRight w:val="0"/>
      <w:marTop w:val="0"/>
      <w:marBottom w:val="0"/>
      <w:divBdr>
        <w:top w:val="none" w:sz="0" w:space="0" w:color="auto"/>
        <w:left w:val="none" w:sz="0" w:space="0" w:color="auto"/>
        <w:bottom w:val="none" w:sz="0" w:space="0" w:color="auto"/>
        <w:right w:val="none" w:sz="0" w:space="0" w:color="auto"/>
      </w:divBdr>
    </w:div>
    <w:div w:id="1925989986">
      <w:bodyDiv w:val="1"/>
      <w:marLeft w:val="0"/>
      <w:marRight w:val="0"/>
      <w:marTop w:val="0"/>
      <w:marBottom w:val="0"/>
      <w:divBdr>
        <w:top w:val="none" w:sz="0" w:space="0" w:color="auto"/>
        <w:left w:val="none" w:sz="0" w:space="0" w:color="auto"/>
        <w:bottom w:val="none" w:sz="0" w:space="0" w:color="auto"/>
        <w:right w:val="none" w:sz="0" w:space="0" w:color="auto"/>
      </w:divBdr>
    </w:div>
    <w:div w:id="1941597616">
      <w:bodyDiv w:val="1"/>
      <w:marLeft w:val="0"/>
      <w:marRight w:val="0"/>
      <w:marTop w:val="0"/>
      <w:marBottom w:val="0"/>
      <w:divBdr>
        <w:top w:val="none" w:sz="0" w:space="0" w:color="auto"/>
        <w:left w:val="none" w:sz="0" w:space="0" w:color="auto"/>
        <w:bottom w:val="none" w:sz="0" w:space="0" w:color="auto"/>
        <w:right w:val="none" w:sz="0" w:space="0" w:color="auto"/>
      </w:divBdr>
    </w:div>
    <w:div w:id="1949002773">
      <w:bodyDiv w:val="1"/>
      <w:marLeft w:val="0"/>
      <w:marRight w:val="0"/>
      <w:marTop w:val="0"/>
      <w:marBottom w:val="0"/>
      <w:divBdr>
        <w:top w:val="none" w:sz="0" w:space="0" w:color="auto"/>
        <w:left w:val="none" w:sz="0" w:space="0" w:color="auto"/>
        <w:bottom w:val="none" w:sz="0" w:space="0" w:color="auto"/>
        <w:right w:val="none" w:sz="0" w:space="0" w:color="auto"/>
      </w:divBdr>
    </w:div>
    <w:div w:id="1950505084">
      <w:bodyDiv w:val="1"/>
      <w:marLeft w:val="0"/>
      <w:marRight w:val="0"/>
      <w:marTop w:val="0"/>
      <w:marBottom w:val="0"/>
      <w:divBdr>
        <w:top w:val="none" w:sz="0" w:space="0" w:color="auto"/>
        <w:left w:val="none" w:sz="0" w:space="0" w:color="auto"/>
        <w:bottom w:val="none" w:sz="0" w:space="0" w:color="auto"/>
        <w:right w:val="none" w:sz="0" w:space="0" w:color="auto"/>
      </w:divBdr>
    </w:div>
    <w:div w:id="1952787188">
      <w:bodyDiv w:val="1"/>
      <w:marLeft w:val="0"/>
      <w:marRight w:val="0"/>
      <w:marTop w:val="0"/>
      <w:marBottom w:val="0"/>
      <w:divBdr>
        <w:top w:val="none" w:sz="0" w:space="0" w:color="auto"/>
        <w:left w:val="none" w:sz="0" w:space="0" w:color="auto"/>
        <w:bottom w:val="none" w:sz="0" w:space="0" w:color="auto"/>
        <w:right w:val="none" w:sz="0" w:space="0" w:color="auto"/>
      </w:divBdr>
    </w:div>
    <w:div w:id="21257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AQ\AppData\Roaming\Microsoft\Templates\Project%20status%20report%20(Timeless%20design).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77951D5F-BDFA-4543-B124-EC8D80FB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TotalTime>67</TotalTime>
  <Pages>1</Pages>
  <Words>208</Words>
  <Characters>1191</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cp:lastModifiedBy>Domenico Napolitano</cp:lastModifiedBy>
  <cp:revision>11</cp:revision>
  <dcterms:created xsi:type="dcterms:W3CDTF">2020-03-28T17:57:00Z</dcterms:created>
  <dcterms:modified xsi:type="dcterms:W3CDTF">2020-03-28T21:14:00Z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